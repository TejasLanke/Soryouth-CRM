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30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P-2025-53854</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Jyoti Valunj</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Kalyan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Jyoti Valunj</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Jyoti Valunj</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Kalyan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40</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40</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40</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40</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40</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40</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3,200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40</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40</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40</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55</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22,00,000.00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1,51,800.00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1,51,800.00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25,03,600.00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78,000.00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160.00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40</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160.00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58,400.00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160.00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58,400.00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58,400.00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11,09,600.00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