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28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P-2025-79528</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Tejas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10</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10</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10</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10</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10</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10</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800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10</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10</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10</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65</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6,50,000.00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44,850.00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44,850.00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7,39,700.00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1,80,000.00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40.00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10</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40.00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14,600.00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40.00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14,600.00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14,600.00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2,77,400.00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