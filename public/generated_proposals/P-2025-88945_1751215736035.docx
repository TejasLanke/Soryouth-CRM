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29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P-2025-88945</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Aditya Lanke</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Kalyan</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Aditya Lanke</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Aditya Lanke</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Kalyan</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40</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40</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40</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40</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40</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40</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3,200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40</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40</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40</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59</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23,60,000.00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1,62,840.00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1,62,840.00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26,85,680.00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7,20,000.00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160.00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40</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160.00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58,400.00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160.00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58,400.00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58,400.00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11,09,600.00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