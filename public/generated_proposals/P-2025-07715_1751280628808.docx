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30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P-2025-07715</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Jyoti Valunj</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5</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5</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5</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5</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5</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5</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400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5</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5</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5</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62</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3,10,000.00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21,390.00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21,390.00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3,52,780.00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78,000.00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20.00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5</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20.00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7,300.00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20.00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7,300.00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7,300.00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1,38,700.00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