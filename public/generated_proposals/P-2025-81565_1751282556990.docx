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30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P-2025-81565</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Jyoti Valunj</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Kalyan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Jyoti Valunj</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Jyoti Valunj</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Kalyan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39</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39</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39</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39</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39</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39</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3,120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39</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39</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39</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55</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21,45,000.00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1,48,005.00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1,48,005.00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24,41,010.00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78,000.00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156.00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39</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156.00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56,940.00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156.00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56,940.00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56,940.00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10,81,860.00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