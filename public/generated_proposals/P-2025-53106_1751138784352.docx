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29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P-2025-53106</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Latika Lanke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Dombivali</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Latika Lanke</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Latika Lanke</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Dombivali</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30</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30</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30</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30</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30</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30</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2,400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30</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30</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30</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55</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16,50,000.00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1,13,850.00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1,13,850.00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18,77,700.00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120.00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30</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120.00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43,800.00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120.00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43,800.00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43,800.00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4,38,000.00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