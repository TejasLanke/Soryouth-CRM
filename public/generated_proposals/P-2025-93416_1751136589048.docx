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P-2025-93416</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Tejas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5</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5</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5</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5</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5</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5</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400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5</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5</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5</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59</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2,95,000.00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20,355.00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20,355.00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3,35,710.00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90,000.00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20.00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5</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20.00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7,300.00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20.00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7,300.00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7,300.00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1,38,700.00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