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3B0A8" w14:textId="77777777" w:rsidR="009C1F0C" w:rsidRPr="00A35C79" w:rsidRDefault="009C1F0C" w:rsidP="00295B40">
      <w:pPr>
        <w:jc w:val="right"/>
        <w:rPr>
          <w:rFonts w:ascii="Quattrocento" w:hAnsi="Quattrocento"/>
          <w:sz w:val="24"/>
          <w:szCs w:val="24"/>
        </w:rPr>
      </w:pPr>
    </w:p>
    <w:p w14:paraId="070CE351" w14:textId="6D79F7B9" w:rsidR="000E2DE9" w:rsidRDefault="00295B40" w:rsidP="00295B40">
      <w:pPr>
        <w:jc w:val="right"/>
        <w:rPr>
          <w:rFonts w:ascii="Quattrocento" w:hAnsi="Quattrocento"/>
          <w:sz w:val="24"/>
          <w:szCs w:val="24"/>
        </w:rPr>
      </w:pPr>
      <w:r w:rsidRPr="00A35C79">
        <w:rPr>
          <w:rFonts w:ascii="Quattrocento" w:hAnsi="Quattrocento"/>
          <w:b/>
          <w:bCs/>
          <w:sz w:val="24"/>
          <w:szCs w:val="24"/>
        </w:rPr>
        <w:t>Date:</w:t>
      </w:r>
      <w:r w:rsidR="00DE7F5E">
        <w:rPr>
          <w:rFonts w:ascii="Quattrocento" w:hAnsi="Quattrocento"/>
          <w:sz w:val="24"/>
          <w:szCs w:val="24"/>
        </w:rPr>
        <w:t xml:space="preserve"> </w:t>
      </w:r>
      <w:r w:rsidR="0092191B">
        <w:rPr>
          <w:rFonts w:ascii="Quattrocento" w:hAnsi="Quattrocento"/>
          <w:sz w:val="24"/>
          <w:szCs w:val="24"/>
        </w:rPr>
        <w:t xml:space="preserve">29 Jun, 2025</w:t>
      </w:r>
    </w:p>
    <w:p w14:paraId="14795C71" w14:textId="49EC7AF6" w:rsidR="00574A90" w:rsidRPr="00A35C79" w:rsidRDefault="00574A90" w:rsidP="00574A90">
      <w:pPr>
        <w:rPr>
          <w:rFonts w:ascii="Quattrocento" w:hAnsi="Quattrocento"/>
          <w:sz w:val="24"/>
          <w:szCs w:val="24"/>
        </w:rPr>
      </w:pPr>
      <w:r w:rsidRPr="00574A90">
        <w:rPr>
          <w:rFonts w:ascii="Quattrocento" w:hAnsi="Quattrocento"/>
          <w:b/>
          <w:bCs/>
          <w:sz w:val="24"/>
          <w:szCs w:val="24"/>
        </w:rPr>
        <w:t>Proposal ID:</w:t>
      </w:r>
      <w:r>
        <w:rPr>
          <w:rFonts w:ascii="Quattrocento" w:hAnsi="Quattrocento"/>
          <w:sz w:val="24"/>
          <w:szCs w:val="24"/>
        </w:rPr>
        <w:t xml:space="preserve"> </w:t>
      </w:r>
      <w:r w:rsidR="0092191B">
        <w:rPr>
          <w:rFonts w:ascii="Quattrocento" w:hAnsi="Quattrocento"/>
          <w:sz w:val="24"/>
          <w:szCs w:val="24"/>
        </w:rPr>
        <w:t xml:space="preserve">P-2025-46259</w:t>
      </w:r>
    </w:p>
    <w:p w14:paraId="0EDC0F81" w14:textId="77777777" w:rsidR="000E7609" w:rsidRPr="00A35C79" w:rsidRDefault="000E7609" w:rsidP="00295B40">
      <w:pPr>
        <w:rPr>
          <w:rFonts w:ascii="Quattrocento" w:hAnsi="Quattrocento"/>
          <w:sz w:val="24"/>
          <w:szCs w:val="24"/>
        </w:rPr>
      </w:pPr>
    </w:p>
    <w:p w14:paraId="2B4B8109" w14:textId="77777777" w:rsidR="000E7609" w:rsidRPr="00A35C79" w:rsidRDefault="000E7609" w:rsidP="00295B40">
      <w:pPr>
        <w:rPr>
          <w:rFonts w:ascii="Quattrocento" w:hAnsi="Quattrocento"/>
          <w:sz w:val="24"/>
          <w:szCs w:val="24"/>
        </w:rPr>
      </w:pPr>
    </w:p>
    <w:p w14:paraId="0AA20074" w14:textId="77777777" w:rsidR="000E7609" w:rsidRPr="00A35C79" w:rsidRDefault="000E7609" w:rsidP="00295B40">
      <w:pPr>
        <w:rPr>
          <w:rFonts w:ascii="Quattrocento" w:hAnsi="Quattrocento"/>
          <w:sz w:val="24"/>
          <w:szCs w:val="24"/>
        </w:rPr>
      </w:pPr>
    </w:p>
    <w:p w14:paraId="03F80EE0" w14:textId="77777777" w:rsidR="000E7609" w:rsidRPr="00A35C79" w:rsidRDefault="007A74E9" w:rsidP="00295B40">
      <w:pPr>
        <w:rPr>
          <w:rFonts w:ascii="Quattrocento" w:hAnsi="Quattrocento"/>
          <w:sz w:val="24"/>
          <w:szCs w:val="24"/>
        </w:rPr>
      </w:pPr>
      <w:r w:rsidRPr="00A35C79">
        <w:rPr>
          <w:rFonts w:ascii="Quattrocento" w:hAnsi="Quattrocento"/>
          <w:noProof/>
          <w:sz w:val="24"/>
          <w:szCs w:val="24"/>
          <w:lang w:eastAsia="en-IN" w:bidi="mr-IN"/>
        </w:rPr>
        <w:drawing>
          <wp:anchor distT="0" distB="0" distL="114300" distR="114300" simplePos="0" relativeHeight="251659264" behindDoc="0" locked="0" layoutInCell="1" allowOverlap="1" wp14:anchorId="52C5437D" wp14:editId="74BAE474">
            <wp:simplePos x="0" y="0"/>
            <wp:positionH relativeFrom="margin">
              <wp:posOffset>1511935</wp:posOffset>
            </wp:positionH>
            <wp:positionV relativeFrom="margin">
              <wp:posOffset>1566008</wp:posOffset>
            </wp:positionV>
            <wp:extent cx="4319905" cy="4319905"/>
            <wp:effectExtent l="0" t="0" r="0" b="0"/>
            <wp:wrapSquare wrapText="bothSides"/>
            <wp:docPr id="1001" name="Picture 12" descr="Nature solar panel icon | Digital illustration tutorial, Solar panels,  Educational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ture solar panel icon | Digital illustration tutorial, Solar panels,  Educational proje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9905" cy="4319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F6BB5" w14:textId="77777777" w:rsidR="000E7609" w:rsidRPr="00A35C79" w:rsidRDefault="000E7609" w:rsidP="00295B40">
      <w:pPr>
        <w:rPr>
          <w:rFonts w:ascii="Quattrocento" w:hAnsi="Quattrocento"/>
          <w:sz w:val="24"/>
          <w:szCs w:val="24"/>
        </w:rPr>
      </w:pPr>
    </w:p>
    <w:p w14:paraId="0DB3F1C6" w14:textId="77777777" w:rsidR="000E7609" w:rsidRPr="00A35C79" w:rsidRDefault="000E7609" w:rsidP="00295B40">
      <w:pPr>
        <w:rPr>
          <w:rFonts w:ascii="Quattrocento" w:hAnsi="Quattrocento"/>
          <w:sz w:val="24"/>
          <w:szCs w:val="24"/>
        </w:rPr>
      </w:pPr>
    </w:p>
    <w:p w14:paraId="4B4EE570" w14:textId="77777777" w:rsidR="000E7609" w:rsidRPr="00A35C79" w:rsidRDefault="000E7609" w:rsidP="00295B40">
      <w:pPr>
        <w:rPr>
          <w:rFonts w:ascii="Quattrocento" w:hAnsi="Quattrocento"/>
          <w:sz w:val="24"/>
          <w:szCs w:val="24"/>
        </w:rPr>
      </w:pPr>
    </w:p>
    <w:p w14:paraId="2CC4CF7B" w14:textId="77777777" w:rsidR="000E7609" w:rsidRPr="00A35C79" w:rsidRDefault="000E7609" w:rsidP="00295B40">
      <w:pPr>
        <w:rPr>
          <w:rFonts w:ascii="Quattrocento" w:hAnsi="Quattrocento"/>
          <w:sz w:val="24"/>
          <w:szCs w:val="24"/>
        </w:rPr>
      </w:pPr>
    </w:p>
    <w:p w14:paraId="15587AB4" w14:textId="77777777" w:rsidR="000E7609" w:rsidRPr="00A35C79" w:rsidRDefault="000E7609" w:rsidP="00295B40">
      <w:pPr>
        <w:rPr>
          <w:rFonts w:ascii="Quattrocento" w:hAnsi="Quattrocento"/>
          <w:sz w:val="24"/>
          <w:szCs w:val="24"/>
        </w:rPr>
      </w:pPr>
    </w:p>
    <w:p w14:paraId="7E67F6C5" w14:textId="77777777" w:rsidR="000E7609" w:rsidRPr="00A35C79" w:rsidRDefault="000E7609" w:rsidP="00295B40">
      <w:pPr>
        <w:rPr>
          <w:rFonts w:ascii="Quattrocento" w:hAnsi="Quattrocento"/>
          <w:sz w:val="24"/>
          <w:szCs w:val="24"/>
        </w:rPr>
      </w:pPr>
    </w:p>
    <w:p w14:paraId="7572EA49" w14:textId="77777777" w:rsidR="000E7609" w:rsidRPr="00A35C79" w:rsidRDefault="000E7609" w:rsidP="00295B40">
      <w:pPr>
        <w:rPr>
          <w:rFonts w:ascii="Quattrocento" w:hAnsi="Quattrocento"/>
          <w:sz w:val="24"/>
          <w:szCs w:val="24"/>
        </w:rPr>
      </w:pPr>
    </w:p>
    <w:p w14:paraId="5492E323" w14:textId="77777777" w:rsidR="000E7609" w:rsidRPr="00A35C79" w:rsidRDefault="000E7609" w:rsidP="00295B40">
      <w:pPr>
        <w:rPr>
          <w:rFonts w:ascii="Quattrocento" w:hAnsi="Quattrocento"/>
          <w:sz w:val="24"/>
          <w:szCs w:val="24"/>
        </w:rPr>
      </w:pPr>
    </w:p>
    <w:p w14:paraId="22208FDB" w14:textId="77777777" w:rsidR="000E7609" w:rsidRPr="00A35C79" w:rsidRDefault="000E7609" w:rsidP="00295B40">
      <w:pPr>
        <w:rPr>
          <w:rFonts w:ascii="Quattrocento" w:hAnsi="Quattrocento"/>
          <w:sz w:val="24"/>
          <w:szCs w:val="24"/>
        </w:rPr>
      </w:pPr>
    </w:p>
    <w:p w14:paraId="563B8BBD" w14:textId="77777777" w:rsidR="000E7609" w:rsidRPr="00A35C79" w:rsidRDefault="000E7609" w:rsidP="00295B40">
      <w:pPr>
        <w:rPr>
          <w:rFonts w:ascii="Quattrocento" w:hAnsi="Quattrocento"/>
          <w:sz w:val="24"/>
          <w:szCs w:val="24"/>
        </w:rPr>
      </w:pPr>
    </w:p>
    <w:p w14:paraId="456CC0EE" w14:textId="77777777" w:rsidR="000E7609" w:rsidRPr="00A35C79" w:rsidRDefault="000E7609" w:rsidP="00295B40">
      <w:pPr>
        <w:rPr>
          <w:rFonts w:ascii="Quattrocento" w:hAnsi="Quattrocento"/>
          <w:sz w:val="24"/>
          <w:szCs w:val="24"/>
        </w:rPr>
      </w:pPr>
    </w:p>
    <w:p w14:paraId="78323A2E" w14:textId="77777777" w:rsidR="000E7609" w:rsidRPr="00A35C79" w:rsidRDefault="000E7609" w:rsidP="00295B40">
      <w:pPr>
        <w:rPr>
          <w:rFonts w:ascii="Quattrocento" w:hAnsi="Quattrocento"/>
          <w:sz w:val="24"/>
          <w:szCs w:val="24"/>
        </w:rPr>
      </w:pPr>
    </w:p>
    <w:p w14:paraId="39EF011B" w14:textId="77777777" w:rsidR="000E7609" w:rsidRPr="00A35C79" w:rsidRDefault="000E7609" w:rsidP="00295B40">
      <w:pPr>
        <w:rPr>
          <w:rFonts w:ascii="Quattrocento" w:hAnsi="Quattrocento"/>
          <w:sz w:val="24"/>
          <w:szCs w:val="24"/>
        </w:rPr>
      </w:pPr>
    </w:p>
    <w:p w14:paraId="210A2F2B" w14:textId="77777777" w:rsidR="000E7609" w:rsidRPr="00A35C79" w:rsidRDefault="000E7609" w:rsidP="00295B40">
      <w:pPr>
        <w:rPr>
          <w:rFonts w:ascii="Quattrocento" w:hAnsi="Quattrocento"/>
          <w:sz w:val="24"/>
          <w:szCs w:val="24"/>
        </w:rPr>
      </w:pPr>
    </w:p>
    <w:p w14:paraId="1EC04D9B" w14:textId="77777777" w:rsidR="000E7609" w:rsidRPr="00A35C79" w:rsidRDefault="000E7609" w:rsidP="00295B40">
      <w:pPr>
        <w:rPr>
          <w:rFonts w:ascii="Quattrocento" w:hAnsi="Quattrocento"/>
          <w:sz w:val="24"/>
          <w:szCs w:val="24"/>
        </w:rPr>
      </w:pPr>
    </w:p>
    <w:p w14:paraId="526DE3A3" w14:textId="77777777" w:rsidR="000E7609" w:rsidRPr="00A35C79" w:rsidRDefault="000E7609" w:rsidP="00295B40">
      <w:pPr>
        <w:rPr>
          <w:rFonts w:ascii="Quattrocento" w:hAnsi="Quattrocento"/>
          <w:sz w:val="24"/>
          <w:szCs w:val="24"/>
        </w:rPr>
      </w:pPr>
    </w:p>
    <w:tbl>
      <w:tblPr>
        <w:tblStyle w:val="TableGrid"/>
        <w:tblpPr w:leftFromText="180" w:rightFromText="180" w:vertAnchor="text" w:horzAnchor="margin" w:tblpXSpec="center" w:tblpY="178"/>
        <w:tblW w:w="9394" w:type="dxa"/>
        <w:tblLook w:val="04A0" w:firstRow="1" w:lastRow="0" w:firstColumn="1" w:lastColumn="0" w:noHBand="0" w:noVBand="1"/>
      </w:tblPr>
      <w:tblGrid>
        <w:gridCol w:w="4697"/>
        <w:gridCol w:w="4697"/>
      </w:tblGrid>
      <w:tr w:rsidR="000E7609" w:rsidRPr="00A35C79" w14:paraId="67C59D02" w14:textId="77777777" w:rsidTr="00741B4D">
        <w:trPr>
          <w:trHeight w:val="456"/>
        </w:trPr>
        <w:tc>
          <w:tcPr>
            <w:tcW w:w="4697" w:type="dxa"/>
            <w:vAlign w:val="center"/>
          </w:tcPr>
          <w:p w14:paraId="5CC2C41F"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Name</w:t>
            </w:r>
          </w:p>
        </w:tc>
        <w:tc>
          <w:tcPr>
            <w:tcW w:w="4697" w:type="dxa"/>
            <w:vAlign w:val="center"/>
          </w:tcPr>
          <w:p w14:paraId="36EAC649" w14:textId="0661ED08" w:rsidR="000E7609" w:rsidRPr="00A35C79" w:rsidRDefault="0092191B" w:rsidP="00741B4D">
            <w:pPr>
              <w:jc w:val="center"/>
              <w:rPr>
                <w:rFonts w:ascii="Quattrocento" w:hAnsi="Quattrocento"/>
                <w:sz w:val="24"/>
                <w:szCs w:val="24"/>
              </w:rPr>
            </w:pPr>
            <w:r>
              <w:rPr>
                <w:rFonts w:ascii="Quattrocento" w:hAnsi="Quattrocento"/>
                <w:sz w:val="24"/>
                <w:szCs w:val="24"/>
              </w:rPr>
              <w:t xml:space="preserve">Adity Lanke</w:t>
            </w:r>
          </w:p>
        </w:tc>
      </w:tr>
      <w:tr w:rsidR="000E7609" w:rsidRPr="00A35C79" w14:paraId="65175B63" w14:textId="77777777" w:rsidTr="00741B4D">
        <w:trPr>
          <w:trHeight w:val="437"/>
        </w:trPr>
        <w:tc>
          <w:tcPr>
            <w:tcW w:w="4697" w:type="dxa"/>
            <w:vAlign w:val="center"/>
          </w:tcPr>
          <w:p w14:paraId="2325424D"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Address</w:t>
            </w:r>
          </w:p>
        </w:tc>
        <w:tc>
          <w:tcPr>
            <w:tcW w:w="4697" w:type="dxa"/>
            <w:vAlign w:val="center"/>
          </w:tcPr>
          <w:p w14:paraId="676D3F04" w14:textId="1F1CFBD0" w:rsidR="00995802" w:rsidRPr="00A35C79" w:rsidRDefault="0092191B" w:rsidP="00741B4D">
            <w:pPr>
              <w:jc w:val="center"/>
              <w:rPr>
                <w:rFonts w:ascii="Quattrocento" w:hAnsi="Quattrocento"/>
                <w:sz w:val="24"/>
                <w:szCs w:val="24"/>
              </w:rPr>
            </w:pPr>
            <w:r>
              <w:rPr>
                <w:rFonts w:ascii="Quattrocento" w:hAnsi="Quattrocento"/>
                <w:sz w:val="24"/>
                <w:szCs w:val="24"/>
              </w:rPr>
              <w:t xml:space="preserve">Kalyan</w:t>
            </w:r>
          </w:p>
        </w:tc>
      </w:tr>
      <w:tr w:rsidR="000E7609" w:rsidRPr="00A35C79" w14:paraId="0F22D0DB" w14:textId="77777777" w:rsidTr="00741B4D">
        <w:trPr>
          <w:trHeight w:val="552"/>
        </w:trPr>
        <w:tc>
          <w:tcPr>
            <w:tcW w:w="4697" w:type="dxa"/>
            <w:vAlign w:val="center"/>
          </w:tcPr>
          <w:p w14:paraId="4C19C420"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Contact Person</w:t>
            </w:r>
          </w:p>
        </w:tc>
        <w:tc>
          <w:tcPr>
            <w:tcW w:w="4697" w:type="dxa"/>
            <w:vAlign w:val="center"/>
          </w:tcPr>
          <w:p w14:paraId="1385CD54" w14:textId="1841C39D" w:rsidR="000E7609" w:rsidRPr="00A35C79" w:rsidRDefault="0092191B" w:rsidP="00741B4D">
            <w:pPr>
              <w:jc w:val="center"/>
              <w:rPr>
                <w:rFonts w:ascii="Quattrocento" w:hAnsi="Quattrocento"/>
                <w:sz w:val="24"/>
                <w:szCs w:val="24"/>
              </w:rPr>
            </w:pPr>
            <w:r>
              <w:rPr>
                <w:rFonts w:ascii="Quattrocento" w:hAnsi="Quattrocento"/>
                <w:sz w:val="24"/>
                <w:szCs w:val="24"/>
              </w:rPr>
              <w:t xml:space="preserve">Adity Lanke</w:t>
            </w:r>
          </w:p>
        </w:tc>
      </w:tr>
    </w:tbl>
    <w:p w14:paraId="45B32405" w14:textId="77777777" w:rsidR="00CF474D" w:rsidRPr="00A35C79" w:rsidRDefault="00CF474D" w:rsidP="00295B40">
      <w:pPr>
        <w:rPr>
          <w:rFonts w:ascii="Quattrocento" w:hAnsi="Quattrocento"/>
          <w:sz w:val="24"/>
          <w:szCs w:val="24"/>
        </w:rPr>
      </w:pPr>
    </w:p>
    <w:p w14:paraId="0479B215" w14:textId="77777777" w:rsidR="00CF474D" w:rsidRPr="00A35C79" w:rsidRDefault="00CF474D" w:rsidP="00295B40">
      <w:pPr>
        <w:rPr>
          <w:rFonts w:ascii="Quattrocento" w:hAnsi="Quattrocento"/>
          <w:sz w:val="24"/>
          <w:szCs w:val="24"/>
        </w:rPr>
      </w:pPr>
    </w:p>
    <w:p w14:paraId="4BB17013" w14:textId="77777777" w:rsidR="00CF474D" w:rsidRPr="00A35C79" w:rsidRDefault="00CF474D" w:rsidP="00295B40">
      <w:pPr>
        <w:rPr>
          <w:rFonts w:ascii="Quattrocento" w:hAnsi="Quattrocento"/>
          <w:sz w:val="24"/>
          <w:szCs w:val="24"/>
        </w:rPr>
      </w:pPr>
    </w:p>
    <w:p w14:paraId="71255554" w14:textId="77777777" w:rsidR="00CF474D" w:rsidRPr="00A35C79" w:rsidRDefault="00CF474D" w:rsidP="00295B40">
      <w:pPr>
        <w:rPr>
          <w:rFonts w:ascii="Quattrocento" w:hAnsi="Quattrocento"/>
          <w:sz w:val="24"/>
          <w:szCs w:val="24"/>
        </w:rPr>
      </w:pPr>
    </w:p>
    <w:p w14:paraId="40475BD8" w14:textId="77777777" w:rsidR="00CF474D" w:rsidRPr="00A35C79" w:rsidRDefault="00CF474D" w:rsidP="00295B40">
      <w:pPr>
        <w:rPr>
          <w:rFonts w:ascii="Quattrocento" w:hAnsi="Quattrocento"/>
          <w:sz w:val="24"/>
          <w:szCs w:val="24"/>
        </w:rPr>
      </w:pPr>
    </w:p>
    <w:p w14:paraId="0C9B4FB4" w14:textId="77777777" w:rsidR="00CF474D" w:rsidRPr="00A35C79" w:rsidRDefault="00CF474D" w:rsidP="00295B40">
      <w:pPr>
        <w:rPr>
          <w:rFonts w:ascii="Quattrocento" w:hAnsi="Quattrocento"/>
          <w:sz w:val="24"/>
          <w:szCs w:val="24"/>
        </w:rPr>
      </w:pPr>
    </w:p>
    <w:p w14:paraId="3D4D64E3" w14:textId="77777777" w:rsidR="00CF474D" w:rsidRPr="00A35C79" w:rsidRDefault="00CF474D" w:rsidP="00295B40">
      <w:pPr>
        <w:rPr>
          <w:rFonts w:ascii="Quattrocento" w:hAnsi="Quattrocento"/>
          <w:sz w:val="24"/>
          <w:szCs w:val="24"/>
        </w:rPr>
      </w:pPr>
    </w:p>
    <w:p w14:paraId="5D2430A7" w14:textId="77777777" w:rsidR="00CF474D" w:rsidRPr="00A35C79" w:rsidRDefault="00CF474D" w:rsidP="00295B40">
      <w:pPr>
        <w:rPr>
          <w:rFonts w:ascii="Quattrocento" w:hAnsi="Quattrocento"/>
          <w:sz w:val="24"/>
          <w:szCs w:val="24"/>
        </w:rPr>
      </w:pPr>
    </w:p>
    <w:p w14:paraId="506B6EDA" w14:textId="77777777" w:rsidR="008C0634" w:rsidRDefault="008C0634" w:rsidP="00295B40">
      <w:pPr>
        <w:rPr>
          <w:rFonts w:ascii="Quattrocento" w:hAnsi="Quattrocento"/>
          <w:sz w:val="24"/>
          <w:szCs w:val="24"/>
        </w:rPr>
        <w:sectPr w:rsidR="008C0634" w:rsidSect="00F84F20">
          <w:headerReference w:type="even" r:id="rId9"/>
          <w:headerReference w:type="default" r:id="rId10"/>
          <w:footerReference w:type="default" r:id="rId11"/>
          <w:headerReference w:type="first" r:id="rId12"/>
          <w:pgSz w:w="11906" w:h="16838"/>
          <w:pgMar w:top="170" w:right="170" w:bottom="170" w:left="170" w:header="0" w:footer="283" w:gutter="0"/>
          <w:cols w:space="708"/>
          <w:docGrid w:linePitch="360"/>
        </w:sectPr>
      </w:pPr>
    </w:p>
    <w:p w14:paraId="44888885" w14:textId="77777777" w:rsidR="00295B40" w:rsidRPr="00A35C79" w:rsidRDefault="00295B40" w:rsidP="00295B40">
      <w:pPr>
        <w:rPr>
          <w:rFonts w:ascii="Quattrocento" w:hAnsi="Quattrocento"/>
          <w:sz w:val="24"/>
          <w:szCs w:val="24"/>
        </w:rPr>
      </w:pPr>
    </w:p>
    <w:p w14:paraId="44EA42AA" w14:textId="77777777" w:rsidR="006F5659" w:rsidRDefault="006F5659" w:rsidP="007C4565">
      <w:pPr>
        <w:spacing w:line="0" w:lineRule="atLeast"/>
        <w:ind w:left="720"/>
        <w:rPr>
          <w:rFonts w:ascii="Quattrocento" w:hAnsi="Quattrocento"/>
          <w:b/>
          <w:sz w:val="24"/>
          <w:szCs w:val="24"/>
        </w:rPr>
      </w:pPr>
    </w:p>
    <w:p w14:paraId="6A0C4042" w14:textId="77777777" w:rsidR="00674FF2" w:rsidRPr="00A35C79" w:rsidRDefault="00674FF2" w:rsidP="007C4565">
      <w:pPr>
        <w:spacing w:line="0" w:lineRule="atLeast"/>
        <w:ind w:left="720"/>
        <w:rPr>
          <w:rFonts w:ascii="Quattrocento" w:hAnsi="Quattrocento"/>
          <w:b/>
          <w:sz w:val="24"/>
          <w:szCs w:val="24"/>
        </w:rPr>
      </w:pPr>
      <w:r w:rsidRPr="00A35C79">
        <w:rPr>
          <w:rFonts w:ascii="Quattrocento" w:hAnsi="Quattrocento"/>
          <w:b/>
          <w:sz w:val="24"/>
          <w:szCs w:val="24"/>
        </w:rPr>
        <w:t>To,</w:t>
      </w:r>
    </w:p>
    <w:p w14:paraId="730A0F45" w14:textId="6F72C9C2" w:rsidR="00574A90"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Adity Lanke</w:t>
      </w:r>
    </w:p>
    <w:p w14:paraId="63F8CE76" w14:textId="6A956E83" w:rsidR="00674FF2" w:rsidRPr="00A35C79"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Kalyan</w:t>
      </w:r>
    </w:p>
    <w:p w14:paraId="5B158392" w14:textId="77777777" w:rsidR="005F6D89" w:rsidRDefault="00674FF2" w:rsidP="007E1EF7">
      <w:pPr>
        <w:spacing w:line="0" w:lineRule="atLeast"/>
        <w:ind w:left="720"/>
        <w:jc w:val="center"/>
        <w:rPr>
          <w:rFonts w:ascii="Quattrocento" w:hAnsi="Quattrocento"/>
          <w:b/>
          <w:sz w:val="24"/>
          <w:szCs w:val="24"/>
        </w:rPr>
      </w:pPr>
      <w:r w:rsidRPr="00A35C79">
        <w:rPr>
          <w:rFonts w:ascii="Quattrocento" w:hAnsi="Quattrocento"/>
          <w:b/>
          <w:sz w:val="24"/>
          <w:szCs w:val="24"/>
        </w:rPr>
        <w:t xml:space="preserve">Subject:  </w:t>
      </w:r>
      <w:r w:rsidR="003D1181" w:rsidRPr="00A35C79">
        <w:rPr>
          <w:rFonts w:ascii="Quattrocento" w:hAnsi="Quattrocento"/>
          <w:sz w:val="24"/>
          <w:szCs w:val="24"/>
        </w:rPr>
        <w:t>Techno-Commercial Quotation</w:t>
      </w:r>
      <w:r w:rsidRPr="00A35C79">
        <w:rPr>
          <w:rFonts w:ascii="Quattrocento" w:hAnsi="Quattrocento"/>
          <w:sz w:val="24"/>
          <w:szCs w:val="24"/>
        </w:rPr>
        <w:t xml:space="preserve"> for “</w:t>
      </w:r>
      <w:r w:rsidRPr="00A35C79">
        <w:rPr>
          <w:rFonts w:ascii="Quattrocento" w:hAnsi="Quattrocento"/>
          <w:b/>
          <w:sz w:val="24"/>
          <w:szCs w:val="24"/>
        </w:rPr>
        <w:t>SOLAR POWER PLANT”</w:t>
      </w:r>
      <w:r w:rsidR="002C0DE5">
        <w:rPr>
          <w:rFonts w:ascii="Quattrocento" w:hAnsi="Quattrocento"/>
          <w:b/>
          <w:sz w:val="24"/>
          <w:szCs w:val="24"/>
        </w:rPr>
        <w:t xml:space="preserve"> </w:t>
      </w:r>
    </w:p>
    <w:p w14:paraId="636557CC" w14:textId="608C42E4" w:rsidR="00674FF2" w:rsidRPr="00A35C79" w:rsidRDefault="002C0DE5" w:rsidP="007E1EF7">
      <w:pPr>
        <w:spacing w:line="0" w:lineRule="atLeast"/>
        <w:ind w:left="720"/>
        <w:jc w:val="center"/>
        <w:rPr>
          <w:rFonts w:ascii="Quattrocento" w:hAnsi="Quattrocento"/>
          <w:b/>
          <w:sz w:val="24"/>
          <w:szCs w:val="24"/>
        </w:rPr>
      </w:pPr>
      <w:r>
        <w:rPr>
          <w:rFonts w:ascii="Quattrocento" w:hAnsi="Quattrocento"/>
          <w:bCs/>
          <w:sz w:val="24"/>
          <w:szCs w:val="24"/>
        </w:rPr>
        <w:t xml:space="preserve">with </w:t>
      </w:r>
      <w:r w:rsidR="0092191B">
        <w:rPr>
          <w:rFonts w:ascii="Quattrocento" w:hAnsi="Quattrocento"/>
          <w:bCs/>
          <w:sz w:val="24"/>
          <w:szCs w:val="24"/>
        </w:rPr>
        <w:t xml:space="preserve">Mono PERC</w:t>
      </w:r>
      <w:r w:rsidR="00574A90">
        <w:rPr>
          <w:rFonts w:ascii="Quattrocento" w:hAnsi="Quattrocento"/>
          <w:bCs/>
          <w:sz w:val="24"/>
          <w:szCs w:val="24"/>
        </w:rPr>
        <w:t xml:space="preserve"> </w:t>
      </w:r>
      <w:r w:rsidR="006F4E20">
        <w:rPr>
          <w:rFonts w:ascii="Quattrocento" w:hAnsi="Quattrocento"/>
          <w:bCs/>
          <w:sz w:val="24"/>
          <w:szCs w:val="24"/>
        </w:rPr>
        <w:t>Module</w:t>
      </w:r>
      <w:r w:rsidR="00674FF2" w:rsidRPr="00A35C79">
        <w:rPr>
          <w:rFonts w:ascii="Quattrocento" w:hAnsi="Quattrocento"/>
          <w:b/>
          <w:sz w:val="24"/>
          <w:szCs w:val="24"/>
        </w:rPr>
        <w:t>.</w:t>
      </w:r>
    </w:p>
    <w:p w14:paraId="41E60C32" w14:textId="77777777" w:rsidR="00674FF2" w:rsidRPr="00A35C79" w:rsidRDefault="00674FF2" w:rsidP="007C4565">
      <w:pPr>
        <w:spacing w:line="239" w:lineRule="exact"/>
        <w:ind w:left="720"/>
        <w:rPr>
          <w:rFonts w:ascii="Quattrocento" w:eastAsia="Times New Roman" w:hAnsi="Quattrocento"/>
          <w:sz w:val="24"/>
          <w:szCs w:val="24"/>
        </w:rPr>
      </w:pPr>
    </w:p>
    <w:p w14:paraId="316EA0E6"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b/>
          <w:sz w:val="24"/>
          <w:szCs w:val="24"/>
        </w:rPr>
        <w:t>S</w:t>
      </w:r>
      <w:r w:rsidRPr="00A35C79">
        <w:rPr>
          <w:rFonts w:ascii="Quattrocento" w:hAnsi="Quattrocento"/>
          <w:sz w:val="24"/>
          <w:szCs w:val="24"/>
        </w:rPr>
        <w:t xml:space="preserve">ir, </w:t>
      </w:r>
      <w:proofErr w:type="gramStart"/>
      <w:r w:rsidRPr="00A35C79">
        <w:rPr>
          <w:rFonts w:ascii="Quattrocento" w:hAnsi="Quattrocento"/>
          <w:sz w:val="24"/>
          <w:szCs w:val="24"/>
        </w:rPr>
        <w:t>Very</w:t>
      </w:r>
      <w:proofErr w:type="gramEnd"/>
      <w:r w:rsidRPr="00A35C79">
        <w:rPr>
          <w:rFonts w:ascii="Quattrocento" w:hAnsi="Quattrocento"/>
          <w:sz w:val="24"/>
          <w:szCs w:val="24"/>
        </w:rPr>
        <w:t xml:space="preserve"> good day to you!</w:t>
      </w:r>
    </w:p>
    <w:p w14:paraId="7C1F5D03"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sz w:val="24"/>
          <w:szCs w:val="24"/>
        </w:rPr>
        <w:t>Facilities we provide,</w:t>
      </w:r>
    </w:p>
    <w:p w14:paraId="5A40248A" w14:textId="77777777" w:rsidR="00674FF2" w:rsidRPr="00A35C79" w:rsidRDefault="00674FF2" w:rsidP="007C4565">
      <w:pPr>
        <w:spacing w:line="1" w:lineRule="exact"/>
        <w:ind w:left="720"/>
        <w:rPr>
          <w:rFonts w:ascii="Quattrocento" w:eastAsia="Times New Roman" w:hAnsi="Quattrocento"/>
          <w:sz w:val="24"/>
          <w:szCs w:val="24"/>
        </w:rPr>
      </w:pPr>
    </w:p>
    <w:p w14:paraId="69C6A410" w14:textId="77777777" w:rsidR="00674FF2" w:rsidRPr="00A35C79" w:rsidRDefault="00793FCE" w:rsidP="007C4565">
      <w:pPr>
        <w:spacing w:line="0" w:lineRule="atLeast"/>
        <w:ind w:left="720"/>
        <w:rPr>
          <w:rFonts w:ascii="Quattrocento" w:hAnsi="Quattrocento"/>
          <w:b/>
          <w:sz w:val="24"/>
          <w:szCs w:val="24"/>
        </w:rPr>
      </w:pPr>
      <w:r>
        <w:rPr>
          <w:rFonts w:ascii="Quattrocento" w:hAnsi="Quattrocento"/>
          <w:b/>
          <w:sz w:val="24"/>
          <w:szCs w:val="24"/>
        </w:rPr>
        <w:t>1</w:t>
      </w:r>
      <w:r w:rsidR="00674FF2" w:rsidRPr="00A35C79">
        <w:rPr>
          <w:rFonts w:ascii="Quattrocento" w:hAnsi="Quattrocento"/>
          <w:b/>
          <w:sz w:val="24"/>
          <w:szCs w:val="24"/>
        </w:rPr>
        <w:t>. Solar Power Plants. (Domestic &amp; Commercial).</w:t>
      </w:r>
    </w:p>
    <w:p w14:paraId="0490E32A" w14:textId="77777777" w:rsidR="00674FF2" w:rsidRPr="00A35C79" w:rsidRDefault="00793FCE" w:rsidP="007C4565">
      <w:pPr>
        <w:spacing w:line="0" w:lineRule="atLeast"/>
        <w:ind w:left="720"/>
        <w:rPr>
          <w:rFonts w:ascii="Quattrocento" w:hAnsi="Quattrocento"/>
          <w:sz w:val="24"/>
          <w:szCs w:val="24"/>
        </w:rPr>
      </w:pPr>
      <w:r>
        <w:rPr>
          <w:rFonts w:ascii="Quattrocento" w:hAnsi="Quattrocento"/>
          <w:b/>
          <w:sz w:val="24"/>
          <w:szCs w:val="24"/>
        </w:rPr>
        <w:t>2</w:t>
      </w:r>
      <w:r w:rsidR="006229CE">
        <w:rPr>
          <w:rFonts w:ascii="Quattrocento" w:hAnsi="Quattrocento"/>
          <w:b/>
          <w:sz w:val="24"/>
          <w:szCs w:val="24"/>
        </w:rPr>
        <w:t>. EV Charging Station</w:t>
      </w:r>
      <w:r w:rsidR="008A760F">
        <w:rPr>
          <w:rFonts w:ascii="Quattrocento" w:hAnsi="Quattrocento"/>
          <w:b/>
          <w:sz w:val="24"/>
          <w:szCs w:val="24"/>
        </w:rPr>
        <w:t xml:space="preserve"> (</w:t>
      </w:r>
      <w:r w:rsidR="00674FF2" w:rsidRPr="00A35C79">
        <w:rPr>
          <w:rFonts w:ascii="Quattrocento" w:hAnsi="Quattrocento"/>
          <w:b/>
          <w:sz w:val="24"/>
          <w:szCs w:val="24"/>
        </w:rPr>
        <w:t>Domestic &amp; Commercial).</w:t>
      </w:r>
    </w:p>
    <w:p w14:paraId="45678492" w14:textId="77777777" w:rsidR="00674FF2" w:rsidRPr="00A35C79" w:rsidRDefault="00674FF2" w:rsidP="007C4565">
      <w:pPr>
        <w:spacing w:line="0" w:lineRule="atLeast"/>
        <w:ind w:left="720"/>
        <w:rPr>
          <w:rFonts w:ascii="Quattrocento" w:hAnsi="Quattrocento"/>
          <w:b/>
          <w:sz w:val="24"/>
          <w:szCs w:val="24"/>
        </w:rPr>
      </w:pPr>
    </w:p>
    <w:p w14:paraId="2F55A55D" w14:textId="77777777" w:rsidR="00674FF2" w:rsidRPr="00A35C79" w:rsidRDefault="00674FF2" w:rsidP="007C4565">
      <w:pPr>
        <w:spacing w:line="0" w:lineRule="atLeast"/>
        <w:ind w:left="720"/>
        <w:rPr>
          <w:rFonts w:ascii="Quattrocento" w:hAnsi="Quattrocento"/>
          <w:b/>
          <w:sz w:val="24"/>
          <w:szCs w:val="24"/>
        </w:rPr>
      </w:pPr>
    </w:p>
    <w:p w14:paraId="03B5AFD7" w14:textId="77777777" w:rsidR="00995802"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 xml:space="preserve">All the offered products are manufactured and designed by taking optimum quality basic material that is sourced from trustworthy vendors of this industry. Moreover, our quality experts examine the offered products against diverse quality parameters to make sure their accordance with predefined industry standards and quality norms. </w:t>
      </w:r>
    </w:p>
    <w:p w14:paraId="6C27706B" w14:textId="77777777" w:rsidR="00995802" w:rsidRDefault="00995802" w:rsidP="007C4565">
      <w:pPr>
        <w:spacing w:line="230" w:lineRule="auto"/>
        <w:ind w:left="720" w:right="40" w:firstLine="365"/>
        <w:rPr>
          <w:rFonts w:ascii="Quattrocento" w:hAnsi="Quattrocento"/>
          <w:sz w:val="24"/>
          <w:szCs w:val="24"/>
        </w:rPr>
      </w:pPr>
    </w:p>
    <w:p w14:paraId="4010A43E" w14:textId="77777777" w:rsidR="00674FF2" w:rsidRPr="00A35C79"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Our offered solar products find their application in various commercial, residential and industrial sectors. To meet the client’s precise demands and needs, we are offering these products in various technical specifications.</w:t>
      </w:r>
    </w:p>
    <w:p w14:paraId="5979C39A" w14:textId="77777777" w:rsidR="00674FF2" w:rsidRPr="00A35C79" w:rsidRDefault="00674FF2" w:rsidP="007C4565">
      <w:pPr>
        <w:spacing w:line="250" w:lineRule="exact"/>
        <w:ind w:left="720"/>
        <w:rPr>
          <w:rFonts w:ascii="Quattrocento" w:eastAsia="Times New Roman" w:hAnsi="Quattrocento"/>
          <w:sz w:val="24"/>
          <w:szCs w:val="24"/>
        </w:rPr>
      </w:pPr>
    </w:p>
    <w:p w14:paraId="2F51C60F" w14:textId="77777777" w:rsidR="00674FF2" w:rsidRPr="00A35C79" w:rsidRDefault="00674FF2" w:rsidP="007C4565">
      <w:pPr>
        <w:spacing w:line="250" w:lineRule="exact"/>
        <w:ind w:left="720"/>
        <w:rPr>
          <w:rFonts w:ascii="Quattrocento" w:eastAsia="Times New Roman" w:hAnsi="Quattrocento"/>
          <w:sz w:val="24"/>
          <w:szCs w:val="24"/>
        </w:rPr>
      </w:pPr>
    </w:p>
    <w:p w14:paraId="6F28027E" w14:textId="77777777" w:rsidR="00674FF2" w:rsidRPr="00A35C79" w:rsidRDefault="00674FF2" w:rsidP="00995802">
      <w:pPr>
        <w:spacing w:line="0" w:lineRule="atLeast"/>
        <w:ind w:firstLine="720"/>
        <w:rPr>
          <w:rFonts w:ascii="Quattrocento" w:eastAsia="Times New Roman" w:hAnsi="Quattrocento"/>
          <w:sz w:val="24"/>
          <w:szCs w:val="24"/>
        </w:rPr>
      </w:pPr>
      <w:r w:rsidRPr="00A35C79">
        <w:rPr>
          <w:rFonts w:ascii="Quattrocento" w:hAnsi="Quattrocento"/>
          <w:sz w:val="24"/>
          <w:szCs w:val="24"/>
        </w:rPr>
        <w:t>Sir, we would like to introduce our Techno commercial quotes for "</w:t>
      </w:r>
      <w:r w:rsidRPr="00A35C79">
        <w:rPr>
          <w:rFonts w:ascii="Quattrocento" w:hAnsi="Quattrocento"/>
          <w:b/>
          <w:sz w:val="24"/>
          <w:szCs w:val="24"/>
        </w:rPr>
        <w:t>SOLAR POWER PLANTS".</w:t>
      </w:r>
    </w:p>
    <w:p w14:paraId="6CF47BD4" w14:textId="77777777" w:rsidR="00674FF2" w:rsidRPr="00A35C79" w:rsidRDefault="00674FF2" w:rsidP="007C4565">
      <w:pPr>
        <w:spacing w:line="0" w:lineRule="atLeast"/>
        <w:ind w:left="720"/>
        <w:rPr>
          <w:rFonts w:ascii="Quattrocento" w:hAnsi="Quattrocento"/>
          <w:sz w:val="24"/>
          <w:szCs w:val="24"/>
        </w:rPr>
      </w:pPr>
      <w:proofErr w:type="gramStart"/>
      <w:r w:rsidRPr="00A35C79">
        <w:rPr>
          <w:rFonts w:ascii="Quattrocento" w:hAnsi="Quattrocento"/>
          <w:sz w:val="24"/>
          <w:szCs w:val="24"/>
        </w:rPr>
        <w:t>Thanks</w:t>
      </w:r>
      <w:proofErr w:type="gramEnd"/>
      <w:r w:rsidRPr="00A35C79">
        <w:rPr>
          <w:rFonts w:ascii="Quattrocento" w:hAnsi="Quattrocento"/>
          <w:sz w:val="24"/>
          <w:szCs w:val="24"/>
        </w:rPr>
        <w:t xml:space="preserve"> you very much!</w:t>
      </w:r>
    </w:p>
    <w:p w14:paraId="7A3F6F1F" w14:textId="77777777" w:rsidR="00674FF2" w:rsidRPr="00A35C79" w:rsidRDefault="00674FF2" w:rsidP="007C4565">
      <w:pPr>
        <w:spacing w:line="246" w:lineRule="exact"/>
        <w:ind w:left="720"/>
        <w:rPr>
          <w:rFonts w:ascii="Quattrocento" w:eastAsia="Times New Roman" w:hAnsi="Quattrocento"/>
          <w:sz w:val="24"/>
          <w:szCs w:val="24"/>
        </w:rPr>
      </w:pPr>
    </w:p>
    <w:p w14:paraId="6E96E2E2" w14:textId="77777777" w:rsidR="00674FF2" w:rsidRPr="00A35C79" w:rsidRDefault="00674FF2" w:rsidP="007C4565">
      <w:pPr>
        <w:spacing w:line="246" w:lineRule="exact"/>
        <w:ind w:left="720"/>
        <w:rPr>
          <w:rFonts w:ascii="Quattrocento" w:eastAsia="Times New Roman" w:hAnsi="Quattrocento"/>
          <w:sz w:val="24"/>
          <w:szCs w:val="24"/>
        </w:rPr>
      </w:pPr>
    </w:p>
    <w:p w14:paraId="2D8AE439" w14:textId="77777777" w:rsidR="00674FF2" w:rsidRPr="00A35C79" w:rsidRDefault="00674FF2" w:rsidP="007C4565">
      <w:pPr>
        <w:spacing w:line="0" w:lineRule="atLeast"/>
        <w:ind w:left="720"/>
        <w:rPr>
          <w:rFonts w:ascii="Quattrocento" w:hAnsi="Quattrocento"/>
          <w:sz w:val="24"/>
          <w:szCs w:val="24"/>
        </w:rPr>
      </w:pPr>
      <w:r w:rsidRPr="00A35C79">
        <w:rPr>
          <w:rFonts w:ascii="Quattrocento" w:hAnsi="Quattrocento"/>
          <w:sz w:val="24"/>
          <w:szCs w:val="24"/>
        </w:rPr>
        <w:t>Regards,</w:t>
      </w:r>
    </w:p>
    <w:p w14:paraId="44623CBE" w14:textId="77777777" w:rsidR="00674FF2" w:rsidRPr="00A35C79" w:rsidRDefault="00674FF2" w:rsidP="007C4565">
      <w:pPr>
        <w:ind w:left="294"/>
        <w:rPr>
          <w:rFonts w:ascii="Quattrocento" w:hAnsi="Quattrocento"/>
          <w:sz w:val="24"/>
          <w:szCs w:val="24"/>
        </w:rPr>
      </w:pPr>
      <w:r w:rsidRPr="00A35C79">
        <w:rPr>
          <w:rFonts w:ascii="Quattrocento" w:hAnsi="Quattrocento"/>
          <w:b/>
          <w:sz w:val="24"/>
          <w:szCs w:val="24"/>
        </w:rPr>
        <w:tab/>
        <w:t>SORYOUTH RENEWABLE ENERGY PRIVATE LIMITED</w:t>
      </w:r>
    </w:p>
    <w:p w14:paraId="07C11D4B" w14:textId="77777777" w:rsidR="001F6E55" w:rsidRDefault="001F6E55" w:rsidP="007C4565">
      <w:pPr>
        <w:spacing w:after="200" w:line="276" w:lineRule="auto"/>
        <w:ind w:left="720"/>
        <w:rPr>
          <w:rFonts w:ascii="Quattrocento" w:hAnsi="Quattrocento"/>
          <w:sz w:val="24"/>
          <w:szCs w:val="24"/>
        </w:rPr>
      </w:pPr>
    </w:p>
    <w:p w14:paraId="168D78AD" w14:textId="77777777" w:rsidR="001F6E55" w:rsidRDefault="001F6E55" w:rsidP="007C4565">
      <w:pPr>
        <w:spacing w:after="200" w:line="276" w:lineRule="auto"/>
        <w:ind w:left="720"/>
        <w:rPr>
          <w:rFonts w:ascii="Quattrocento" w:hAnsi="Quattrocento"/>
          <w:sz w:val="24"/>
          <w:szCs w:val="24"/>
        </w:rPr>
      </w:pPr>
    </w:p>
    <w:p w14:paraId="4C5B41B0" w14:textId="77777777" w:rsidR="001F6E55" w:rsidRDefault="001F6E55" w:rsidP="007C4565">
      <w:pPr>
        <w:spacing w:after="200" w:line="276" w:lineRule="auto"/>
        <w:ind w:left="720"/>
        <w:rPr>
          <w:rFonts w:ascii="Quattrocento" w:hAnsi="Quattrocento"/>
          <w:sz w:val="24"/>
          <w:szCs w:val="24"/>
        </w:rPr>
      </w:pPr>
    </w:p>
    <w:p w14:paraId="63F3E9A8" w14:textId="77777777" w:rsidR="001F6E55" w:rsidRDefault="001F6E55" w:rsidP="007C4565">
      <w:pPr>
        <w:spacing w:after="200" w:line="276" w:lineRule="auto"/>
        <w:ind w:left="720"/>
        <w:rPr>
          <w:rFonts w:ascii="Quattrocento" w:hAnsi="Quattrocento"/>
          <w:sz w:val="24"/>
          <w:szCs w:val="24"/>
        </w:rPr>
      </w:pPr>
    </w:p>
    <w:p w14:paraId="1F57C161" w14:textId="77777777" w:rsidR="001F6E55" w:rsidRDefault="001F6E55" w:rsidP="007C4565">
      <w:pPr>
        <w:spacing w:after="200" w:line="276" w:lineRule="auto"/>
        <w:ind w:left="720"/>
        <w:rPr>
          <w:rFonts w:ascii="Quattrocento" w:hAnsi="Quattrocento"/>
          <w:sz w:val="24"/>
          <w:szCs w:val="24"/>
        </w:rPr>
      </w:pPr>
    </w:p>
    <w:p w14:paraId="04A25692" w14:textId="77777777" w:rsidR="001F6E55" w:rsidRDefault="001F6E55" w:rsidP="007C4565">
      <w:pPr>
        <w:spacing w:after="200" w:line="276" w:lineRule="auto"/>
        <w:ind w:left="720"/>
        <w:rPr>
          <w:rFonts w:ascii="Quattrocento" w:hAnsi="Quattrocento"/>
          <w:sz w:val="24"/>
          <w:szCs w:val="24"/>
        </w:rPr>
      </w:pPr>
    </w:p>
    <w:p w14:paraId="62DFD895" w14:textId="77777777" w:rsidR="001F6E55" w:rsidRDefault="001F6E55" w:rsidP="007C4565">
      <w:pPr>
        <w:spacing w:after="200" w:line="276" w:lineRule="auto"/>
        <w:ind w:left="720"/>
        <w:rPr>
          <w:rFonts w:ascii="Quattrocento" w:hAnsi="Quattrocento"/>
          <w:sz w:val="24"/>
          <w:szCs w:val="24"/>
        </w:rPr>
      </w:pPr>
    </w:p>
    <w:p w14:paraId="4084B926" w14:textId="77777777" w:rsidR="00066ADF" w:rsidRPr="001F6E55" w:rsidRDefault="00066ADF" w:rsidP="001F6E55">
      <w:pPr>
        <w:spacing w:after="200" w:line="276" w:lineRule="auto"/>
        <w:rPr>
          <w:rFonts w:ascii="Quattrocento" w:hAnsi="Quattrocento"/>
          <w:sz w:val="24"/>
          <w:szCs w:val="24"/>
        </w:rPr>
      </w:pPr>
    </w:p>
    <w:p w14:paraId="3EBFCBA9" w14:textId="12A38126" w:rsidR="00674FF2" w:rsidRPr="00A35C79" w:rsidRDefault="00674FF2" w:rsidP="007C4565">
      <w:pPr>
        <w:spacing w:after="200" w:line="276" w:lineRule="auto"/>
        <w:ind w:left="720"/>
        <w:rPr>
          <w:rFonts w:ascii="Quattrocento" w:hAnsi="Quattrocento" w:cs="Times New Roman"/>
          <w:b/>
          <w:sz w:val="24"/>
          <w:szCs w:val="24"/>
        </w:rPr>
      </w:pPr>
      <w:r w:rsidRPr="00A35C79">
        <w:rPr>
          <w:rFonts w:ascii="Quattrocento" w:hAnsi="Quattrocento" w:cs="Times New Roman"/>
          <w:b/>
          <w:sz w:val="24"/>
          <w:szCs w:val="24"/>
        </w:rPr>
        <w:t xml:space="preserve">Bill and Quantities </w:t>
      </w:r>
      <w:r w:rsidR="009B2A4C" w:rsidRPr="00A35C79">
        <w:rPr>
          <w:rFonts w:ascii="Quattrocento" w:hAnsi="Quattrocento" w:cs="Times New Roman"/>
          <w:b/>
          <w:sz w:val="24"/>
          <w:szCs w:val="24"/>
        </w:rPr>
        <w:t>for</w:t>
      </w:r>
      <w:r w:rsidR="00995802">
        <w:rPr>
          <w:rFonts w:ascii="Quattrocento" w:hAnsi="Quattrocento" w:cs="Times New Roman"/>
          <w:b/>
          <w:sz w:val="24"/>
          <w:szCs w:val="24"/>
        </w:rPr>
        <w:t xml:space="preserve"> </w:t>
      </w:r>
      <w:r w:rsidR="0092191B">
        <w:rPr>
          <w:rFonts w:ascii="Quattrocento" w:hAnsi="Quattrocento" w:cs="Times New Roman"/>
          <w:b/>
          <w:sz w:val="24"/>
          <w:szCs w:val="24"/>
        </w:rPr>
        <w:t xml:space="preserve">10</w:t>
      </w:r>
      <w:r w:rsidR="00A26DE7" w:rsidRPr="00A35C79">
        <w:rPr>
          <w:rFonts w:ascii="Quattrocento" w:hAnsi="Quattrocento" w:cs="Times New Roman"/>
          <w:b/>
          <w:sz w:val="24"/>
          <w:szCs w:val="24"/>
        </w:rPr>
        <w:t>KW Solar P</w:t>
      </w:r>
      <w:r w:rsidRPr="00A35C79">
        <w:rPr>
          <w:rFonts w:ascii="Quattrocento" w:hAnsi="Quattrocento" w:cs="Times New Roman"/>
          <w:b/>
          <w:sz w:val="24"/>
          <w:szCs w:val="24"/>
        </w:rPr>
        <w:t>lant</w:t>
      </w:r>
    </w:p>
    <w:tbl>
      <w:tblPr>
        <w:tblStyle w:val="TableGrid"/>
        <w:tblW w:w="0" w:type="auto"/>
        <w:jc w:val="center"/>
        <w:tblLayout w:type="fixed"/>
        <w:tblLook w:val="04A0" w:firstRow="1" w:lastRow="0" w:firstColumn="1" w:lastColumn="0" w:noHBand="0" w:noVBand="1"/>
      </w:tblPr>
      <w:tblGrid>
        <w:gridCol w:w="907"/>
        <w:gridCol w:w="3954"/>
        <w:gridCol w:w="2128"/>
        <w:gridCol w:w="2777"/>
      </w:tblGrid>
      <w:tr w:rsidR="00674FF2" w:rsidRPr="00A35C79" w14:paraId="2E3BC4E1" w14:textId="77777777" w:rsidTr="0073521C">
        <w:trPr>
          <w:trHeight w:val="875"/>
          <w:jc w:val="center"/>
        </w:trPr>
        <w:tc>
          <w:tcPr>
            <w:tcW w:w="907" w:type="dxa"/>
            <w:vAlign w:val="center"/>
          </w:tcPr>
          <w:p w14:paraId="5EF4D89A"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Sr. No</w:t>
            </w:r>
          </w:p>
        </w:tc>
        <w:tc>
          <w:tcPr>
            <w:tcW w:w="3954" w:type="dxa"/>
            <w:vAlign w:val="center"/>
          </w:tcPr>
          <w:p w14:paraId="72266D5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Description</w:t>
            </w:r>
          </w:p>
        </w:tc>
        <w:tc>
          <w:tcPr>
            <w:tcW w:w="2128" w:type="dxa"/>
            <w:vAlign w:val="center"/>
          </w:tcPr>
          <w:p w14:paraId="473DF4A1" w14:textId="77777777" w:rsidR="00674FF2" w:rsidRPr="00535195" w:rsidRDefault="00995802" w:rsidP="0073521C">
            <w:pPr>
              <w:rPr>
                <w:rFonts w:ascii="Quattrocento" w:hAnsi="Quattrocento" w:cs="Times New Roman"/>
                <w:b/>
                <w:bCs/>
                <w:sz w:val="24"/>
                <w:szCs w:val="24"/>
              </w:rPr>
            </w:pPr>
            <w:r w:rsidRPr="00535195">
              <w:rPr>
                <w:rFonts w:ascii="Quattrocento" w:hAnsi="Quattrocento" w:cs="Times New Roman"/>
                <w:b/>
                <w:bCs/>
                <w:sz w:val="24"/>
                <w:szCs w:val="24"/>
              </w:rPr>
              <w:t>Quantity</w:t>
            </w:r>
          </w:p>
        </w:tc>
        <w:tc>
          <w:tcPr>
            <w:tcW w:w="2777" w:type="dxa"/>
            <w:vAlign w:val="center"/>
          </w:tcPr>
          <w:p w14:paraId="2EDEA3B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Make</w:t>
            </w:r>
          </w:p>
        </w:tc>
      </w:tr>
      <w:tr w:rsidR="00674FF2" w:rsidRPr="00A35C79" w14:paraId="4EF7D8B2" w14:textId="77777777" w:rsidTr="00453E99">
        <w:trPr>
          <w:trHeight w:val="966"/>
          <w:jc w:val="center"/>
        </w:trPr>
        <w:tc>
          <w:tcPr>
            <w:tcW w:w="907" w:type="dxa"/>
            <w:vAlign w:val="center"/>
          </w:tcPr>
          <w:p w14:paraId="45FCA8F4" w14:textId="77777777" w:rsidR="00674FF2" w:rsidRPr="00A35C79" w:rsidRDefault="00674FF2" w:rsidP="003B0222">
            <w:pPr>
              <w:rPr>
                <w:rFonts w:ascii="Quattrocento" w:hAnsi="Quattrocento" w:cs="Times New Roman"/>
                <w:sz w:val="24"/>
                <w:szCs w:val="24"/>
              </w:rPr>
            </w:pPr>
            <w:r w:rsidRPr="00A35C79">
              <w:rPr>
                <w:rFonts w:ascii="Quattrocento" w:hAnsi="Quattrocento" w:cs="Times New Roman"/>
                <w:sz w:val="24"/>
                <w:szCs w:val="24"/>
              </w:rPr>
              <w:t>1</w:t>
            </w:r>
          </w:p>
        </w:tc>
        <w:tc>
          <w:tcPr>
            <w:tcW w:w="3954" w:type="dxa"/>
            <w:vAlign w:val="center"/>
          </w:tcPr>
          <w:p w14:paraId="08EA81D8" w14:textId="427020B1" w:rsidR="00674FF2" w:rsidRDefault="00972608"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SPV Mono Panel </w:t>
            </w:r>
            <w:r w:rsidR="0092191B">
              <w:rPr>
                <w:rFonts w:ascii="Quattrocento" w:eastAsia="Times New Roman" w:hAnsi="Quattrocento"/>
                <w:sz w:val="24"/>
                <w:szCs w:val="24"/>
              </w:rPr>
              <w:t xml:space="preserve">540</w:t>
            </w:r>
            <w:r>
              <w:rPr>
                <w:rFonts w:ascii="Quattrocento" w:eastAsia="Times New Roman" w:hAnsi="Quattrocento"/>
                <w:sz w:val="24"/>
                <w:szCs w:val="24"/>
              </w:rPr>
              <w:t xml:space="preserve"> Watt</w:t>
            </w:r>
          </w:p>
          <w:p w14:paraId="2783EFD8" w14:textId="225A75FA" w:rsidR="00D90ADB" w:rsidRPr="00A35C79" w:rsidRDefault="0092191B"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Mono PERC</w:t>
            </w:r>
            <w:r w:rsidR="00574A90">
              <w:rPr>
                <w:rFonts w:ascii="Quattrocento" w:eastAsia="Times New Roman" w:hAnsi="Quattrocento"/>
                <w:sz w:val="24"/>
                <w:szCs w:val="24"/>
              </w:rPr>
              <w:t xml:space="preserve"> </w:t>
            </w:r>
            <w:r w:rsidR="00E67E8B">
              <w:rPr>
                <w:rFonts w:ascii="Quattrocento" w:eastAsia="Times New Roman" w:hAnsi="Quattrocento"/>
                <w:sz w:val="24"/>
                <w:szCs w:val="24"/>
              </w:rPr>
              <w:t>Module</w:t>
            </w:r>
          </w:p>
        </w:tc>
        <w:tc>
          <w:tcPr>
            <w:tcW w:w="2128" w:type="dxa"/>
            <w:vAlign w:val="center"/>
          </w:tcPr>
          <w:p w14:paraId="0B950A0A" w14:textId="7CEE3D84" w:rsidR="00674FF2" w:rsidRPr="00A35C79" w:rsidRDefault="0092191B" w:rsidP="0073521C">
            <w:pPr>
              <w:rPr>
                <w:rFonts w:ascii="Quattrocento" w:hAnsi="Quattrocento" w:cs="Times New Roman"/>
                <w:sz w:val="24"/>
                <w:szCs w:val="24"/>
              </w:rPr>
            </w:pPr>
            <w:r>
              <w:rPr>
                <w:rFonts w:ascii="Quattrocento" w:hAnsi="Quattrocento" w:cs="Times New Roman"/>
                <w:sz w:val="24"/>
                <w:szCs w:val="24"/>
              </w:rPr>
              <w:t xml:space="preserve">10</w:t>
            </w:r>
            <w:r w:rsidR="00995802">
              <w:rPr>
                <w:rFonts w:ascii="Quattrocento" w:hAnsi="Quattrocento" w:cs="Times New Roman"/>
                <w:sz w:val="24"/>
                <w:szCs w:val="24"/>
              </w:rPr>
              <w:t>KW</w:t>
            </w:r>
          </w:p>
          <w:p w14:paraId="6FAEC991" w14:textId="77777777" w:rsidR="00674FF2" w:rsidRPr="00A35C79" w:rsidRDefault="00674FF2" w:rsidP="0073521C">
            <w:pPr>
              <w:rPr>
                <w:rFonts w:ascii="Quattrocento" w:hAnsi="Quattrocento" w:cs="Times New Roman"/>
                <w:sz w:val="24"/>
                <w:szCs w:val="24"/>
              </w:rPr>
            </w:pPr>
          </w:p>
        </w:tc>
        <w:tc>
          <w:tcPr>
            <w:tcW w:w="2777" w:type="dxa"/>
            <w:vAlign w:val="center"/>
          </w:tcPr>
          <w:p w14:paraId="1F77B8C3" w14:textId="1AC968FC" w:rsidR="00674FF2"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Mahindra Solarize</w:t>
            </w:r>
          </w:p>
        </w:tc>
      </w:tr>
      <w:tr w:rsidR="00FE6ED1" w:rsidRPr="00A35C79" w14:paraId="01A82E2C" w14:textId="77777777" w:rsidTr="00453E99">
        <w:trPr>
          <w:trHeight w:val="696"/>
          <w:jc w:val="center"/>
        </w:trPr>
        <w:tc>
          <w:tcPr>
            <w:tcW w:w="907" w:type="dxa"/>
            <w:vAlign w:val="center"/>
          </w:tcPr>
          <w:p w14:paraId="154105ED"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2</w:t>
            </w:r>
          </w:p>
        </w:tc>
        <w:tc>
          <w:tcPr>
            <w:tcW w:w="3954" w:type="dxa"/>
            <w:vAlign w:val="center"/>
          </w:tcPr>
          <w:p w14:paraId="7A8CFFBB" w14:textId="513B17D8"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SOLAR</w:t>
            </w:r>
            <w:r>
              <w:rPr>
                <w:rFonts w:ascii="Quattrocento" w:eastAsia="Times New Roman" w:hAnsi="Quattrocento"/>
                <w:sz w:val="24"/>
                <w:szCs w:val="24"/>
              </w:rPr>
              <w:t xml:space="preserve"> GRID TIE INVERTER </w:t>
            </w:r>
            <w:r w:rsidR="0092191B">
              <w:rPr>
                <w:rFonts w:ascii="Quattrocento" w:eastAsia="Times New Roman" w:hAnsi="Quattrocento"/>
                <w:sz w:val="24"/>
                <w:szCs w:val="24"/>
              </w:rPr>
              <w:t xml:space="preserve">10</w:t>
            </w:r>
            <w:r w:rsidRPr="00A35C79">
              <w:rPr>
                <w:rFonts w:ascii="Quattrocento" w:eastAsia="Times New Roman" w:hAnsi="Quattrocento"/>
                <w:sz w:val="24"/>
                <w:szCs w:val="24"/>
              </w:rPr>
              <w:t>KW</w:t>
            </w:r>
          </w:p>
        </w:tc>
        <w:tc>
          <w:tcPr>
            <w:tcW w:w="2128" w:type="dxa"/>
            <w:vAlign w:val="center"/>
          </w:tcPr>
          <w:p w14:paraId="0E3B9057" w14:textId="44FEC3CA" w:rsidR="00FE6ED1" w:rsidRPr="00A35C79" w:rsidRDefault="0092191B" w:rsidP="00FE6ED1">
            <w:pPr>
              <w:rPr>
                <w:rFonts w:ascii="Quattrocento" w:hAnsi="Quattrocento" w:cs="Times New Roman"/>
                <w:sz w:val="24"/>
                <w:szCs w:val="24"/>
              </w:rPr>
            </w:pPr>
            <w:r>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vAlign w:val="center"/>
          </w:tcPr>
          <w:p w14:paraId="1E1D0032" w14:textId="77777777" w:rsidR="00FE6ED1" w:rsidRDefault="00FE6ED1" w:rsidP="00CF263A">
            <w:pPr>
              <w:jc w:val="center"/>
              <w:rPr>
                <w:rFonts w:ascii="Quattrocento" w:hAnsi="Quattrocento" w:cs="Times New Roman"/>
                <w:sz w:val="24"/>
                <w:szCs w:val="24"/>
              </w:rPr>
            </w:pPr>
            <w:r>
              <w:rPr>
                <w:rFonts w:ascii="Quattrocento" w:hAnsi="Quattrocento" w:cs="Times New Roman"/>
                <w:sz w:val="24"/>
                <w:szCs w:val="24"/>
              </w:rPr>
              <w:t>Mahindra OEM</w:t>
            </w:r>
          </w:p>
          <w:p w14:paraId="599D468B" w14:textId="77777777" w:rsidR="00FE6ED1" w:rsidRPr="00A35C79" w:rsidRDefault="00FE6ED1" w:rsidP="00CF263A">
            <w:pPr>
              <w:jc w:val="center"/>
              <w:rPr>
                <w:rFonts w:ascii="Quattrocento" w:hAnsi="Quattrocento" w:cs="Times New Roman"/>
                <w:sz w:val="24"/>
                <w:szCs w:val="24"/>
              </w:rPr>
            </w:pPr>
            <w:proofErr w:type="spellStart"/>
            <w:r>
              <w:rPr>
                <w:rFonts w:ascii="Quattrocento" w:hAnsi="Quattrocento" w:cs="Times New Roman"/>
                <w:sz w:val="24"/>
                <w:szCs w:val="24"/>
              </w:rPr>
              <w:t>Growatt</w:t>
            </w:r>
            <w:proofErr w:type="spellEnd"/>
            <w:r>
              <w:rPr>
                <w:rFonts w:ascii="Quattrocento" w:hAnsi="Quattrocento" w:cs="Times New Roman"/>
                <w:sz w:val="24"/>
                <w:szCs w:val="24"/>
              </w:rPr>
              <w:t>/</w:t>
            </w:r>
            <w:proofErr w:type="spellStart"/>
            <w:r>
              <w:rPr>
                <w:rFonts w:ascii="Quattrocento" w:hAnsi="Quattrocento" w:cs="Times New Roman"/>
                <w:sz w:val="24"/>
                <w:szCs w:val="24"/>
              </w:rPr>
              <w:t>Sungrow</w:t>
            </w:r>
            <w:proofErr w:type="spellEnd"/>
          </w:p>
        </w:tc>
      </w:tr>
      <w:tr w:rsidR="00FE6ED1" w:rsidRPr="00A35C79" w14:paraId="618C0A92" w14:textId="77777777" w:rsidTr="00F67CC8">
        <w:trPr>
          <w:trHeight w:val="1072"/>
          <w:jc w:val="center"/>
        </w:trPr>
        <w:tc>
          <w:tcPr>
            <w:tcW w:w="907" w:type="dxa"/>
            <w:vAlign w:val="center"/>
          </w:tcPr>
          <w:p w14:paraId="2C00022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3</w:t>
            </w:r>
          </w:p>
        </w:tc>
        <w:tc>
          <w:tcPr>
            <w:tcW w:w="3954" w:type="dxa"/>
            <w:vAlign w:val="center"/>
          </w:tcPr>
          <w:p w14:paraId="175EBC61" w14:textId="1E1E687A"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GI MODULE MOUNTING STRUCTU</w:t>
            </w:r>
            <w:r>
              <w:rPr>
                <w:rFonts w:ascii="Quattrocento" w:eastAsia="Times New Roman" w:hAnsi="Quattrocento"/>
                <w:sz w:val="24"/>
                <w:szCs w:val="24"/>
              </w:rPr>
              <w:t xml:space="preserve">RE-FIXED ANGLE ROOF STRUCTURE </w:t>
            </w:r>
            <w:r w:rsidR="0092191B">
              <w:rPr>
                <w:rFonts w:ascii="Quattrocento" w:eastAsia="Times New Roman" w:hAnsi="Quattrocento"/>
                <w:sz w:val="24"/>
                <w:szCs w:val="24"/>
              </w:rPr>
              <w:t xml:space="preserve">10</w:t>
            </w:r>
            <w:r w:rsidRPr="00A35C79">
              <w:rPr>
                <w:rFonts w:ascii="Quattrocento" w:eastAsia="Times New Roman" w:hAnsi="Quattrocento"/>
                <w:sz w:val="24"/>
                <w:szCs w:val="24"/>
              </w:rPr>
              <w:t>KW</w:t>
            </w:r>
          </w:p>
        </w:tc>
        <w:tc>
          <w:tcPr>
            <w:tcW w:w="2128" w:type="dxa"/>
            <w:vAlign w:val="center"/>
          </w:tcPr>
          <w:p w14:paraId="286D950B"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vAlign w:val="center"/>
          </w:tcPr>
          <w:p w14:paraId="0EFB80E2"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G.I. OR HDG OR AL</w:t>
            </w:r>
          </w:p>
        </w:tc>
      </w:tr>
      <w:tr w:rsidR="00FE6ED1" w:rsidRPr="00A35C79" w14:paraId="21E93CF2" w14:textId="77777777" w:rsidTr="005652E4">
        <w:trPr>
          <w:trHeight w:val="477"/>
          <w:jc w:val="center"/>
        </w:trPr>
        <w:tc>
          <w:tcPr>
            <w:tcW w:w="907" w:type="dxa"/>
            <w:vAlign w:val="center"/>
          </w:tcPr>
          <w:p w14:paraId="547E6887"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4</w:t>
            </w:r>
          </w:p>
        </w:tc>
        <w:tc>
          <w:tcPr>
            <w:tcW w:w="3954" w:type="dxa"/>
            <w:vAlign w:val="center"/>
          </w:tcPr>
          <w:p w14:paraId="107CF157" w14:textId="77777777" w:rsidR="00FE6ED1" w:rsidRPr="00A35C79" w:rsidRDefault="00FE6ED1" w:rsidP="00453E99">
            <w:pPr>
              <w:spacing w:line="0" w:lineRule="atLeast"/>
              <w:jc w:val="center"/>
              <w:rPr>
                <w:rFonts w:ascii="Quattrocento" w:eastAsia="Times New Roman" w:hAnsi="Quattrocento"/>
                <w:sz w:val="24"/>
                <w:szCs w:val="24"/>
              </w:rPr>
            </w:pPr>
            <w:r>
              <w:rPr>
                <w:rFonts w:ascii="Quattrocento" w:eastAsia="Times New Roman" w:hAnsi="Quattrocento"/>
                <w:sz w:val="24"/>
                <w:szCs w:val="24"/>
              </w:rPr>
              <w:t>LIGHTENING ARRESTOR KIT</w:t>
            </w:r>
          </w:p>
          <w:p w14:paraId="24435878" w14:textId="77777777" w:rsidR="00FE6ED1" w:rsidRPr="00453E99" w:rsidRDefault="00FE6ED1" w:rsidP="00453E99">
            <w:pPr>
              <w:spacing w:line="0" w:lineRule="atLeast"/>
              <w:jc w:val="center"/>
              <w:rPr>
                <w:rFonts w:ascii="Quattrocento" w:eastAsia="Times New Roman" w:hAnsi="Quattrocento"/>
                <w:sz w:val="24"/>
                <w:szCs w:val="24"/>
              </w:rPr>
            </w:pPr>
          </w:p>
        </w:tc>
        <w:tc>
          <w:tcPr>
            <w:tcW w:w="2128" w:type="dxa"/>
            <w:vAlign w:val="center"/>
          </w:tcPr>
          <w:p w14:paraId="46A5C078" w14:textId="682C6A1F" w:rsidR="00FE6ED1" w:rsidRPr="00A35C79" w:rsidRDefault="00CF263A" w:rsidP="00FE6ED1">
            <w:pPr>
              <w:rPr>
                <w:rFonts w:ascii="Quattrocento" w:hAnsi="Quattrocento" w:cs="Times New Roman"/>
                <w:sz w:val="24"/>
                <w:szCs w:val="24"/>
              </w:rPr>
            </w:pPr>
            <w:r w:rsidRPr="00CF263A">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vAlign w:val="center"/>
          </w:tcPr>
          <w:p w14:paraId="5FD5A35E" w14:textId="77777777"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r w:rsidR="00FE6ED1" w:rsidRPr="00A35C79" w14:paraId="14D76CD1" w14:textId="77777777" w:rsidTr="005652E4">
        <w:trPr>
          <w:trHeight w:val="719"/>
          <w:jc w:val="center"/>
        </w:trPr>
        <w:tc>
          <w:tcPr>
            <w:tcW w:w="907" w:type="dxa"/>
            <w:vAlign w:val="center"/>
          </w:tcPr>
          <w:p w14:paraId="0BD3C3B1"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5</w:t>
            </w:r>
          </w:p>
        </w:tc>
        <w:tc>
          <w:tcPr>
            <w:tcW w:w="3954" w:type="dxa"/>
            <w:tcBorders>
              <w:right w:val="single" w:sz="4" w:space="0" w:color="auto"/>
            </w:tcBorders>
            <w:vAlign w:val="center"/>
          </w:tcPr>
          <w:p w14:paraId="5607247B" w14:textId="77777777" w:rsidR="00FE6ED1" w:rsidRPr="00242903" w:rsidRDefault="00FE6ED1" w:rsidP="00242903">
            <w:pPr>
              <w:spacing w:line="0" w:lineRule="atLeast"/>
              <w:jc w:val="center"/>
              <w:rPr>
                <w:rFonts w:ascii="Quattrocento" w:eastAsia="Times New Roman" w:hAnsi="Quattrocento"/>
                <w:sz w:val="24"/>
                <w:szCs w:val="24"/>
              </w:rPr>
            </w:pPr>
            <w:r>
              <w:rPr>
                <w:rFonts w:ascii="Quattrocento" w:eastAsia="Times New Roman" w:hAnsi="Quattrocento"/>
                <w:sz w:val="24"/>
                <w:szCs w:val="24"/>
              </w:rPr>
              <w:t xml:space="preserve">CABLE AND ACCESSORIES </w:t>
            </w:r>
            <w:r w:rsidRPr="00A35C79">
              <w:rPr>
                <w:rFonts w:ascii="Quattrocento" w:eastAsia="Times New Roman" w:hAnsi="Quattrocento"/>
                <w:sz w:val="24"/>
                <w:szCs w:val="24"/>
              </w:rPr>
              <w:t>SET</w:t>
            </w:r>
          </w:p>
        </w:tc>
        <w:tc>
          <w:tcPr>
            <w:tcW w:w="2128" w:type="dxa"/>
            <w:tcBorders>
              <w:left w:val="single" w:sz="4" w:space="0" w:color="auto"/>
              <w:right w:val="single" w:sz="4" w:space="0" w:color="auto"/>
            </w:tcBorders>
            <w:vAlign w:val="center"/>
          </w:tcPr>
          <w:p w14:paraId="6B0F71F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tcBorders>
              <w:left w:val="single" w:sz="4" w:space="0" w:color="auto"/>
            </w:tcBorders>
            <w:vAlign w:val="center"/>
          </w:tcPr>
          <w:p w14:paraId="4A936D5D"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POLYCAB</w:t>
            </w:r>
          </w:p>
        </w:tc>
      </w:tr>
      <w:tr w:rsidR="00FE6ED1" w:rsidRPr="00A35C79" w14:paraId="744359E7" w14:textId="77777777" w:rsidTr="005652E4">
        <w:trPr>
          <w:trHeight w:val="719"/>
          <w:jc w:val="center"/>
        </w:trPr>
        <w:tc>
          <w:tcPr>
            <w:tcW w:w="907" w:type="dxa"/>
            <w:vAlign w:val="center"/>
          </w:tcPr>
          <w:p w14:paraId="27765436"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6</w:t>
            </w:r>
          </w:p>
        </w:tc>
        <w:tc>
          <w:tcPr>
            <w:tcW w:w="3954" w:type="dxa"/>
            <w:tcBorders>
              <w:right w:val="single" w:sz="4" w:space="0" w:color="auto"/>
            </w:tcBorders>
            <w:vAlign w:val="center"/>
          </w:tcPr>
          <w:p w14:paraId="01895DA2" w14:textId="435B4C7C"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 xml:space="preserve">ACDB DCDB / LT PANEL </w:t>
            </w:r>
            <w:r w:rsidR="0092191B" w:rsidRPr="00242903">
              <w:rPr>
                <w:rFonts w:ascii="Quattrocento" w:eastAsia="Times New Roman" w:hAnsi="Quattrocento"/>
                <w:sz w:val="24"/>
                <w:szCs w:val="24"/>
              </w:rPr>
              <w:t xml:space="preserve">10</w:t>
            </w:r>
            <w:r w:rsidRPr="00242903">
              <w:rPr>
                <w:rFonts w:ascii="Quattrocento" w:eastAsia="Times New Roman" w:hAnsi="Quattrocento"/>
                <w:sz w:val="24"/>
                <w:szCs w:val="24"/>
              </w:rPr>
              <w:t>KW</w:t>
            </w:r>
          </w:p>
        </w:tc>
        <w:tc>
          <w:tcPr>
            <w:tcW w:w="2128" w:type="dxa"/>
            <w:tcBorders>
              <w:left w:val="single" w:sz="4" w:space="0" w:color="auto"/>
              <w:right w:val="single" w:sz="4" w:space="0" w:color="auto"/>
            </w:tcBorders>
            <w:vAlign w:val="center"/>
          </w:tcPr>
          <w:p w14:paraId="0DD9C44E" w14:textId="0A8056CA"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764C9D81"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ABB OR EQUIVALENT</w:t>
            </w:r>
          </w:p>
        </w:tc>
      </w:tr>
      <w:tr w:rsidR="00FE6ED1" w:rsidRPr="00A35C79" w14:paraId="0DCDC153" w14:textId="77777777" w:rsidTr="005652E4">
        <w:trPr>
          <w:trHeight w:val="719"/>
          <w:jc w:val="center"/>
        </w:trPr>
        <w:tc>
          <w:tcPr>
            <w:tcW w:w="907" w:type="dxa"/>
            <w:vAlign w:val="center"/>
          </w:tcPr>
          <w:p w14:paraId="56DCFB10"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7</w:t>
            </w:r>
          </w:p>
        </w:tc>
        <w:tc>
          <w:tcPr>
            <w:tcW w:w="3954" w:type="dxa"/>
            <w:tcBorders>
              <w:right w:val="single" w:sz="4" w:space="0" w:color="auto"/>
            </w:tcBorders>
            <w:vAlign w:val="center"/>
          </w:tcPr>
          <w:p w14:paraId="7698704C" w14:textId="77777777"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EARTHING</w:t>
            </w:r>
          </w:p>
        </w:tc>
        <w:tc>
          <w:tcPr>
            <w:tcW w:w="2128" w:type="dxa"/>
            <w:tcBorders>
              <w:left w:val="single" w:sz="4" w:space="0" w:color="auto"/>
              <w:right w:val="single" w:sz="4" w:space="0" w:color="auto"/>
            </w:tcBorders>
            <w:vAlign w:val="center"/>
          </w:tcPr>
          <w:p w14:paraId="51190B7E" w14:textId="53E417B0"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3</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48DAD297" w14:textId="3BCD4398"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bl>
    <w:p w14:paraId="297E5828" w14:textId="77777777" w:rsidR="00A35C79" w:rsidRPr="00A35C79" w:rsidRDefault="00A35C79" w:rsidP="007C4565">
      <w:pPr>
        <w:ind w:left="720" w:firstLine="294"/>
        <w:rPr>
          <w:rFonts w:ascii="Quattrocento" w:hAnsi="Quattrocento" w:cs="Times New Roman"/>
          <w:b/>
          <w:sz w:val="24"/>
          <w:szCs w:val="24"/>
        </w:rPr>
      </w:pPr>
    </w:p>
    <w:p w14:paraId="6F08C98D" w14:textId="77777777" w:rsidR="00674FF2" w:rsidRPr="00A35C79" w:rsidRDefault="00674FF2" w:rsidP="007C4565">
      <w:pPr>
        <w:ind w:left="720" w:firstLine="294"/>
        <w:rPr>
          <w:rFonts w:ascii="Quattrocento" w:hAnsi="Quattrocento" w:cs="Times New Roman"/>
          <w:b/>
          <w:sz w:val="24"/>
          <w:szCs w:val="24"/>
        </w:rPr>
      </w:pPr>
      <w:r w:rsidRPr="00A35C79">
        <w:rPr>
          <w:rFonts w:ascii="Quattrocento" w:hAnsi="Quattrocento" w:cs="Times New Roman"/>
          <w:b/>
          <w:sz w:val="24"/>
          <w:szCs w:val="24"/>
        </w:rPr>
        <w:t xml:space="preserve">Space required: 1kw = 80-100 </w:t>
      </w:r>
      <w:proofErr w:type="spellStart"/>
      <w:r w:rsidR="00863112" w:rsidRPr="00A35C79">
        <w:rPr>
          <w:rFonts w:ascii="Quattrocento" w:hAnsi="Quattrocento" w:cs="Times New Roman"/>
          <w:b/>
          <w:sz w:val="24"/>
          <w:szCs w:val="24"/>
        </w:rPr>
        <w:t>sq.</w:t>
      </w:r>
      <w:r w:rsidR="00863112">
        <w:rPr>
          <w:rFonts w:ascii="Quattrocento" w:hAnsi="Quattrocento" w:cs="Times New Roman"/>
          <w:b/>
          <w:sz w:val="24"/>
          <w:szCs w:val="24"/>
        </w:rPr>
        <w:t>ft</w:t>
      </w:r>
      <w:proofErr w:type="spellEnd"/>
      <w:r w:rsidR="005E3B36">
        <w:rPr>
          <w:rFonts w:ascii="Quattrocento" w:hAnsi="Quattrocento" w:cs="Times New Roman"/>
          <w:b/>
          <w:sz w:val="24"/>
          <w:szCs w:val="24"/>
        </w:rPr>
        <w:t>.</w:t>
      </w:r>
    </w:p>
    <w:p w14:paraId="3F2909F4" w14:textId="1A8275D5" w:rsidR="00674FF2" w:rsidRPr="00A35C79" w:rsidRDefault="00995802" w:rsidP="001F60D2">
      <w:pPr>
        <w:ind w:left="294" w:firstLine="720"/>
        <w:rPr>
          <w:rFonts w:ascii="Quattrocento" w:eastAsia="Cambria" w:hAnsi="Quattrocento"/>
          <w:b/>
          <w:color w:val="1F497D"/>
          <w:sz w:val="24"/>
          <w:szCs w:val="24"/>
        </w:rPr>
      </w:pPr>
      <w:r>
        <w:rPr>
          <w:rFonts w:ascii="Quattrocento" w:hAnsi="Quattrocento" w:cs="Times New Roman"/>
          <w:b/>
          <w:sz w:val="24"/>
          <w:szCs w:val="24"/>
        </w:rPr>
        <w:t xml:space="preserve">Total space required: </w:t>
      </w:r>
      <w:r w:rsidR="0092191B">
        <w:rPr>
          <w:rFonts w:ascii="Quattrocento" w:hAnsi="Quattrocento" w:cs="Times New Roman"/>
          <w:b/>
          <w:sz w:val="24"/>
          <w:szCs w:val="24"/>
        </w:rPr>
        <w:t xml:space="preserve">10</w:t>
      </w:r>
      <w:r w:rsidR="00697256">
        <w:rPr>
          <w:rFonts w:ascii="Quattrocento" w:hAnsi="Quattrocento" w:cs="Times New Roman"/>
          <w:b/>
          <w:sz w:val="24"/>
          <w:szCs w:val="24"/>
        </w:rPr>
        <w:t>KW</w:t>
      </w:r>
      <w:r>
        <w:rPr>
          <w:rFonts w:ascii="Quattrocento" w:hAnsi="Quattrocento" w:cs="Times New Roman"/>
          <w:b/>
          <w:sz w:val="24"/>
          <w:szCs w:val="24"/>
        </w:rPr>
        <w:t xml:space="preserve"> = </w:t>
      </w:r>
      <w:r w:rsidR="00065BB6" w:rsidRPr="00065BB6">
        <w:rPr>
          <w:rFonts w:ascii="Quattrocento" w:hAnsi="Quattrocento" w:cs="Times New Roman"/>
          <w:b/>
          <w:sz w:val="24"/>
          <w:szCs w:val="24"/>
        </w:rPr>
        <w:t xml:space="preserve">800</w:t>
      </w:r>
      <w:r w:rsidR="00065BB6">
        <w:rPr>
          <w:rFonts w:ascii="Quattrocento" w:hAnsi="Quattrocento" w:cs="Times New Roman"/>
          <w:b/>
          <w:sz w:val="24"/>
          <w:szCs w:val="24"/>
        </w:rPr>
        <w:t xml:space="preserve"> </w:t>
      </w:r>
      <w:proofErr w:type="spellStart"/>
      <w:r w:rsidR="00674FF2" w:rsidRPr="00A35C79">
        <w:rPr>
          <w:rFonts w:ascii="Quattrocento" w:hAnsi="Quattrocento" w:cs="Times New Roman"/>
          <w:b/>
          <w:sz w:val="24"/>
          <w:szCs w:val="24"/>
        </w:rPr>
        <w:t>sq.ft</w:t>
      </w:r>
      <w:proofErr w:type="spellEnd"/>
      <w:r w:rsidR="00674FF2" w:rsidRPr="00A35C79">
        <w:rPr>
          <w:rFonts w:ascii="Quattrocento" w:hAnsi="Quattrocento" w:cs="Times New Roman"/>
          <w:b/>
          <w:sz w:val="24"/>
          <w:szCs w:val="24"/>
        </w:rPr>
        <w:t>.</w:t>
      </w:r>
    </w:p>
    <w:p w14:paraId="246FA67E" w14:textId="77777777" w:rsidR="001F60D2" w:rsidRPr="00FE6ED1" w:rsidRDefault="00674FF2" w:rsidP="00FE6ED1">
      <w:pPr>
        <w:spacing w:line="241" w:lineRule="auto"/>
        <w:ind w:left="1014" w:right="1020"/>
        <w:rPr>
          <w:rFonts w:ascii="Quattrocento" w:eastAsia="Cambria" w:hAnsi="Quattrocento"/>
          <w:b/>
          <w:color w:val="1F497D"/>
          <w:sz w:val="24"/>
          <w:szCs w:val="24"/>
        </w:rPr>
      </w:pPr>
      <w:r w:rsidRPr="00A35C79">
        <w:rPr>
          <w:rFonts w:ascii="Quattrocento" w:eastAsia="Cambria" w:hAnsi="Quattrocento"/>
          <w:b/>
          <w:color w:val="1F497D"/>
          <w:sz w:val="24"/>
          <w:szCs w:val="24"/>
        </w:rPr>
        <w:t>NOTE: Above mentioned items and/or quantity and cost may vary depending on actual site condition</w:t>
      </w:r>
    </w:p>
    <w:p w14:paraId="6A52E2DF" w14:textId="77777777" w:rsidR="004147CA" w:rsidRDefault="004147CA" w:rsidP="001F60D2">
      <w:pPr>
        <w:spacing w:line="241" w:lineRule="auto"/>
        <w:ind w:left="720" w:right="1020"/>
        <w:rPr>
          <w:rFonts w:ascii="Quattrocento" w:hAnsi="Quattrocento" w:cs="Times New Roman"/>
          <w:b/>
          <w:sz w:val="24"/>
          <w:szCs w:val="24"/>
        </w:rPr>
      </w:pPr>
    </w:p>
    <w:p w14:paraId="08D68092" w14:textId="2AEA904B" w:rsidR="00674FF2" w:rsidRPr="00A35C79" w:rsidRDefault="00697256" w:rsidP="007C4565">
      <w:pPr>
        <w:ind w:left="720"/>
        <w:rPr>
          <w:rFonts w:ascii="Quattrocento" w:hAnsi="Quattrocento" w:cs="Times New Roman"/>
          <w:b/>
          <w:sz w:val="24"/>
          <w:szCs w:val="24"/>
        </w:rPr>
      </w:pPr>
      <w:r>
        <w:rPr>
          <w:rFonts w:ascii="Quattrocento" w:hAnsi="Quattrocento" w:cs="Times New Roman"/>
          <w:b/>
          <w:sz w:val="24"/>
          <w:szCs w:val="24"/>
        </w:rPr>
        <w:t xml:space="preserve">Pricing for </w:t>
      </w:r>
      <w:r w:rsidR="00683A28">
        <w:rPr>
          <w:rFonts w:ascii="Quattrocento" w:hAnsi="Quattrocento" w:cs="Times New Roman"/>
          <w:b/>
          <w:sz w:val="24"/>
          <w:szCs w:val="24"/>
        </w:rPr>
        <w:t xml:space="preserve">10</w:t>
      </w:r>
      <w:r w:rsidR="00674FF2" w:rsidRPr="00A35C79">
        <w:rPr>
          <w:rFonts w:ascii="Quattrocento" w:hAnsi="Quattrocento" w:cs="Times New Roman"/>
          <w:b/>
          <w:sz w:val="24"/>
          <w:szCs w:val="24"/>
        </w:rPr>
        <w:t xml:space="preserve">KW </w:t>
      </w:r>
    </w:p>
    <w:tbl>
      <w:tblPr>
        <w:tblW w:w="0" w:type="auto"/>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40"/>
        <w:gridCol w:w="1657"/>
        <w:gridCol w:w="2326"/>
        <w:gridCol w:w="2325"/>
      </w:tblGrid>
      <w:tr w:rsidR="006C00BC" w:rsidRPr="00A35C79" w14:paraId="0F6778BA" w14:textId="77777777" w:rsidTr="00C70AA8">
        <w:trPr>
          <w:trHeight w:val="255"/>
        </w:trPr>
        <w:tc>
          <w:tcPr>
            <w:tcW w:w="3540" w:type="dxa"/>
            <w:shd w:val="clear" w:color="auto" w:fill="auto"/>
            <w:vAlign w:val="center"/>
          </w:tcPr>
          <w:p w14:paraId="280F28AC"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 xml:space="preserve">Description of </w:t>
            </w:r>
            <w:r>
              <w:rPr>
                <w:rFonts w:ascii="Quattrocento" w:eastAsia="Times New Roman" w:hAnsi="Quattrocento"/>
                <w:b/>
                <w:bCs/>
                <w:sz w:val="24"/>
                <w:szCs w:val="24"/>
              </w:rPr>
              <w:t>I</w:t>
            </w:r>
            <w:r w:rsidRPr="005D3956">
              <w:rPr>
                <w:rFonts w:ascii="Quattrocento" w:eastAsia="Times New Roman" w:hAnsi="Quattrocento"/>
                <w:b/>
                <w:bCs/>
                <w:sz w:val="24"/>
                <w:szCs w:val="24"/>
              </w:rPr>
              <w:t>tems</w:t>
            </w:r>
          </w:p>
        </w:tc>
        <w:tc>
          <w:tcPr>
            <w:tcW w:w="1657" w:type="dxa"/>
            <w:shd w:val="clear" w:color="auto" w:fill="auto"/>
            <w:vAlign w:val="center"/>
          </w:tcPr>
          <w:p w14:paraId="68981AD6"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QTY</w:t>
            </w:r>
          </w:p>
        </w:tc>
        <w:tc>
          <w:tcPr>
            <w:tcW w:w="2326" w:type="dxa"/>
            <w:shd w:val="clear" w:color="auto" w:fill="auto"/>
            <w:vAlign w:val="center"/>
          </w:tcPr>
          <w:p w14:paraId="2E4A611B"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Rate</w:t>
            </w:r>
          </w:p>
        </w:tc>
        <w:tc>
          <w:tcPr>
            <w:tcW w:w="1974" w:type="dxa"/>
            <w:shd w:val="clear" w:color="auto" w:fill="auto"/>
            <w:vAlign w:val="center"/>
          </w:tcPr>
          <w:p w14:paraId="767C08B8"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Amount</w:t>
            </w:r>
          </w:p>
        </w:tc>
      </w:tr>
      <w:tr w:rsidR="006C00BC" w:rsidRPr="00A35C79" w14:paraId="35DD733D" w14:textId="77777777" w:rsidTr="00C70AA8">
        <w:trPr>
          <w:trHeight w:val="230"/>
        </w:trPr>
        <w:tc>
          <w:tcPr>
            <w:tcW w:w="3540" w:type="dxa"/>
            <w:tcBorders>
              <w:bottom w:val="single" w:sz="4" w:space="0" w:color="auto"/>
            </w:tcBorders>
            <w:shd w:val="clear" w:color="auto" w:fill="auto"/>
            <w:vAlign w:val="center"/>
          </w:tcPr>
          <w:p w14:paraId="0F8F310B" w14:textId="1716995F" w:rsidR="006C00BC"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 xml:space="preserve">Supply of </w:t>
            </w:r>
            <w:r w:rsidR="0092191B">
              <w:rPr>
                <w:rFonts w:ascii="Quattrocento" w:eastAsia="Cambria" w:hAnsi="Quattrocento"/>
                <w:b/>
                <w:bCs/>
                <w:w w:val="99"/>
                <w:sz w:val="24"/>
                <w:szCs w:val="24"/>
              </w:rPr>
              <w:t xml:space="preserve">10</w:t>
            </w:r>
            <w:r>
              <w:rPr>
                <w:rFonts w:ascii="Quattrocento" w:eastAsia="Cambria" w:hAnsi="Quattrocento"/>
                <w:w w:val="99"/>
                <w:sz w:val="24"/>
                <w:szCs w:val="24"/>
              </w:rPr>
              <w:t xml:space="preserve"> KW Rooftop</w:t>
            </w:r>
          </w:p>
          <w:p w14:paraId="035932B0" w14:textId="77777777" w:rsidR="006C00BC" w:rsidRPr="00A35C79"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Grid-</w:t>
            </w:r>
            <w:r w:rsidRPr="00A35C79">
              <w:rPr>
                <w:rFonts w:ascii="Quattrocento" w:eastAsia="Cambria" w:hAnsi="Quattrocento"/>
                <w:w w:val="99"/>
                <w:sz w:val="24"/>
                <w:szCs w:val="24"/>
              </w:rPr>
              <w:t>tie Solar Power Plant</w:t>
            </w:r>
          </w:p>
        </w:tc>
        <w:tc>
          <w:tcPr>
            <w:tcW w:w="1657" w:type="dxa"/>
            <w:tcBorders>
              <w:bottom w:val="single" w:sz="4" w:space="0" w:color="auto"/>
            </w:tcBorders>
            <w:shd w:val="clear" w:color="auto" w:fill="auto"/>
            <w:vAlign w:val="center"/>
          </w:tcPr>
          <w:p w14:paraId="1057830F" w14:textId="20E1E536" w:rsidR="006C00BC" w:rsidRPr="00A35C79" w:rsidRDefault="00065BB6" w:rsidP="00C70AA8">
            <w:pPr>
              <w:spacing w:line="257" w:lineRule="exact"/>
              <w:ind w:right="280"/>
              <w:jc w:val="center"/>
              <w:rPr>
                <w:rFonts w:ascii="Quattrocento" w:eastAsia="Times New Roman" w:hAnsi="Quattrocento"/>
                <w:sz w:val="24"/>
                <w:szCs w:val="24"/>
              </w:rPr>
            </w:pPr>
            <w:r w:rsidRPr="00065BB6">
              <w:rPr>
                <w:rFonts w:ascii="Quattrocento" w:hAnsi="Quattrocento" w:cs="Times New Roman"/>
                <w:b/>
                <w:bCs/>
                <w:sz w:val="24"/>
                <w:szCs w:val="24"/>
              </w:rPr>
              <w:t xml:space="preserve">10</w:t>
            </w:r>
            <w:r>
              <w:rPr>
                <w:rFonts w:ascii="Quattrocento" w:hAnsi="Quattrocento" w:cs="Times New Roman"/>
                <w:sz w:val="24"/>
                <w:szCs w:val="24"/>
              </w:rPr>
              <w:t xml:space="preserve"> </w:t>
            </w:r>
            <w:r w:rsidR="006C00BC">
              <w:rPr>
                <w:rFonts w:ascii="Quattrocento" w:eastAsia="Times New Roman" w:hAnsi="Quattrocento"/>
                <w:sz w:val="24"/>
                <w:szCs w:val="24"/>
              </w:rPr>
              <w:t>Watts</w:t>
            </w:r>
          </w:p>
        </w:tc>
        <w:tc>
          <w:tcPr>
            <w:tcW w:w="2326" w:type="dxa"/>
            <w:tcBorders>
              <w:bottom w:val="single" w:sz="4" w:space="0" w:color="auto"/>
            </w:tcBorders>
            <w:shd w:val="clear" w:color="auto" w:fill="auto"/>
            <w:vAlign w:val="center"/>
          </w:tcPr>
          <w:p w14:paraId="084B9505" w14:textId="6DFA039C" w:rsidR="00612ADB"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Pr="00580481">
              <w:rPr>
                <w:rFonts w:ascii="Quattrocento" w:eastAsia="Times New Roman" w:hAnsi="Quattrocento"/>
                <w:sz w:val="24"/>
                <w:szCs w:val="24"/>
              </w:rPr>
              <w:t>.</w:t>
            </w:r>
            <w:r w:rsidR="00574A90">
              <w:rPr>
                <w:rFonts w:ascii="Quattrocento" w:eastAsia="Times New Roman" w:hAnsi="Quattrocento"/>
                <w:sz w:val="24"/>
                <w:szCs w:val="24"/>
              </w:rPr>
              <w:t xml:space="preserve"> </w:t>
            </w:r>
            <w:r w:rsidR="0092191B">
              <w:rPr>
                <w:rFonts w:ascii="Quattrocento" w:eastAsia="Times New Roman" w:hAnsi="Quattrocento"/>
                <w:b/>
                <w:bCs/>
                <w:sz w:val="24"/>
                <w:szCs w:val="24"/>
              </w:rPr>
              <w:t xml:space="preserve">70</w:t>
            </w:r>
            <w:r w:rsidR="00612ADB">
              <w:rPr>
                <w:rFonts w:ascii="Quattrocento" w:eastAsia="Times New Roman" w:hAnsi="Quattrocento"/>
                <w:sz w:val="24"/>
                <w:szCs w:val="24"/>
              </w:rPr>
              <w:t>/-</w:t>
            </w:r>
          </w:p>
          <w:p w14:paraId="56A087A1" w14:textId="77777777"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sz w:val="24"/>
                <w:szCs w:val="24"/>
              </w:rPr>
              <w:t>Per Watts</w:t>
            </w:r>
          </w:p>
        </w:tc>
        <w:tc>
          <w:tcPr>
            <w:tcW w:w="1974" w:type="dxa"/>
            <w:shd w:val="clear" w:color="auto" w:fill="auto"/>
            <w:vAlign w:val="center"/>
          </w:tcPr>
          <w:p w14:paraId="678008C6" w14:textId="05150190"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7,00,000.00</w:t>
            </w:r>
            <w:r>
              <w:rPr>
                <w:rFonts w:ascii="Quattrocento" w:eastAsia="Times New Roman" w:hAnsi="Quattrocento"/>
                <w:sz w:val="24"/>
                <w:szCs w:val="24"/>
              </w:rPr>
              <w:t>/-</w:t>
            </w:r>
          </w:p>
        </w:tc>
      </w:tr>
      <w:tr w:rsidR="006C00BC" w:rsidRPr="00A35C79" w14:paraId="1E06548E" w14:textId="77777777" w:rsidTr="00C70AA8">
        <w:trPr>
          <w:trHeight w:val="241"/>
        </w:trPr>
        <w:tc>
          <w:tcPr>
            <w:tcW w:w="3540" w:type="dxa"/>
            <w:tcBorders>
              <w:bottom w:val="nil"/>
            </w:tcBorders>
            <w:shd w:val="clear" w:color="auto" w:fill="auto"/>
            <w:vAlign w:val="center"/>
          </w:tcPr>
          <w:p w14:paraId="0B9AC6CD" w14:textId="77777777" w:rsidR="006C00BC" w:rsidRPr="00A35C79" w:rsidRDefault="006C00BC" w:rsidP="00C70AA8">
            <w:pPr>
              <w:spacing w:line="269" w:lineRule="exact"/>
              <w:jc w:val="center"/>
              <w:rPr>
                <w:rFonts w:ascii="Quattrocento" w:eastAsia="Cambria" w:hAnsi="Quattrocento"/>
                <w:w w:val="99"/>
                <w:sz w:val="24"/>
                <w:szCs w:val="24"/>
              </w:rPr>
            </w:pPr>
            <w:r w:rsidRPr="00A35C79">
              <w:rPr>
                <w:rFonts w:ascii="Quattrocento" w:eastAsia="Cambria" w:hAnsi="Quattrocento"/>
                <w:w w:val="99"/>
                <w:sz w:val="24"/>
                <w:szCs w:val="24"/>
              </w:rPr>
              <w:t>CGST 6.9%</w:t>
            </w:r>
          </w:p>
        </w:tc>
        <w:tc>
          <w:tcPr>
            <w:tcW w:w="1657" w:type="dxa"/>
            <w:tcBorders>
              <w:bottom w:val="nil"/>
              <w:right w:val="nil"/>
            </w:tcBorders>
            <w:shd w:val="clear" w:color="auto" w:fill="auto"/>
            <w:vAlign w:val="center"/>
          </w:tcPr>
          <w:p w14:paraId="4BC95F91"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left w:val="nil"/>
              <w:bottom w:val="nil"/>
            </w:tcBorders>
            <w:shd w:val="clear" w:color="auto" w:fill="auto"/>
            <w:vAlign w:val="center"/>
          </w:tcPr>
          <w:p w14:paraId="07642741"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28429978" w14:textId="491C254F" w:rsidR="006C00BC" w:rsidRPr="00A35C79" w:rsidRDefault="006C00BC" w:rsidP="00C70AA8">
            <w:pPr>
              <w:spacing w:line="264"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48,300.00</w:t>
            </w:r>
            <w:r>
              <w:rPr>
                <w:rFonts w:ascii="Quattrocento" w:eastAsia="Times New Roman" w:hAnsi="Quattrocento"/>
                <w:sz w:val="24"/>
                <w:szCs w:val="24"/>
              </w:rPr>
              <w:t>/-</w:t>
            </w:r>
          </w:p>
        </w:tc>
      </w:tr>
      <w:tr w:rsidR="006C00BC" w:rsidRPr="00A35C79" w14:paraId="3F8CFAD9" w14:textId="77777777" w:rsidTr="00C70AA8">
        <w:trPr>
          <w:trHeight w:val="238"/>
        </w:trPr>
        <w:tc>
          <w:tcPr>
            <w:tcW w:w="3540" w:type="dxa"/>
            <w:tcBorders>
              <w:top w:val="nil"/>
            </w:tcBorders>
            <w:shd w:val="clear" w:color="auto" w:fill="auto"/>
            <w:vAlign w:val="center"/>
          </w:tcPr>
          <w:p w14:paraId="73E69BC2"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SGST 6.9%</w:t>
            </w:r>
          </w:p>
        </w:tc>
        <w:tc>
          <w:tcPr>
            <w:tcW w:w="1657" w:type="dxa"/>
            <w:tcBorders>
              <w:top w:val="nil"/>
              <w:right w:val="nil"/>
            </w:tcBorders>
            <w:shd w:val="clear" w:color="auto" w:fill="auto"/>
            <w:vAlign w:val="center"/>
          </w:tcPr>
          <w:p w14:paraId="70F248F3"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top w:val="nil"/>
              <w:left w:val="nil"/>
            </w:tcBorders>
            <w:shd w:val="clear" w:color="auto" w:fill="auto"/>
            <w:vAlign w:val="center"/>
          </w:tcPr>
          <w:p w14:paraId="19E58CA3"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16511485" w14:textId="6575AA62" w:rsidR="006C00BC" w:rsidRPr="00A35C79" w:rsidRDefault="006C00BC" w:rsidP="00C70AA8">
            <w:pPr>
              <w:spacing w:line="0" w:lineRule="atLeas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48,300.00</w:t>
            </w:r>
            <w:r>
              <w:rPr>
                <w:rFonts w:ascii="Quattrocento" w:eastAsia="Times New Roman" w:hAnsi="Quattrocento"/>
                <w:sz w:val="24"/>
                <w:szCs w:val="24"/>
              </w:rPr>
              <w:t>/-</w:t>
            </w:r>
          </w:p>
        </w:tc>
      </w:tr>
      <w:tr w:rsidR="006C00BC" w:rsidRPr="00A35C79" w14:paraId="3089598B" w14:textId="77777777" w:rsidTr="00C70AA8">
        <w:trPr>
          <w:trHeight w:val="443"/>
        </w:trPr>
        <w:tc>
          <w:tcPr>
            <w:tcW w:w="7523" w:type="dxa"/>
            <w:gridSpan w:val="3"/>
            <w:shd w:val="clear" w:color="auto" w:fill="auto"/>
            <w:vAlign w:val="center"/>
          </w:tcPr>
          <w:p w14:paraId="1E802A14"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b/>
                <w:sz w:val="24"/>
                <w:szCs w:val="24"/>
              </w:rPr>
              <w:t>TOTAL</w:t>
            </w:r>
          </w:p>
        </w:tc>
        <w:tc>
          <w:tcPr>
            <w:tcW w:w="1974" w:type="dxa"/>
            <w:shd w:val="clear" w:color="auto" w:fill="auto"/>
            <w:vAlign w:val="center"/>
          </w:tcPr>
          <w:p w14:paraId="35DB138A" w14:textId="69E2CE01" w:rsidR="006C00BC" w:rsidRPr="00A35C79" w:rsidRDefault="006C00BC" w:rsidP="00C70AA8">
            <w:pPr>
              <w:spacing w:line="0" w:lineRule="atLeast"/>
              <w:ind w:right="320"/>
              <w:jc w:val="center"/>
              <w:rPr>
                <w:rFonts w:ascii="Quattrocento" w:eastAsia="Times New Roman" w:hAnsi="Quattrocento"/>
                <w:b/>
                <w:sz w:val="24"/>
                <w:szCs w:val="24"/>
              </w:rPr>
            </w:pPr>
            <w:r>
              <w:rPr>
                <w:rFonts w:ascii="Quattrocento" w:eastAsia="Times New Roman" w:hAnsi="Quattrocento"/>
                <w:b/>
                <w:sz w:val="24"/>
                <w:szCs w:val="24"/>
              </w:rPr>
              <w:t>Rs.</w:t>
            </w:r>
            <w:r w:rsidR="00574A90">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7,96,600.00</w:t>
            </w:r>
            <w:r>
              <w:rPr>
                <w:rFonts w:ascii="Quattrocento" w:eastAsia="Times New Roman" w:hAnsi="Quattrocento"/>
                <w:b/>
                <w:sz w:val="24"/>
                <w:szCs w:val="24"/>
              </w:rPr>
              <w:t>/-</w:t>
            </w:r>
          </w:p>
        </w:tc>
      </w:tr>
      <w:tr w:rsidR="00FE6ED1" w:rsidRPr="00A35C79" w14:paraId="1B88547A" w14:textId="77777777" w:rsidTr="00C70AA8">
        <w:trPr>
          <w:trHeight w:val="443"/>
        </w:trPr>
        <w:tc>
          <w:tcPr>
            <w:tcW w:w="7523" w:type="dxa"/>
            <w:gridSpan w:val="3"/>
            <w:shd w:val="clear" w:color="auto" w:fill="auto"/>
            <w:vAlign w:val="center"/>
          </w:tcPr>
          <w:p w14:paraId="203CFD1E" w14:textId="2589C875" w:rsidR="00FE6ED1" w:rsidRPr="00A35C79" w:rsidRDefault="00FE6ED1" w:rsidP="00FE6ED1">
            <w:pPr>
              <w:spacing w:line="0" w:lineRule="atLeast"/>
              <w:jc w:val="center"/>
              <w:rPr>
                <w:rFonts w:ascii="Quattrocento" w:eastAsia="Times New Roman" w:hAnsi="Quattrocento"/>
                <w:b/>
                <w:sz w:val="24"/>
                <w:szCs w:val="24"/>
              </w:rPr>
            </w:pPr>
            <w:r>
              <w:rPr>
                <w:rFonts w:ascii="Quattrocento" w:eastAsia="Times New Roman" w:hAnsi="Quattrocento"/>
                <w:b/>
                <w:sz w:val="24"/>
                <w:szCs w:val="24"/>
              </w:rPr>
              <w:t>Subsidy Amount Approx. Rs.</w:t>
            </w:r>
            <w:r w:rsidR="005E3B36">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0.00</w:t>
            </w:r>
            <w:r>
              <w:rPr>
                <w:rFonts w:ascii="Quattrocento" w:eastAsia="Times New Roman" w:hAnsi="Quattrocento"/>
                <w:b/>
                <w:sz w:val="24"/>
                <w:szCs w:val="24"/>
              </w:rPr>
              <w:t>/-</w:t>
            </w:r>
          </w:p>
        </w:tc>
        <w:tc>
          <w:tcPr>
            <w:tcW w:w="1974" w:type="dxa"/>
            <w:shd w:val="clear" w:color="auto" w:fill="auto"/>
            <w:vAlign w:val="center"/>
          </w:tcPr>
          <w:p w14:paraId="5EC736A6" w14:textId="77777777" w:rsidR="00FE6ED1" w:rsidRDefault="00FE6ED1" w:rsidP="00FE6ED1">
            <w:pPr>
              <w:spacing w:line="0" w:lineRule="atLeast"/>
              <w:ind w:right="320"/>
              <w:jc w:val="center"/>
              <w:rPr>
                <w:rFonts w:ascii="Quattrocento" w:eastAsia="Times New Roman" w:hAnsi="Quattrocento"/>
                <w:b/>
                <w:sz w:val="24"/>
                <w:szCs w:val="24"/>
              </w:rPr>
            </w:pPr>
          </w:p>
        </w:tc>
      </w:tr>
    </w:tbl>
    <w:p w14:paraId="581D7B73" w14:textId="77777777" w:rsidR="00674FF2" w:rsidRDefault="00674FF2" w:rsidP="00FE6ED1">
      <w:pPr>
        <w:spacing w:after="200" w:line="276" w:lineRule="auto"/>
        <w:rPr>
          <w:rFonts w:ascii="Quattrocento" w:eastAsia="Times New Roman" w:hAnsi="Quattrocento"/>
          <w:b/>
          <w:sz w:val="24"/>
          <w:szCs w:val="24"/>
        </w:rPr>
      </w:pPr>
    </w:p>
    <w:p w14:paraId="7E15CE47"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Load Extension &amp; Shifting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25978264"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Sprinkler System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4071EEE6" w14:textId="77777777" w:rsidR="00FE6ED1" w:rsidRPr="0060043B"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Cleaning of Solar Panel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6DE6CCB6" w14:textId="77777777" w:rsidR="00FE6ED1" w:rsidRDefault="00FE6ED1" w:rsidP="007C4565">
      <w:pPr>
        <w:spacing w:after="200" w:line="276" w:lineRule="auto"/>
        <w:ind w:left="720"/>
        <w:rPr>
          <w:rFonts w:ascii="Quattrocento" w:eastAsia="Times New Roman" w:hAnsi="Quattrocento"/>
          <w:b/>
          <w:sz w:val="24"/>
          <w:szCs w:val="24"/>
        </w:rPr>
      </w:pPr>
    </w:p>
    <w:p w14:paraId="4A48562E" w14:textId="77777777" w:rsidR="00541433" w:rsidRDefault="00541433" w:rsidP="007C4565">
      <w:pPr>
        <w:spacing w:after="200" w:line="276" w:lineRule="auto"/>
        <w:ind w:left="720"/>
        <w:rPr>
          <w:rFonts w:ascii="Quattrocento" w:eastAsia="Times New Roman" w:hAnsi="Quattrocento"/>
          <w:b/>
          <w:sz w:val="24"/>
          <w:szCs w:val="24"/>
        </w:rPr>
      </w:pPr>
    </w:p>
    <w:p w14:paraId="541F0A7C" w14:textId="77777777" w:rsidR="00D26C3F" w:rsidRDefault="00D26C3F" w:rsidP="00FE6ED1">
      <w:pPr>
        <w:spacing w:after="200" w:line="276" w:lineRule="auto"/>
        <w:rPr>
          <w:rFonts w:ascii="Quattrocento" w:eastAsia="Times New Roman" w:hAnsi="Quattrocento"/>
          <w:b/>
          <w:sz w:val="24"/>
          <w:szCs w:val="24"/>
        </w:rPr>
      </w:pPr>
    </w:p>
    <w:p w14:paraId="45E226D7" w14:textId="77777777" w:rsidR="00674FF2" w:rsidRPr="00A35C79" w:rsidRDefault="00674FF2" w:rsidP="007C4565">
      <w:pPr>
        <w:spacing w:after="200" w:line="276" w:lineRule="auto"/>
        <w:ind w:left="720"/>
        <w:rPr>
          <w:rFonts w:ascii="Quattrocento" w:eastAsia="Times New Roman" w:hAnsi="Quattrocento"/>
          <w:sz w:val="24"/>
          <w:szCs w:val="24"/>
        </w:rPr>
      </w:pPr>
      <w:r w:rsidRPr="00A35C79">
        <w:rPr>
          <w:rFonts w:ascii="Quattrocento" w:eastAsia="Times New Roman" w:hAnsi="Quattrocento"/>
          <w:b/>
          <w:sz w:val="24"/>
          <w:szCs w:val="24"/>
        </w:rPr>
        <w:t>Payback with Benefit</w:t>
      </w:r>
    </w:p>
    <w:p w14:paraId="0FF8E03F" w14:textId="77777777" w:rsidR="007266F7" w:rsidRDefault="007266F7" w:rsidP="007C4565">
      <w:pPr>
        <w:spacing w:line="0" w:lineRule="atLeast"/>
        <w:ind w:left="720"/>
        <w:jc w:val="center"/>
        <w:rPr>
          <w:rFonts w:ascii="Quattrocento" w:eastAsia="Times New Roman" w:hAnsi="Quattrocento"/>
          <w:b/>
          <w:sz w:val="24"/>
          <w:szCs w:val="24"/>
        </w:rPr>
      </w:pPr>
    </w:p>
    <w:p w14:paraId="59BF9811" w14:textId="77777777" w:rsidR="00674FF2" w:rsidRPr="00A35C79" w:rsidRDefault="00674FF2" w:rsidP="007C4565">
      <w:pPr>
        <w:spacing w:line="0" w:lineRule="atLeast"/>
        <w:ind w:left="720"/>
        <w:jc w:val="center"/>
        <w:rPr>
          <w:rFonts w:ascii="Quattrocento" w:eastAsia="Times New Roman" w:hAnsi="Quattrocento"/>
          <w:b/>
          <w:sz w:val="24"/>
          <w:szCs w:val="24"/>
        </w:rPr>
      </w:pPr>
      <w:r w:rsidRPr="00A35C79">
        <w:rPr>
          <w:rFonts w:ascii="Quattrocento" w:eastAsia="Times New Roman" w:hAnsi="Quattrocento"/>
          <w:b/>
          <w:sz w:val="24"/>
          <w:szCs w:val="24"/>
        </w:rPr>
        <w:t>CALCULATION</w:t>
      </w:r>
    </w:p>
    <w:p w14:paraId="2639B372" w14:textId="77777777"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PER KW PER DAY = 4 UNIT</w:t>
      </w:r>
    </w:p>
    <w:p w14:paraId="0EA5EC24" w14:textId="77777777" w:rsidR="001C4CDD" w:rsidRPr="00A35C79" w:rsidRDefault="001C4CDD" w:rsidP="001C4CDD">
      <w:pPr>
        <w:tabs>
          <w:tab w:val="left" w:pos="720"/>
        </w:tabs>
        <w:spacing w:after="0" w:line="230" w:lineRule="auto"/>
        <w:ind w:left="1081"/>
        <w:rPr>
          <w:rFonts w:ascii="Quattrocento" w:eastAsia="Times New Roman" w:hAnsi="Quattrocento"/>
          <w:sz w:val="24"/>
          <w:szCs w:val="24"/>
        </w:rPr>
      </w:pPr>
    </w:p>
    <w:p w14:paraId="0E60DEBF" w14:textId="1EEB32A8"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w:t>
      </w:r>
      <w:r w:rsidR="00E1375E">
        <w:rPr>
          <w:rFonts w:ascii="Quattrocento" w:eastAsia="Times New Roman" w:hAnsi="Quattrocento"/>
          <w:sz w:val="24"/>
          <w:szCs w:val="24"/>
        </w:rPr>
        <w:t xml:space="preserve">ER DAY TOTAL UNIT GENRATION = </w:t>
      </w:r>
      <w:r w:rsidR="00683A28" w:rsidRPr="00683A28">
        <w:rPr>
          <w:rFonts w:ascii="Quattrocento" w:eastAsia="Times New Roman" w:hAnsi="Quattrocento"/>
          <w:sz w:val="24"/>
          <w:szCs w:val="24"/>
        </w:rPr>
        <w:t xml:space="preserve">40.00</w:t>
      </w:r>
      <w:r w:rsidR="00683A28">
        <w:rPr>
          <w:rFonts w:ascii="Quattrocento" w:eastAsia="Times New Roman" w:hAnsi="Quattrocento"/>
          <w:sz w:val="24"/>
          <w:szCs w:val="24"/>
        </w:rPr>
        <w:t xml:space="preserve"> </w:t>
      </w:r>
      <w:r w:rsidR="00E1375E">
        <w:rPr>
          <w:rFonts w:ascii="Quattrocento" w:eastAsia="Times New Roman" w:hAnsi="Quattrocento"/>
          <w:sz w:val="24"/>
          <w:szCs w:val="24"/>
        </w:rPr>
        <w:t xml:space="preserve">UNIT </w:t>
      </w:r>
      <w:proofErr w:type="gramStart"/>
      <w:r w:rsidR="00E1375E">
        <w:rPr>
          <w:rFonts w:ascii="Quattrocento" w:eastAsia="Times New Roman" w:hAnsi="Quattrocento"/>
          <w:sz w:val="24"/>
          <w:szCs w:val="24"/>
        </w:rPr>
        <w:t xml:space="preserve">(</w:t>
      </w:r>
      <w:r w:rsidR="00683A28">
        <w:rPr>
          <w:rFonts w:ascii="Quattrocento" w:eastAsia="Times New Roman" w:hAnsi="Quattrocento"/>
          <w:sz w:val="24"/>
          <w:szCs w:val="24"/>
        </w:rPr>
        <w:t xml:space="preserve"> 10</w:t>
      </w:r>
      <w:r w:rsidR="00E1375E">
        <w:rPr>
          <w:rFonts w:ascii="Quattrocento" w:eastAsia="Times New Roman" w:hAnsi="Quattrocento"/>
          <w:sz w:val="24"/>
          <w:szCs w:val="24"/>
        </w:rPr>
        <w:t xml:space="preserve">KW x 4 = </w:t>
      </w:r>
      <w:r w:rsidR="00683A28" w:rsidRPr="00683A28">
        <w:rPr>
          <w:rFonts w:ascii="Quattrocento" w:eastAsia="Times New Roman" w:hAnsi="Quattrocento"/>
          <w:sz w:val="24"/>
          <w:szCs w:val="24"/>
        </w:rPr>
        <w:t xml:space="preserve">40.00 </w:t>
      </w:r>
      <w:r w:rsidRPr="00A35C79">
        <w:rPr>
          <w:rFonts w:ascii="Quattrocento" w:eastAsia="Times New Roman" w:hAnsi="Quattrocento"/>
          <w:sz w:val="24"/>
          <w:szCs w:val="24"/>
        </w:rPr>
        <w:t>)</w:t>
      </w:r>
    </w:p>
    <w:p w14:paraId="354E0BAC" w14:textId="77777777" w:rsidR="001C4CDD" w:rsidRDefault="001C4CDD" w:rsidP="001C4CDD">
      <w:pPr>
        <w:pStyle w:val="ListParagraph"/>
        <w:rPr>
          <w:rFonts w:ascii="Quattrocento" w:eastAsia="Times New Roman" w:hAnsi="Quattrocento"/>
          <w:sz w:val="24"/>
          <w:szCs w:val="24"/>
        </w:rPr>
      </w:pPr>
    </w:p>
    <w:p w14:paraId="0E228780"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5DB4EDF3" w14:textId="2A144A0E" w:rsidR="00674FF2"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PER YEAR UNIT CALCULATION = </w:t>
      </w:r>
      <w:r w:rsidR="006F4DBE" w:rsidRPr="006F4DBE">
        <w:rPr>
          <w:rFonts w:ascii="Quattrocento" w:eastAsia="Times New Roman" w:hAnsi="Quattrocento"/>
          <w:sz w:val="24"/>
          <w:szCs w:val="24"/>
        </w:rPr>
        <w:t xml:space="preserve">14,600.00</w:t>
      </w:r>
      <w:r w:rsidR="006F4DBE">
        <w:rPr>
          <w:rFonts w:ascii="Quattrocento" w:eastAsia="Times New Roman" w:hAnsi="Quattrocento"/>
          <w:sz w:val="24"/>
          <w:szCs w:val="24"/>
        </w:rPr>
        <w:t xml:space="preserve"> </w:t>
      </w:r>
      <w:r>
        <w:rPr>
          <w:rFonts w:ascii="Quattrocento" w:eastAsia="Times New Roman" w:hAnsi="Quattrocento"/>
          <w:sz w:val="24"/>
          <w:szCs w:val="24"/>
        </w:rPr>
        <w:t xml:space="preserve">UNIT </w:t>
      </w:r>
      <w:r w:rsidR="006F4DBE" w:rsidRPr="00683A28">
        <w:rPr>
          <w:rFonts w:ascii="Quattrocento" w:eastAsia="Times New Roman" w:hAnsi="Quattrocento"/>
          <w:sz w:val="24"/>
          <w:szCs w:val="24"/>
        </w:rPr>
        <w:t xml:space="preserve">40.00</w:t>
      </w:r>
      <w:r>
        <w:rPr>
          <w:rFonts w:ascii="Quattrocento" w:eastAsia="Times New Roman" w:hAnsi="Quattrocento"/>
          <w:sz w:val="24"/>
          <w:szCs w:val="24"/>
        </w:rPr>
        <w:t xml:space="preserve"> UNIT x 365 DAYS= </w:t>
      </w:r>
      <w:r w:rsidR="006F4DBE" w:rsidRPr="006F4DBE">
        <w:rPr>
          <w:rFonts w:ascii="Quattrocento" w:eastAsia="Times New Roman" w:hAnsi="Quattrocento"/>
          <w:sz w:val="24"/>
          <w:szCs w:val="24"/>
        </w:rPr>
        <w:t xml:space="preserve">14,600.00</w:t>
      </w:r>
      <w:r w:rsidR="006F4DBE">
        <w:rPr>
          <w:rFonts w:ascii="Quattrocento" w:eastAsia="Times New Roman" w:hAnsi="Quattrocento"/>
          <w:sz w:val="24"/>
          <w:szCs w:val="24"/>
        </w:rPr>
        <w:t>)</w:t>
      </w:r>
    </w:p>
    <w:p w14:paraId="011962D1"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45F08FBE" w14:textId="389DB663" w:rsidR="00674FF2" w:rsidRPr="00A35C79"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COST CALCULATION= </w:t>
      </w:r>
      <w:r w:rsidR="006F4DBE" w:rsidRPr="006F4DBE">
        <w:rPr>
          <w:rFonts w:ascii="Quattrocento" w:eastAsia="Times New Roman" w:hAnsi="Quattrocento"/>
          <w:sz w:val="24"/>
          <w:szCs w:val="24"/>
        </w:rPr>
        <w:t xml:space="preserve">14,600.00</w:t>
      </w:r>
      <w:r>
        <w:rPr>
          <w:rFonts w:ascii="Quattrocento" w:eastAsia="Times New Roman" w:hAnsi="Quattrocento"/>
          <w:sz w:val="24"/>
          <w:szCs w:val="24"/>
        </w:rPr>
        <w:t xml:space="preserve"> x 1</w:t>
      </w:r>
      <w:r w:rsidR="00A431B3">
        <w:rPr>
          <w:rFonts w:ascii="Quattrocento" w:eastAsia="Times New Roman" w:hAnsi="Quattrocento"/>
          <w:sz w:val="24"/>
          <w:szCs w:val="24"/>
        </w:rPr>
        <w:t>4</w:t>
      </w:r>
      <w:r>
        <w:rPr>
          <w:rFonts w:ascii="Quattrocento" w:eastAsia="Times New Roman" w:hAnsi="Quattrocento"/>
          <w:sz w:val="24"/>
          <w:szCs w:val="24"/>
        </w:rPr>
        <w:t xml:space="preserve"> RS PER UNIT = </w:t>
      </w:r>
      <w:r w:rsidR="00CD6AA4">
        <w:rPr>
          <w:rFonts w:ascii="Quattrocento" w:eastAsia="Times New Roman" w:hAnsi="Quattrocento"/>
          <w:sz w:val="24"/>
          <w:szCs w:val="24"/>
        </w:rPr>
        <w:t>Rs</w:t>
      </w:r>
      <w:r w:rsidR="006F4DBE">
        <w:rPr>
          <w:rFonts w:ascii="Quattrocento" w:eastAsia="Times New Roman" w:hAnsi="Quattrocento"/>
          <w:sz w:val="24"/>
          <w:szCs w:val="24"/>
        </w:rPr>
        <w:t xml:space="preserve">. </w:t>
      </w:r>
      <w:proofErr w:type="gramStart"/>
      <w:r w:rsidR="006F4DBE" w:rsidRPr="006F4DBE">
        <w:rPr>
          <w:rFonts w:ascii="Quattrocento" w:eastAsia="Times New Roman" w:hAnsi="Quattrocento"/>
          <w:sz w:val="24"/>
          <w:szCs w:val="24"/>
        </w:rPr>
        <w:t xml:space="preserve">1,46,000.00</w:t>
      </w:r>
      <w:r w:rsidR="00CD6AA4">
        <w:rPr>
          <w:rFonts w:ascii="Quattrocento" w:eastAsia="Times New Roman" w:hAnsi="Quattrocento"/>
          <w:sz w:val="24"/>
          <w:szCs w:val="24"/>
        </w:rPr>
        <w:t>/-</w:t>
      </w:r>
    </w:p>
    <w:p w14:paraId="38C73F1F" w14:textId="77777777" w:rsidR="008C0634" w:rsidRDefault="008C0634" w:rsidP="00FE6ED1">
      <w:pPr>
        <w:spacing w:line="0" w:lineRule="atLeast"/>
        <w:rPr>
          <w:rFonts w:ascii="Quattrocento" w:eastAsia="Times New Roman" w:hAnsi="Quattrocento"/>
          <w:b/>
          <w:sz w:val="24"/>
          <w:szCs w:val="24"/>
        </w:rPr>
      </w:pPr>
    </w:p>
    <w:p w14:paraId="4ECD580F" w14:textId="77777777" w:rsidR="00D636C5" w:rsidRDefault="00D636C5" w:rsidP="007C4565">
      <w:pPr>
        <w:spacing w:line="0" w:lineRule="atLeast"/>
        <w:ind w:left="720"/>
        <w:rPr>
          <w:rFonts w:ascii="Quattrocento" w:eastAsia="Times New Roman" w:hAnsi="Quattrocento"/>
          <w:b/>
          <w:sz w:val="24"/>
          <w:szCs w:val="24"/>
        </w:rPr>
      </w:pPr>
    </w:p>
    <w:p w14:paraId="36B82273" w14:textId="77777777" w:rsidR="00674FF2" w:rsidRDefault="00674FF2" w:rsidP="007C4565">
      <w:pPr>
        <w:spacing w:line="0" w:lineRule="atLeast"/>
        <w:ind w:left="720"/>
        <w:rPr>
          <w:rFonts w:ascii="Quattrocento" w:eastAsia="Times New Roman" w:hAnsi="Quattrocento"/>
          <w:b/>
          <w:sz w:val="24"/>
          <w:szCs w:val="24"/>
          <w:u w:val="single"/>
        </w:rPr>
      </w:pPr>
      <w:r w:rsidRPr="009F7670">
        <w:rPr>
          <w:rFonts w:ascii="Quattrocento" w:eastAsia="Times New Roman" w:hAnsi="Quattrocento"/>
          <w:b/>
          <w:sz w:val="24"/>
          <w:szCs w:val="24"/>
          <w:u w:val="single"/>
        </w:rPr>
        <w:t>System Configuration</w:t>
      </w:r>
    </w:p>
    <w:p w14:paraId="510E57F0" w14:textId="77777777" w:rsidR="00FE6ED1" w:rsidRPr="00A35C79" w:rsidRDefault="00FE6ED1" w:rsidP="007C4565">
      <w:pPr>
        <w:spacing w:line="0" w:lineRule="atLeast"/>
        <w:ind w:left="720"/>
        <w:rPr>
          <w:rFonts w:ascii="Quattrocento" w:eastAsia="Times New Roman" w:hAnsi="Quattrocento"/>
          <w:b/>
          <w:sz w:val="24"/>
          <w:szCs w:val="24"/>
        </w:rPr>
      </w:pPr>
      <w:r>
        <w:rPr>
          <w:noProof/>
        </w:rPr>
        <w:drawing>
          <wp:inline distT="0" distB="0" distL="0" distR="0" wp14:anchorId="40DB325F" wp14:editId="342846A5">
            <wp:extent cx="6426200" cy="3225800"/>
            <wp:effectExtent l="0" t="0" r="0"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6200" cy="3225800"/>
                    </a:xfrm>
                    <a:prstGeom prst="rect">
                      <a:avLst/>
                    </a:prstGeom>
                    <a:noFill/>
                    <a:ln>
                      <a:noFill/>
                    </a:ln>
                  </pic:spPr>
                </pic:pic>
              </a:graphicData>
            </a:graphic>
          </wp:inline>
        </w:drawing>
      </w:r>
    </w:p>
    <w:p w14:paraId="2E507AF0" w14:textId="77777777" w:rsidR="00674FF2" w:rsidRPr="00A35C79" w:rsidRDefault="00674FF2" w:rsidP="007C4565">
      <w:pPr>
        <w:spacing w:line="21" w:lineRule="exact"/>
        <w:ind w:left="720"/>
        <w:rPr>
          <w:rFonts w:ascii="Quattrocento" w:eastAsia="Times New Roman" w:hAnsi="Quattrocento"/>
          <w:sz w:val="24"/>
          <w:szCs w:val="24"/>
        </w:rPr>
      </w:pPr>
    </w:p>
    <w:p w14:paraId="6089207A" w14:textId="77777777" w:rsidR="00674FF2" w:rsidRPr="00A35C79" w:rsidRDefault="00674FF2" w:rsidP="007C4565">
      <w:pPr>
        <w:spacing w:line="0" w:lineRule="atLeast"/>
        <w:ind w:left="720"/>
        <w:rPr>
          <w:rFonts w:ascii="Quattrocento" w:eastAsia="Times New Roman" w:hAnsi="Quattrocento"/>
          <w:b/>
          <w:sz w:val="24"/>
          <w:szCs w:val="24"/>
        </w:rPr>
      </w:pPr>
      <w:r w:rsidRPr="00A35C79">
        <w:rPr>
          <w:rFonts w:ascii="Quattrocento" w:eastAsia="Times New Roman" w:hAnsi="Quattrocento"/>
          <w:b/>
          <w:sz w:val="24"/>
          <w:szCs w:val="24"/>
        </w:rPr>
        <w:t>Basic components for grid connected system</w:t>
      </w:r>
    </w:p>
    <w:p w14:paraId="07AFD99E" w14:textId="77777777" w:rsidR="00674FF2" w:rsidRPr="00A35C79" w:rsidRDefault="00674FF2" w:rsidP="007C4565">
      <w:pPr>
        <w:spacing w:line="48" w:lineRule="exact"/>
        <w:ind w:left="720"/>
        <w:rPr>
          <w:rFonts w:ascii="Quattrocento" w:eastAsia="Times New Roman" w:hAnsi="Quattrocento"/>
          <w:sz w:val="24"/>
          <w:szCs w:val="24"/>
        </w:rPr>
      </w:pPr>
    </w:p>
    <w:p w14:paraId="003C2817" w14:textId="77777777" w:rsidR="00674FF2" w:rsidRPr="009054FD"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Solar PV module</w:t>
      </w:r>
    </w:p>
    <w:p w14:paraId="1EDABBD8" w14:textId="77777777" w:rsidR="00674FF2" w:rsidRPr="00A35C79" w:rsidRDefault="00674FF2" w:rsidP="007C4565">
      <w:pPr>
        <w:spacing w:line="74" w:lineRule="exact"/>
        <w:ind w:left="720"/>
        <w:rPr>
          <w:rFonts w:ascii="Quattrocento" w:eastAsia="Times New Roman" w:hAnsi="Quattrocento"/>
          <w:sz w:val="24"/>
          <w:szCs w:val="24"/>
        </w:rPr>
      </w:pPr>
    </w:p>
    <w:p w14:paraId="48651DDE" w14:textId="77777777" w:rsidR="00674FF2"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DC cable</w:t>
      </w:r>
    </w:p>
    <w:p w14:paraId="6A37B20D" w14:textId="77777777" w:rsidR="009054FD" w:rsidRPr="009054FD" w:rsidRDefault="009054FD" w:rsidP="009054FD">
      <w:pPr>
        <w:pStyle w:val="ListParagraph"/>
        <w:rPr>
          <w:rFonts w:ascii="Quattrocento" w:eastAsia="Times New Roman" w:hAnsi="Quattrocento"/>
          <w:b/>
          <w:sz w:val="24"/>
          <w:szCs w:val="24"/>
        </w:rPr>
      </w:pPr>
    </w:p>
    <w:p w14:paraId="75B685D8"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Structures</w:t>
      </w:r>
    </w:p>
    <w:p w14:paraId="7639A999" w14:textId="77777777" w:rsidR="009054FD" w:rsidRPr="009054FD" w:rsidRDefault="009054FD" w:rsidP="009054FD">
      <w:pPr>
        <w:pStyle w:val="ListParagraph"/>
        <w:rPr>
          <w:rFonts w:ascii="Quattrocento" w:eastAsia="Times New Roman" w:hAnsi="Quattrocento"/>
          <w:b/>
          <w:sz w:val="24"/>
          <w:szCs w:val="24"/>
        </w:rPr>
      </w:pPr>
    </w:p>
    <w:p w14:paraId="1D2C55C9"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Inverter/PCU</w:t>
      </w:r>
    </w:p>
    <w:p w14:paraId="48E3B598" w14:textId="77777777" w:rsidR="009054FD" w:rsidRPr="009054FD" w:rsidRDefault="009054FD" w:rsidP="009054FD">
      <w:pPr>
        <w:pStyle w:val="ListParagraph"/>
        <w:rPr>
          <w:rFonts w:ascii="Quattrocento" w:eastAsia="Times New Roman" w:hAnsi="Quattrocento"/>
          <w:b/>
          <w:sz w:val="24"/>
          <w:szCs w:val="24"/>
        </w:rPr>
      </w:pPr>
    </w:p>
    <w:p w14:paraId="62BA5D30" w14:textId="77777777" w:rsidR="009054FD" w:rsidRP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Earthing &amp; Lightening Arrestor</w:t>
      </w:r>
    </w:p>
    <w:p w14:paraId="2295D388" w14:textId="77777777" w:rsidR="00674FF2" w:rsidRPr="00A35C79" w:rsidRDefault="00674FF2" w:rsidP="007C4565">
      <w:pPr>
        <w:spacing w:line="0" w:lineRule="atLeast"/>
        <w:ind w:left="720"/>
        <w:rPr>
          <w:rFonts w:ascii="Quattrocento" w:eastAsia="Times New Roman" w:hAnsi="Quattrocento"/>
          <w:sz w:val="24"/>
          <w:szCs w:val="24"/>
        </w:rPr>
      </w:pPr>
    </w:p>
    <w:p w14:paraId="68E0BAC2" w14:textId="77777777" w:rsidR="00E00FE5" w:rsidRDefault="00E00FE5" w:rsidP="007C4565">
      <w:pPr>
        <w:spacing w:line="0" w:lineRule="atLeast"/>
        <w:ind w:left="720"/>
        <w:rPr>
          <w:rFonts w:ascii="Quattrocento" w:eastAsia="Times New Roman" w:hAnsi="Quattrocento"/>
          <w:b/>
          <w:sz w:val="24"/>
          <w:szCs w:val="24"/>
          <w:u w:val="single"/>
        </w:rPr>
      </w:pPr>
    </w:p>
    <w:p w14:paraId="106980B7" w14:textId="77777777" w:rsidR="00E00FE5" w:rsidRDefault="00E00FE5" w:rsidP="007C4565">
      <w:pPr>
        <w:spacing w:line="0" w:lineRule="atLeast"/>
        <w:ind w:left="720"/>
        <w:rPr>
          <w:rFonts w:ascii="Quattrocento" w:eastAsia="Times New Roman" w:hAnsi="Quattrocento"/>
          <w:b/>
          <w:sz w:val="24"/>
          <w:szCs w:val="24"/>
          <w:u w:val="single"/>
        </w:rPr>
      </w:pPr>
    </w:p>
    <w:p w14:paraId="3A7BB6F6" w14:textId="77777777" w:rsidR="00656012" w:rsidRDefault="00656012" w:rsidP="007C4565">
      <w:pPr>
        <w:spacing w:line="0" w:lineRule="atLeast"/>
        <w:ind w:left="720"/>
        <w:rPr>
          <w:rFonts w:ascii="Quattrocento" w:eastAsia="Times New Roman" w:hAnsi="Quattrocento"/>
          <w:b/>
          <w:sz w:val="24"/>
          <w:szCs w:val="24"/>
          <w:u w:val="single"/>
        </w:rPr>
      </w:pPr>
    </w:p>
    <w:p w14:paraId="3726C3F9" w14:textId="77777777" w:rsidR="00656012" w:rsidRDefault="00656012" w:rsidP="00912BB6">
      <w:pPr>
        <w:spacing w:line="0" w:lineRule="atLeast"/>
        <w:rPr>
          <w:rFonts w:ascii="Quattrocento" w:eastAsia="Times New Roman" w:hAnsi="Quattrocento"/>
          <w:b/>
          <w:sz w:val="24"/>
          <w:szCs w:val="24"/>
          <w:u w:val="single"/>
        </w:rPr>
      </w:pPr>
    </w:p>
    <w:p w14:paraId="653901AB" w14:textId="77777777" w:rsidR="00674FF2" w:rsidRPr="00930C69" w:rsidRDefault="00674FF2" w:rsidP="007C4565">
      <w:pPr>
        <w:spacing w:line="0" w:lineRule="atLeast"/>
        <w:ind w:left="720"/>
        <w:rPr>
          <w:rFonts w:ascii="Quattrocento" w:eastAsia="Times New Roman" w:hAnsi="Quattrocento"/>
          <w:sz w:val="24"/>
          <w:szCs w:val="24"/>
          <w:u w:val="single"/>
        </w:rPr>
      </w:pPr>
      <w:r w:rsidRPr="00930C69">
        <w:rPr>
          <w:rFonts w:ascii="Quattrocento" w:eastAsia="Times New Roman" w:hAnsi="Quattrocento"/>
          <w:b/>
          <w:sz w:val="24"/>
          <w:szCs w:val="24"/>
          <w:u w:val="single"/>
        </w:rPr>
        <w:t>Protection</w:t>
      </w:r>
    </w:p>
    <w:p w14:paraId="5701F1A2" w14:textId="77777777" w:rsidR="00674FF2" w:rsidRPr="00A35C79" w:rsidRDefault="00674FF2" w:rsidP="007C4565">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DC side modules will be given DCDB for protection and to avoid any short circuit.</w:t>
      </w:r>
    </w:p>
    <w:p w14:paraId="009FBF01" w14:textId="77777777" w:rsidR="00674FF2" w:rsidRPr="007E3F22" w:rsidRDefault="00674FF2" w:rsidP="007E3F22">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 xml:space="preserve">AC side will be given ACDB as a protection on AC side </w:t>
      </w:r>
      <w:r w:rsidRPr="007E3F22">
        <w:rPr>
          <w:rFonts w:ascii="Quattrocento" w:eastAsia="Times New Roman" w:hAnsi="Quattrocento" w:cs="Times New Roman"/>
          <w:sz w:val="24"/>
          <w:szCs w:val="24"/>
        </w:rPr>
        <w:t xml:space="preserve">So every care has been taken from our side so as to protect the system and give more life to system </w:t>
      </w:r>
    </w:p>
    <w:p w14:paraId="0B6F331A" w14:textId="77777777" w:rsidR="00674FF2" w:rsidRDefault="00674FF2" w:rsidP="007C4565">
      <w:pPr>
        <w:spacing w:line="0" w:lineRule="atLeast"/>
        <w:ind w:left="720"/>
        <w:rPr>
          <w:rFonts w:ascii="Quattrocento" w:eastAsia="Cambria" w:hAnsi="Quattrocento"/>
          <w:b/>
          <w:sz w:val="24"/>
          <w:szCs w:val="24"/>
          <w:u w:val="single"/>
        </w:rPr>
      </w:pPr>
    </w:p>
    <w:p w14:paraId="44082697" w14:textId="77777777" w:rsidR="007266F7" w:rsidRPr="00A35C79" w:rsidRDefault="007266F7" w:rsidP="007C4565">
      <w:pPr>
        <w:spacing w:line="0" w:lineRule="atLeast"/>
        <w:ind w:left="720"/>
        <w:rPr>
          <w:rFonts w:ascii="Quattrocento" w:eastAsia="Cambria" w:hAnsi="Quattrocento"/>
          <w:b/>
          <w:sz w:val="24"/>
          <w:szCs w:val="24"/>
          <w:u w:val="single"/>
        </w:rPr>
      </w:pPr>
    </w:p>
    <w:p w14:paraId="07BD5267" w14:textId="77777777" w:rsidR="00674FF2" w:rsidRPr="00A35C79" w:rsidRDefault="00674FF2" w:rsidP="007C4565">
      <w:pPr>
        <w:spacing w:line="0" w:lineRule="atLeast"/>
        <w:ind w:left="720"/>
        <w:rPr>
          <w:rFonts w:ascii="Quattrocento" w:eastAsia="Cambria" w:hAnsi="Quattrocento" w:cs="Times New Roman"/>
          <w:b/>
          <w:sz w:val="24"/>
          <w:szCs w:val="24"/>
          <w:u w:val="single"/>
        </w:rPr>
      </w:pPr>
      <w:r w:rsidRPr="00A35C79">
        <w:rPr>
          <w:rFonts w:ascii="Quattrocento" w:eastAsia="Cambria" w:hAnsi="Quattrocento"/>
          <w:b/>
          <w:sz w:val="24"/>
          <w:szCs w:val="24"/>
          <w:u w:val="single"/>
        </w:rPr>
        <w:t>Advantages</w:t>
      </w:r>
    </w:p>
    <w:p w14:paraId="050EE5A1"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Save electricity by using free source of solar energy</w:t>
      </w:r>
    </w:p>
    <w:p w14:paraId="278C0B69"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One time investment and you can use free electricity for 25 years or more.</w:t>
      </w:r>
    </w:p>
    <w:p w14:paraId="429E7E48"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Long life system</w:t>
      </w:r>
    </w:p>
    <w:p w14:paraId="555F6067"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Low maintenance</w:t>
      </w:r>
    </w:p>
    <w:p w14:paraId="47023DDD" w14:textId="77777777" w:rsidR="00E00FE5" w:rsidRDefault="00E00FE5" w:rsidP="007C4565">
      <w:pPr>
        <w:spacing w:line="0" w:lineRule="atLeast"/>
        <w:ind w:left="720"/>
        <w:rPr>
          <w:rFonts w:ascii="Quattrocento" w:eastAsia="Cambria" w:hAnsi="Quattrocento"/>
          <w:b/>
          <w:sz w:val="24"/>
          <w:szCs w:val="24"/>
          <w:u w:val="single"/>
        </w:rPr>
      </w:pPr>
    </w:p>
    <w:p w14:paraId="3C0C1716" w14:textId="77777777" w:rsidR="002434C1" w:rsidRDefault="002434C1" w:rsidP="007C4565">
      <w:pPr>
        <w:spacing w:line="0" w:lineRule="atLeast"/>
        <w:ind w:left="720"/>
        <w:rPr>
          <w:rFonts w:ascii="Quattrocento" w:eastAsia="Cambria" w:hAnsi="Quattrocento"/>
          <w:b/>
          <w:sz w:val="24"/>
          <w:szCs w:val="24"/>
          <w:u w:val="single"/>
        </w:rPr>
      </w:pPr>
    </w:p>
    <w:p w14:paraId="36DE6BA1" w14:textId="77777777" w:rsidR="00674FF2" w:rsidRPr="00A35C79" w:rsidRDefault="00930C69" w:rsidP="007C4565">
      <w:pPr>
        <w:spacing w:line="0" w:lineRule="atLeast"/>
        <w:ind w:left="720"/>
        <w:rPr>
          <w:rFonts w:ascii="Quattrocento" w:eastAsia="Cambria" w:hAnsi="Quattrocento"/>
          <w:b/>
          <w:sz w:val="24"/>
          <w:szCs w:val="24"/>
          <w:u w:val="single"/>
        </w:rPr>
      </w:pPr>
      <w:r>
        <w:rPr>
          <w:rFonts w:ascii="Quattrocento" w:eastAsia="Cambria" w:hAnsi="Quattrocento"/>
          <w:b/>
          <w:sz w:val="24"/>
          <w:szCs w:val="24"/>
          <w:u w:val="single"/>
        </w:rPr>
        <w:t>Scope of Work</w:t>
      </w:r>
    </w:p>
    <w:p w14:paraId="0DD3C1A7" w14:textId="77777777" w:rsidR="00674FF2" w:rsidRPr="00A35C79" w:rsidRDefault="00674FF2" w:rsidP="00CC7F15">
      <w:pPr>
        <w:spacing w:after="0" w:line="104" w:lineRule="exact"/>
        <w:ind w:left="720"/>
        <w:rPr>
          <w:rFonts w:ascii="Quattrocento" w:eastAsia="Times New Roman" w:hAnsi="Quattrocento"/>
          <w:sz w:val="24"/>
          <w:szCs w:val="24"/>
        </w:rPr>
      </w:pPr>
    </w:p>
    <w:p w14:paraId="0FB8E60F"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Design, Engineering, Supply, Installation &amp; Commissioning of Solar PV Power Plant</w:t>
      </w:r>
    </w:p>
    <w:p w14:paraId="435E7E61" w14:textId="77777777" w:rsidR="00674FF2" w:rsidRPr="00A35C79" w:rsidRDefault="00674FF2" w:rsidP="00CC7F15">
      <w:pPr>
        <w:spacing w:after="0" w:line="216" w:lineRule="auto"/>
        <w:ind w:left="720" w:right="480"/>
        <w:rPr>
          <w:rFonts w:ascii="Quattrocento" w:eastAsia="Cambria" w:hAnsi="Quattrocento"/>
          <w:sz w:val="24"/>
          <w:szCs w:val="24"/>
        </w:rPr>
      </w:pPr>
    </w:p>
    <w:p w14:paraId="1B231A2B"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Detailed planning for smooth execution of project</w:t>
      </w:r>
    </w:p>
    <w:p w14:paraId="2CAFAFAD" w14:textId="77777777" w:rsidR="00674FF2" w:rsidRPr="00A35C79" w:rsidRDefault="00674FF2" w:rsidP="00CC7F15">
      <w:pPr>
        <w:pStyle w:val="ListParagraph"/>
        <w:ind w:left="1440"/>
        <w:rPr>
          <w:rFonts w:ascii="Quattrocento" w:eastAsia="Cambria" w:hAnsi="Quattrocento"/>
          <w:sz w:val="24"/>
          <w:szCs w:val="24"/>
        </w:rPr>
      </w:pPr>
    </w:p>
    <w:p w14:paraId="6AF34155"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Performance testing of the complete system</w:t>
      </w:r>
    </w:p>
    <w:p w14:paraId="111E50A5" w14:textId="77777777" w:rsidR="00674FF2" w:rsidRPr="00A35C79" w:rsidRDefault="00674FF2" w:rsidP="007C4565">
      <w:pPr>
        <w:spacing w:after="200" w:line="276" w:lineRule="auto"/>
        <w:ind w:left="720"/>
        <w:rPr>
          <w:rFonts w:ascii="Quattrocento" w:eastAsia="Cambria" w:hAnsi="Quattrocento"/>
          <w:b/>
          <w:sz w:val="24"/>
          <w:szCs w:val="24"/>
        </w:rPr>
      </w:pPr>
    </w:p>
    <w:p w14:paraId="530879AB" w14:textId="77777777" w:rsidR="00674EBA" w:rsidRDefault="00674EBA" w:rsidP="007C4565">
      <w:pPr>
        <w:spacing w:after="200" w:line="276" w:lineRule="auto"/>
        <w:ind w:left="720"/>
        <w:rPr>
          <w:rFonts w:ascii="Quattrocento" w:eastAsia="Cambria" w:hAnsi="Quattrocento"/>
          <w:b/>
          <w:sz w:val="24"/>
          <w:szCs w:val="24"/>
          <w:u w:val="single"/>
        </w:rPr>
      </w:pPr>
    </w:p>
    <w:p w14:paraId="07308A03" w14:textId="77777777" w:rsidR="00674FF2" w:rsidRPr="00CA08AD" w:rsidRDefault="00FF1714" w:rsidP="007C4565">
      <w:pPr>
        <w:spacing w:after="200" w:line="276" w:lineRule="auto"/>
        <w:ind w:left="720"/>
        <w:rPr>
          <w:rFonts w:ascii="Quattrocento" w:eastAsia="Cambria" w:hAnsi="Quattrocento"/>
          <w:sz w:val="24"/>
          <w:szCs w:val="24"/>
          <w:u w:val="single"/>
        </w:rPr>
      </w:pPr>
      <w:r>
        <w:rPr>
          <w:rFonts w:ascii="Quattrocento" w:eastAsia="Cambria" w:hAnsi="Quattrocento"/>
          <w:b/>
          <w:sz w:val="24"/>
          <w:szCs w:val="24"/>
          <w:u w:val="single"/>
        </w:rPr>
        <w:t xml:space="preserve">Service </w:t>
      </w:r>
      <w:r w:rsidR="000D2748">
        <w:rPr>
          <w:rFonts w:ascii="Quattrocento" w:eastAsia="Cambria" w:hAnsi="Quattrocento"/>
          <w:b/>
          <w:sz w:val="24"/>
          <w:szCs w:val="24"/>
          <w:u w:val="single"/>
        </w:rPr>
        <w:t>after</w:t>
      </w:r>
      <w:r w:rsidR="00930C69">
        <w:rPr>
          <w:rFonts w:ascii="Quattrocento" w:eastAsia="Cambria" w:hAnsi="Quattrocento"/>
          <w:b/>
          <w:sz w:val="24"/>
          <w:szCs w:val="24"/>
          <w:u w:val="single"/>
        </w:rPr>
        <w:t xml:space="preserve"> Sale</w:t>
      </w:r>
    </w:p>
    <w:p w14:paraId="6C2B565A"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After sale service warranty will be 1 year for cables, inverters, etc.</w:t>
      </w:r>
    </w:p>
    <w:p w14:paraId="559C9C8D"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Service warranty includes:</w:t>
      </w:r>
    </w:p>
    <w:p w14:paraId="742EAFC0"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Monitoring of system through the day, analysing daily and monthly generation &amp; reconciling it with electricity bills, publishing quarterly and yearly report on gross and net savings, tracking service issues till they are resolved, identifying their root causes, maintaining configuration records, quarterly system audit, etc.</w:t>
      </w:r>
    </w:p>
    <w:p w14:paraId="3E19537C"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Besides these, a managed service also covers activities such as loose connections, grid islanding check, firmware upgrades, etc.</w:t>
      </w:r>
    </w:p>
    <w:p w14:paraId="6CA483E7" w14:textId="77777777" w:rsidR="00674EBA" w:rsidRDefault="00674EBA" w:rsidP="007C4565">
      <w:pPr>
        <w:spacing w:line="216" w:lineRule="auto"/>
        <w:ind w:left="720" w:right="480"/>
        <w:rPr>
          <w:rFonts w:ascii="Quattrocento" w:eastAsia="Cambria" w:hAnsi="Quattrocento" w:cs="Times New Roman"/>
          <w:b/>
          <w:sz w:val="24"/>
          <w:szCs w:val="24"/>
        </w:rPr>
      </w:pPr>
    </w:p>
    <w:p w14:paraId="7E65162C" w14:textId="77777777" w:rsidR="002434C1" w:rsidRDefault="002434C1" w:rsidP="007C4565">
      <w:pPr>
        <w:spacing w:line="216" w:lineRule="auto"/>
        <w:ind w:left="720" w:right="480"/>
        <w:rPr>
          <w:rFonts w:ascii="Quattrocento" w:eastAsia="Cambria" w:hAnsi="Quattrocento" w:cs="Times New Roman"/>
          <w:b/>
          <w:sz w:val="24"/>
          <w:szCs w:val="24"/>
        </w:rPr>
      </w:pPr>
    </w:p>
    <w:p w14:paraId="07108D80" w14:textId="77777777" w:rsidR="002434C1" w:rsidRDefault="002434C1" w:rsidP="007C4565">
      <w:pPr>
        <w:spacing w:line="216" w:lineRule="auto"/>
        <w:ind w:left="720" w:right="480"/>
        <w:rPr>
          <w:rFonts w:ascii="Quattrocento" w:eastAsia="Cambria" w:hAnsi="Quattrocento" w:cs="Times New Roman"/>
          <w:b/>
          <w:sz w:val="24"/>
          <w:szCs w:val="24"/>
        </w:rPr>
      </w:pPr>
    </w:p>
    <w:p w14:paraId="21111030" w14:textId="77777777" w:rsidR="00F275F2" w:rsidRDefault="00F275F2" w:rsidP="007C4565">
      <w:pPr>
        <w:spacing w:line="216" w:lineRule="auto"/>
        <w:ind w:left="720" w:right="480"/>
        <w:rPr>
          <w:rFonts w:ascii="Quattrocento" w:eastAsia="Cambria" w:hAnsi="Quattrocento" w:cs="Times New Roman"/>
          <w:b/>
          <w:sz w:val="24"/>
          <w:szCs w:val="24"/>
        </w:rPr>
      </w:pPr>
    </w:p>
    <w:p w14:paraId="26A6CD1E" w14:textId="77777777" w:rsidR="002434C1" w:rsidRDefault="002434C1" w:rsidP="007C4565">
      <w:pPr>
        <w:spacing w:line="216" w:lineRule="auto"/>
        <w:ind w:left="720" w:right="480"/>
        <w:rPr>
          <w:rFonts w:ascii="Quattrocento" w:eastAsia="Cambria" w:hAnsi="Quattrocento" w:cs="Times New Roman"/>
          <w:b/>
          <w:sz w:val="24"/>
          <w:szCs w:val="24"/>
        </w:rPr>
      </w:pPr>
    </w:p>
    <w:p w14:paraId="6817BCE8" w14:textId="77777777" w:rsidR="002434C1" w:rsidRDefault="002434C1" w:rsidP="007C4565">
      <w:pPr>
        <w:spacing w:line="216" w:lineRule="auto"/>
        <w:ind w:left="720" w:right="480"/>
        <w:rPr>
          <w:rFonts w:ascii="Quattrocento" w:eastAsia="Cambria" w:hAnsi="Quattrocento" w:cs="Times New Roman"/>
          <w:b/>
          <w:sz w:val="24"/>
          <w:szCs w:val="24"/>
        </w:rPr>
      </w:pPr>
    </w:p>
    <w:p w14:paraId="71B6F548" w14:textId="77777777" w:rsidR="002434C1" w:rsidRDefault="002434C1" w:rsidP="007C4565">
      <w:pPr>
        <w:spacing w:line="216" w:lineRule="auto"/>
        <w:ind w:left="720" w:right="480"/>
        <w:rPr>
          <w:rFonts w:ascii="Quattrocento" w:eastAsia="Cambria" w:hAnsi="Quattrocento" w:cs="Times New Roman"/>
          <w:b/>
          <w:sz w:val="24"/>
          <w:szCs w:val="24"/>
        </w:rPr>
      </w:pPr>
    </w:p>
    <w:p w14:paraId="12ECC5AB" w14:textId="77777777" w:rsidR="00336686" w:rsidRDefault="00336686" w:rsidP="007C4565">
      <w:pPr>
        <w:spacing w:line="216" w:lineRule="auto"/>
        <w:ind w:left="720" w:right="480"/>
        <w:rPr>
          <w:rFonts w:ascii="Quattrocento" w:eastAsia="Cambria" w:hAnsi="Quattrocento" w:cs="Times New Roman"/>
          <w:b/>
          <w:sz w:val="24"/>
          <w:szCs w:val="24"/>
        </w:rPr>
      </w:pPr>
    </w:p>
    <w:p w14:paraId="2067E400" w14:textId="77777777" w:rsidR="00FE5610" w:rsidRDefault="00FE5610" w:rsidP="007C4565">
      <w:pPr>
        <w:spacing w:line="216" w:lineRule="auto"/>
        <w:ind w:left="720" w:right="480"/>
        <w:rPr>
          <w:rFonts w:ascii="Quattrocento" w:eastAsia="Cambria" w:hAnsi="Quattrocento" w:cs="Times New Roman"/>
          <w:b/>
          <w:sz w:val="24"/>
          <w:szCs w:val="24"/>
        </w:rPr>
      </w:pPr>
    </w:p>
    <w:p w14:paraId="4CA2944A" w14:textId="77777777" w:rsidR="002434C1" w:rsidRDefault="002434C1" w:rsidP="007C4565">
      <w:pPr>
        <w:spacing w:line="216" w:lineRule="auto"/>
        <w:ind w:left="720" w:right="480"/>
        <w:rPr>
          <w:rFonts w:ascii="Quattrocento" w:eastAsia="Cambria" w:hAnsi="Quattrocento" w:cs="Times New Roman"/>
          <w:b/>
          <w:sz w:val="24"/>
          <w:szCs w:val="24"/>
        </w:rPr>
      </w:pPr>
    </w:p>
    <w:p w14:paraId="141FAEE1" w14:textId="77777777" w:rsidR="00D33715" w:rsidRDefault="00D33715" w:rsidP="007C4565">
      <w:pPr>
        <w:spacing w:line="216" w:lineRule="auto"/>
        <w:ind w:left="720" w:right="480"/>
        <w:rPr>
          <w:rFonts w:ascii="Quattrocento" w:eastAsia="Cambria" w:hAnsi="Quattrocento" w:cs="Times New Roman"/>
          <w:b/>
          <w:sz w:val="24"/>
          <w:szCs w:val="24"/>
        </w:rPr>
      </w:pPr>
    </w:p>
    <w:p w14:paraId="1E84B8F8" w14:textId="77777777" w:rsidR="00674FF2" w:rsidRPr="00A35C79" w:rsidRDefault="00674FF2" w:rsidP="007C4565">
      <w:pPr>
        <w:spacing w:line="216" w:lineRule="auto"/>
        <w:ind w:left="720" w:right="480"/>
        <w:rPr>
          <w:rFonts w:ascii="Quattrocento" w:eastAsia="Cambria" w:hAnsi="Quattrocento" w:cs="Times New Roman"/>
          <w:b/>
          <w:sz w:val="24"/>
          <w:szCs w:val="24"/>
        </w:rPr>
      </w:pPr>
      <w:r w:rsidRPr="00A35C79">
        <w:rPr>
          <w:rFonts w:ascii="Quattrocento" w:eastAsia="Cambria" w:hAnsi="Quattrocento" w:cs="Times New Roman"/>
          <w:b/>
          <w:sz w:val="24"/>
          <w:szCs w:val="24"/>
        </w:rPr>
        <w:t>TERMS AND CONDITIONS</w:t>
      </w:r>
    </w:p>
    <w:p w14:paraId="64B8C3A7"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tbl>
      <w:tblPr>
        <w:tblW w:w="10433" w:type="dxa"/>
        <w:tblInd w:w="750" w:type="dxa"/>
        <w:tblLayout w:type="fixed"/>
        <w:tblCellMar>
          <w:left w:w="0" w:type="dxa"/>
          <w:right w:w="0" w:type="dxa"/>
        </w:tblCellMar>
        <w:tblLook w:val="0000" w:firstRow="0" w:lastRow="0" w:firstColumn="0" w:lastColumn="0" w:noHBand="0" w:noVBand="0"/>
      </w:tblPr>
      <w:tblGrid>
        <w:gridCol w:w="3697"/>
        <w:gridCol w:w="85"/>
        <w:gridCol w:w="4569"/>
        <w:gridCol w:w="2082"/>
      </w:tblGrid>
      <w:tr w:rsidR="00674FF2" w:rsidRPr="00D65D8C" w14:paraId="0703BD93" w14:textId="77777777" w:rsidTr="00CA08AD">
        <w:trPr>
          <w:trHeight w:val="239"/>
        </w:trPr>
        <w:tc>
          <w:tcPr>
            <w:tcW w:w="3697" w:type="dxa"/>
            <w:tcBorders>
              <w:top w:val="single" w:sz="8" w:space="0" w:color="auto"/>
              <w:left w:val="single" w:sz="8" w:space="0" w:color="auto"/>
              <w:right w:val="single" w:sz="8" w:space="0" w:color="auto"/>
            </w:tcBorders>
            <w:shd w:val="clear" w:color="auto" w:fill="auto"/>
            <w:vAlign w:val="bottom"/>
          </w:tcPr>
          <w:p w14:paraId="1F36DB66" w14:textId="77777777" w:rsidR="00674FF2" w:rsidRPr="00D65D8C" w:rsidRDefault="00674FF2" w:rsidP="009C1F0C">
            <w:pPr>
              <w:spacing w:line="0" w:lineRule="atLeast"/>
              <w:ind w:left="140"/>
              <w:rPr>
                <w:rFonts w:ascii="Quattrocento" w:eastAsia="Cambria" w:hAnsi="Quattrocento"/>
                <w:b/>
              </w:rPr>
            </w:pPr>
            <w:r w:rsidRPr="00D65D8C">
              <w:rPr>
                <w:rFonts w:ascii="Quattrocento" w:eastAsia="Cambria" w:hAnsi="Quattrocento"/>
                <w:b/>
              </w:rPr>
              <w:t>Local Tax, CST/VAT, Octroi,</w:t>
            </w:r>
          </w:p>
        </w:tc>
        <w:tc>
          <w:tcPr>
            <w:tcW w:w="6736" w:type="dxa"/>
            <w:gridSpan w:val="3"/>
            <w:tcBorders>
              <w:top w:val="single" w:sz="8" w:space="0" w:color="auto"/>
              <w:right w:val="single" w:sz="8" w:space="0" w:color="auto"/>
            </w:tcBorders>
            <w:shd w:val="clear" w:color="auto" w:fill="auto"/>
            <w:vAlign w:val="bottom"/>
          </w:tcPr>
          <w:p w14:paraId="168BA9F4" w14:textId="77777777" w:rsidR="00674FF2" w:rsidRPr="00D65D8C" w:rsidRDefault="00674FF2" w:rsidP="009C1F0C">
            <w:pPr>
              <w:spacing w:line="0" w:lineRule="atLeast"/>
              <w:ind w:left="140"/>
              <w:rPr>
                <w:rFonts w:ascii="Quattrocento" w:eastAsia="Cambria" w:hAnsi="Quattrocento"/>
              </w:rPr>
            </w:pPr>
            <w:r w:rsidRPr="00D65D8C">
              <w:rPr>
                <w:rFonts w:ascii="Quattrocento" w:eastAsia="Cambria" w:hAnsi="Quattrocento"/>
              </w:rPr>
              <w:t>Any changes in tax at the time</w:t>
            </w:r>
          </w:p>
        </w:tc>
      </w:tr>
      <w:tr w:rsidR="00674FF2" w:rsidRPr="00D65D8C" w14:paraId="257A808B"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358C7244"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Duties, Service Tax</w:t>
            </w:r>
          </w:p>
        </w:tc>
        <w:tc>
          <w:tcPr>
            <w:tcW w:w="6736" w:type="dxa"/>
            <w:gridSpan w:val="3"/>
            <w:tcBorders>
              <w:bottom w:val="single" w:sz="8" w:space="0" w:color="auto"/>
              <w:right w:val="single" w:sz="8" w:space="0" w:color="auto"/>
            </w:tcBorders>
            <w:shd w:val="clear" w:color="auto" w:fill="auto"/>
            <w:vAlign w:val="bottom"/>
          </w:tcPr>
          <w:p w14:paraId="6808679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Of execution shall be at extra cost to customer account.</w:t>
            </w:r>
          </w:p>
        </w:tc>
      </w:tr>
      <w:tr w:rsidR="00674FF2" w:rsidRPr="00D65D8C" w14:paraId="5A4DD657" w14:textId="77777777" w:rsidTr="00CA08AD">
        <w:trPr>
          <w:trHeight w:val="236"/>
        </w:trPr>
        <w:tc>
          <w:tcPr>
            <w:tcW w:w="3697" w:type="dxa"/>
            <w:tcBorders>
              <w:left w:val="single" w:sz="8" w:space="0" w:color="auto"/>
              <w:right w:val="single" w:sz="8" w:space="0" w:color="auto"/>
            </w:tcBorders>
            <w:shd w:val="clear" w:color="auto" w:fill="auto"/>
            <w:vAlign w:val="bottom"/>
          </w:tcPr>
          <w:p w14:paraId="67A21DEC"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Freight &amp; Insurance</w:t>
            </w:r>
          </w:p>
        </w:tc>
        <w:tc>
          <w:tcPr>
            <w:tcW w:w="6736" w:type="dxa"/>
            <w:gridSpan w:val="3"/>
            <w:tcBorders>
              <w:right w:val="single" w:sz="8" w:space="0" w:color="auto"/>
            </w:tcBorders>
            <w:shd w:val="clear" w:color="auto" w:fill="auto"/>
            <w:vAlign w:val="bottom"/>
          </w:tcPr>
          <w:p w14:paraId="5162E73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Transportation is included.</w:t>
            </w:r>
          </w:p>
        </w:tc>
      </w:tr>
      <w:tr w:rsidR="00674FF2" w:rsidRPr="00D65D8C" w14:paraId="4D80C61C" w14:textId="77777777" w:rsidTr="00CA08AD">
        <w:trPr>
          <w:trHeight w:val="233"/>
        </w:trPr>
        <w:tc>
          <w:tcPr>
            <w:tcW w:w="3697" w:type="dxa"/>
            <w:tcBorders>
              <w:left w:val="single" w:sz="8" w:space="0" w:color="auto"/>
              <w:bottom w:val="single" w:sz="8" w:space="0" w:color="auto"/>
              <w:right w:val="single" w:sz="8" w:space="0" w:color="auto"/>
            </w:tcBorders>
            <w:shd w:val="clear" w:color="auto" w:fill="auto"/>
            <w:vAlign w:val="bottom"/>
          </w:tcPr>
          <w:p w14:paraId="7724B6DF" w14:textId="77777777" w:rsidR="00674FF2" w:rsidRPr="00D65D8C" w:rsidRDefault="00674FF2" w:rsidP="009C1F0C">
            <w:pPr>
              <w:spacing w:line="0" w:lineRule="atLeast"/>
              <w:rPr>
                <w:rFonts w:ascii="Quattrocento" w:eastAsia="Times New Roman" w:hAnsi="Quattrocento"/>
              </w:rPr>
            </w:pPr>
          </w:p>
        </w:tc>
        <w:tc>
          <w:tcPr>
            <w:tcW w:w="6736" w:type="dxa"/>
            <w:gridSpan w:val="3"/>
            <w:tcBorders>
              <w:bottom w:val="single" w:sz="8" w:space="0" w:color="auto"/>
              <w:right w:val="single" w:sz="8" w:space="0" w:color="auto"/>
            </w:tcBorders>
            <w:shd w:val="clear" w:color="auto" w:fill="auto"/>
            <w:vAlign w:val="bottom"/>
          </w:tcPr>
          <w:p w14:paraId="56887F19" w14:textId="77777777" w:rsidR="00674FF2" w:rsidRPr="00D65D8C" w:rsidRDefault="00674FF2" w:rsidP="009C1F0C">
            <w:pPr>
              <w:spacing w:line="0" w:lineRule="atLeast"/>
              <w:rPr>
                <w:rFonts w:ascii="Quattrocento" w:eastAsia="Times New Roman" w:hAnsi="Quattrocento"/>
              </w:rPr>
            </w:pPr>
          </w:p>
        </w:tc>
      </w:tr>
      <w:tr w:rsidR="00674FF2" w:rsidRPr="00D65D8C" w14:paraId="208FE2CA" w14:textId="77777777" w:rsidTr="00CA08AD">
        <w:trPr>
          <w:trHeight w:val="230"/>
        </w:trPr>
        <w:tc>
          <w:tcPr>
            <w:tcW w:w="3697" w:type="dxa"/>
            <w:tcBorders>
              <w:left w:val="single" w:sz="8" w:space="0" w:color="auto"/>
              <w:right w:val="single" w:sz="8" w:space="0" w:color="auto"/>
            </w:tcBorders>
            <w:shd w:val="clear" w:color="auto" w:fill="auto"/>
            <w:vAlign w:val="bottom"/>
          </w:tcPr>
          <w:p w14:paraId="603D0CD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Project Implementation schedule</w:t>
            </w:r>
          </w:p>
        </w:tc>
        <w:tc>
          <w:tcPr>
            <w:tcW w:w="6736" w:type="dxa"/>
            <w:gridSpan w:val="3"/>
            <w:tcBorders>
              <w:right w:val="single" w:sz="8" w:space="0" w:color="auto"/>
            </w:tcBorders>
            <w:shd w:val="clear" w:color="auto" w:fill="auto"/>
            <w:vAlign w:val="bottom"/>
          </w:tcPr>
          <w:p w14:paraId="2121964E" w14:textId="77777777" w:rsidR="00674FF2" w:rsidRPr="00D65D8C" w:rsidRDefault="00223848" w:rsidP="00223848">
            <w:pPr>
              <w:spacing w:line="248" w:lineRule="exact"/>
              <w:rPr>
                <w:rFonts w:ascii="Quattrocento" w:eastAsia="Cambria" w:hAnsi="Quattrocento"/>
              </w:rPr>
            </w:pPr>
            <w:r>
              <w:rPr>
                <w:rFonts w:ascii="Quattrocento" w:eastAsia="Cambria" w:hAnsi="Quattrocento"/>
              </w:rPr>
              <w:t xml:space="preserve"> </w:t>
            </w:r>
            <w:r w:rsidR="00674FF2" w:rsidRPr="00D65D8C">
              <w:rPr>
                <w:rFonts w:ascii="Quattrocento" w:eastAsia="Cambria" w:hAnsi="Quattrocento"/>
              </w:rPr>
              <w:t xml:space="preserve"> </w:t>
            </w:r>
            <w:r>
              <w:rPr>
                <w:rFonts w:ascii="Quattrocento" w:eastAsia="Cambria" w:hAnsi="Quattrocento"/>
              </w:rPr>
              <w:t>60 business working days</w:t>
            </w:r>
            <w:r w:rsidR="00674FF2" w:rsidRPr="00D65D8C">
              <w:rPr>
                <w:rFonts w:ascii="Quattrocento" w:eastAsia="Cambria" w:hAnsi="Quattrocento"/>
              </w:rPr>
              <w:t xml:space="preserve"> from the da</w:t>
            </w:r>
            <w:r>
              <w:rPr>
                <w:rFonts w:ascii="Quattrocento" w:eastAsia="Cambria" w:hAnsi="Quattrocento"/>
              </w:rPr>
              <w:t>te of receipt of payment</w:t>
            </w:r>
          </w:p>
        </w:tc>
      </w:tr>
      <w:tr w:rsidR="00674FF2" w:rsidRPr="00D65D8C" w14:paraId="11D1494F" w14:textId="77777777" w:rsidTr="00CA08AD">
        <w:trPr>
          <w:trHeight w:val="238"/>
        </w:trPr>
        <w:tc>
          <w:tcPr>
            <w:tcW w:w="3697" w:type="dxa"/>
            <w:tcBorders>
              <w:left w:val="single" w:sz="8" w:space="0" w:color="auto"/>
              <w:bottom w:val="single" w:sz="4" w:space="0" w:color="auto"/>
              <w:right w:val="single" w:sz="8" w:space="0" w:color="auto"/>
            </w:tcBorders>
            <w:shd w:val="clear" w:color="auto" w:fill="auto"/>
            <w:vAlign w:val="bottom"/>
          </w:tcPr>
          <w:p w14:paraId="4AFC188E" w14:textId="77777777" w:rsidR="00674FF2" w:rsidRPr="00D65D8C" w:rsidRDefault="00674FF2" w:rsidP="009C1F0C">
            <w:pPr>
              <w:spacing w:line="255" w:lineRule="exact"/>
              <w:rPr>
                <w:rFonts w:ascii="Quattrocento" w:eastAsia="Cambria" w:hAnsi="Quattrocento"/>
                <w:b/>
              </w:rPr>
            </w:pPr>
          </w:p>
        </w:tc>
        <w:tc>
          <w:tcPr>
            <w:tcW w:w="6736" w:type="dxa"/>
            <w:gridSpan w:val="3"/>
            <w:tcBorders>
              <w:bottom w:val="single" w:sz="4" w:space="0" w:color="auto"/>
              <w:right w:val="single" w:sz="8" w:space="0" w:color="auto"/>
            </w:tcBorders>
            <w:shd w:val="clear" w:color="auto" w:fill="auto"/>
            <w:vAlign w:val="bottom"/>
          </w:tcPr>
          <w:p w14:paraId="4446C9C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commercially clear order (with all engineering approvals) with</w:t>
            </w:r>
          </w:p>
          <w:p w14:paraId="6AB7374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advance and payment schedule accepted by CE</w:t>
            </w:r>
          </w:p>
        </w:tc>
      </w:tr>
      <w:tr w:rsidR="00674FF2" w:rsidRPr="00D65D8C" w14:paraId="3D16F39C" w14:textId="77777777" w:rsidTr="00CA08AD">
        <w:trPr>
          <w:trHeight w:val="781"/>
        </w:trPr>
        <w:tc>
          <w:tcPr>
            <w:tcW w:w="3697" w:type="dxa"/>
            <w:tcBorders>
              <w:left w:val="single" w:sz="8" w:space="0" w:color="auto"/>
              <w:right w:val="single" w:sz="8" w:space="0" w:color="auto"/>
            </w:tcBorders>
            <w:shd w:val="clear" w:color="auto" w:fill="auto"/>
            <w:vAlign w:val="bottom"/>
          </w:tcPr>
          <w:p w14:paraId="24F6285A"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Payment Terms</w:t>
            </w:r>
          </w:p>
        </w:tc>
        <w:tc>
          <w:tcPr>
            <w:tcW w:w="85" w:type="dxa"/>
            <w:shd w:val="clear" w:color="auto" w:fill="auto"/>
            <w:vAlign w:val="bottom"/>
          </w:tcPr>
          <w:p w14:paraId="1276D792"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438AB77"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40% advance along with confirmed PO</w:t>
            </w:r>
          </w:p>
        </w:tc>
      </w:tr>
      <w:tr w:rsidR="00674FF2" w:rsidRPr="00D65D8C" w14:paraId="20E14543" w14:textId="77777777" w:rsidTr="00CA08AD">
        <w:trPr>
          <w:trHeight w:val="238"/>
        </w:trPr>
        <w:tc>
          <w:tcPr>
            <w:tcW w:w="3697" w:type="dxa"/>
            <w:tcBorders>
              <w:left w:val="single" w:sz="8" w:space="0" w:color="auto"/>
              <w:right w:val="single" w:sz="8" w:space="0" w:color="auto"/>
            </w:tcBorders>
            <w:shd w:val="clear" w:color="auto" w:fill="auto"/>
            <w:vAlign w:val="bottom"/>
          </w:tcPr>
          <w:p w14:paraId="348C79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C1ADE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DCC4789"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40% against first material delivery</w:t>
            </w:r>
          </w:p>
        </w:tc>
      </w:tr>
      <w:tr w:rsidR="00674FF2" w:rsidRPr="00D65D8C" w14:paraId="75A52097"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7D2AE3C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7171D562"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7140D82"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 xml:space="preserve">20% after installation of solar panel on structure </w:t>
            </w:r>
          </w:p>
          <w:p w14:paraId="17570647"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Payment should be done as per terms without any delay</w:t>
            </w:r>
          </w:p>
          <w:p w14:paraId="0098814D" w14:textId="77777777" w:rsidR="00674FF2" w:rsidRPr="00D65D8C" w:rsidRDefault="00674FF2" w:rsidP="009C1F0C">
            <w:pPr>
              <w:spacing w:line="0" w:lineRule="atLeast"/>
              <w:rPr>
                <w:rFonts w:ascii="Quattrocento" w:eastAsia="Cambria" w:hAnsi="Quattrocento"/>
              </w:rPr>
            </w:pPr>
          </w:p>
        </w:tc>
      </w:tr>
      <w:tr w:rsidR="00674FF2" w:rsidRPr="00D65D8C" w14:paraId="5F83DB01" w14:textId="77777777" w:rsidTr="00CA08AD">
        <w:trPr>
          <w:trHeight w:val="228"/>
        </w:trPr>
        <w:tc>
          <w:tcPr>
            <w:tcW w:w="3697" w:type="dxa"/>
            <w:tcBorders>
              <w:left w:val="single" w:sz="8" w:space="0" w:color="auto"/>
              <w:right w:val="single" w:sz="8" w:space="0" w:color="auto"/>
            </w:tcBorders>
            <w:shd w:val="clear" w:color="auto" w:fill="auto"/>
            <w:vAlign w:val="bottom"/>
          </w:tcPr>
          <w:p w14:paraId="5AE034D8" w14:textId="77777777" w:rsidR="00674FF2" w:rsidRPr="00D65D8C" w:rsidRDefault="00674FF2" w:rsidP="009C1F0C">
            <w:pPr>
              <w:spacing w:line="247" w:lineRule="exact"/>
              <w:ind w:left="140"/>
              <w:rPr>
                <w:rFonts w:ascii="Quattrocento" w:eastAsia="Cambria" w:hAnsi="Quattrocento"/>
                <w:b/>
              </w:rPr>
            </w:pPr>
            <w:r w:rsidRPr="00D65D8C">
              <w:rPr>
                <w:rFonts w:ascii="Quattrocento" w:eastAsia="Cambria" w:hAnsi="Quattrocento"/>
                <w:b/>
              </w:rPr>
              <w:t>Supplier’s Scope of Work</w:t>
            </w:r>
          </w:p>
        </w:tc>
        <w:tc>
          <w:tcPr>
            <w:tcW w:w="85" w:type="dxa"/>
            <w:shd w:val="clear" w:color="auto" w:fill="auto"/>
            <w:vAlign w:val="bottom"/>
          </w:tcPr>
          <w:p w14:paraId="66582EB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005F48E" w14:textId="77777777" w:rsidR="00674FF2" w:rsidRPr="00D65D8C" w:rsidRDefault="00674FF2" w:rsidP="009C1F0C">
            <w:pPr>
              <w:spacing w:line="247" w:lineRule="exact"/>
              <w:rPr>
                <w:rFonts w:ascii="Quattrocento" w:eastAsia="Cambria" w:hAnsi="Quattrocento"/>
              </w:rPr>
            </w:pPr>
            <w:r w:rsidRPr="00D65D8C">
              <w:rPr>
                <w:rFonts w:ascii="Quattrocento" w:eastAsia="Cambria" w:hAnsi="Quattrocento"/>
              </w:rPr>
              <w:t>Complete with Design, Supply, Installation, Testing of system</w:t>
            </w:r>
          </w:p>
        </w:tc>
      </w:tr>
      <w:tr w:rsidR="00674FF2" w:rsidRPr="00D65D8C" w14:paraId="5F770BF8"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0759306" w14:textId="77777777" w:rsidR="00674FF2" w:rsidRDefault="00674FF2" w:rsidP="009C1F0C">
            <w:pPr>
              <w:spacing w:line="0" w:lineRule="atLeast"/>
              <w:rPr>
                <w:rFonts w:ascii="Quattrocento" w:eastAsia="Times New Roman" w:hAnsi="Quattrocento"/>
              </w:rPr>
            </w:pPr>
          </w:p>
          <w:p w14:paraId="199628F8" w14:textId="77777777" w:rsidR="002434C1" w:rsidRPr="00D65D8C" w:rsidRDefault="002434C1"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30AE7921"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069A1F5" w14:textId="77777777" w:rsidR="00674FF2" w:rsidRPr="00D65D8C" w:rsidRDefault="00674FF2" w:rsidP="009C1F0C">
            <w:pPr>
              <w:spacing w:line="0" w:lineRule="atLeast"/>
              <w:rPr>
                <w:rFonts w:ascii="Quattrocento" w:eastAsia="Cambria" w:hAnsi="Quattrocento"/>
              </w:rPr>
            </w:pPr>
          </w:p>
        </w:tc>
      </w:tr>
      <w:tr w:rsidR="00674FF2" w:rsidRPr="00D65D8C" w14:paraId="38637BE4" w14:textId="77777777" w:rsidTr="00CA08AD">
        <w:trPr>
          <w:trHeight w:val="228"/>
        </w:trPr>
        <w:tc>
          <w:tcPr>
            <w:tcW w:w="3697" w:type="dxa"/>
            <w:tcBorders>
              <w:left w:val="single" w:sz="8" w:space="0" w:color="auto"/>
              <w:right w:val="single" w:sz="8" w:space="0" w:color="auto"/>
            </w:tcBorders>
            <w:shd w:val="clear" w:color="auto" w:fill="auto"/>
            <w:vAlign w:val="bottom"/>
          </w:tcPr>
          <w:p w14:paraId="75130C5F"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Buyer’s Scope of Work</w:t>
            </w:r>
          </w:p>
        </w:tc>
        <w:tc>
          <w:tcPr>
            <w:tcW w:w="85" w:type="dxa"/>
            <w:shd w:val="clear" w:color="auto" w:fill="auto"/>
            <w:vAlign w:val="bottom"/>
          </w:tcPr>
          <w:p w14:paraId="76CE8C3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CE56BBF"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Site preparation work will be in customer’s scope, which</w:t>
            </w:r>
          </w:p>
        </w:tc>
      </w:tr>
      <w:tr w:rsidR="00674FF2" w:rsidRPr="00D65D8C" w14:paraId="0C8B6FF9" w14:textId="77777777" w:rsidTr="00CA08AD">
        <w:trPr>
          <w:trHeight w:val="238"/>
        </w:trPr>
        <w:tc>
          <w:tcPr>
            <w:tcW w:w="3697" w:type="dxa"/>
            <w:tcBorders>
              <w:left w:val="single" w:sz="8" w:space="0" w:color="auto"/>
              <w:right w:val="single" w:sz="8" w:space="0" w:color="auto"/>
            </w:tcBorders>
            <w:shd w:val="clear" w:color="auto" w:fill="auto"/>
            <w:vAlign w:val="bottom"/>
          </w:tcPr>
          <w:p w14:paraId="5B94BD42"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42D683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0D04CF25"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includes readiness of site for installation of Mounting</w:t>
            </w:r>
          </w:p>
        </w:tc>
      </w:tr>
      <w:tr w:rsidR="00674FF2" w:rsidRPr="00D65D8C" w14:paraId="078BFCF7" w14:textId="77777777" w:rsidTr="00CA08AD">
        <w:trPr>
          <w:trHeight w:val="239"/>
        </w:trPr>
        <w:tc>
          <w:tcPr>
            <w:tcW w:w="3697" w:type="dxa"/>
            <w:tcBorders>
              <w:left w:val="single" w:sz="8" w:space="0" w:color="auto"/>
              <w:right w:val="single" w:sz="8" w:space="0" w:color="auto"/>
            </w:tcBorders>
            <w:shd w:val="clear" w:color="auto" w:fill="auto"/>
            <w:vAlign w:val="bottom"/>
          </w:tcPr>
          <w:p w14:paraId="5C535967"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499BC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8D6E7EC"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structure, erecting of Mounting structure and PV Array and</w:t>
            </w:r>
          </w:p>
        </w:tc>
      </w:tr>
      <w:tr w:rsidR="00674FF2" w:rsidRPr="00D65D8C" w14:paraId="1DDEB810"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207433FF"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24FB942E"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62707AAE"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any other site related work and activities</w:t>
            </w:r>
            <w:r w:rsidR="00AA6F6A">
              <w:rPr>
                <w:rFonts w:ascii="Quattrocento" w:eastAsia="Cambria" w:hAnsi="Quattrocento"/>
              </w:rPr>
              <w:t xml:space="preserve">, internet facility for RMS system should be provided </w:t>
            </w:r>
          </w:p>
          <w:p w14:paraId="101F5A7A" w14:textId="77777777" w:rsidR="00674FF2" w:rsidRPr="00D65D8C" w:rsidRDefault="00674FF2" w:rsidP="009C1F0C">
            <w:pPr>
              <w:pStyle w:val="ListParagraph"/>
              <w:spacing w:line="0" w:lineRule="atLeast"/>
              <w:rPr>
                <w:rFonts w:ascii="Quattrocento" w:eastAsia="Cambria" w:hAnsi="Quattrocento"/>
                <w:sz w:val="22"/>
                <w:szCs w:val="22"/>
              </w:rPr>
            </w:pPr>
          </w:p>
        </w:tc>
      </w:tr>
      <w:tr w:rsidR="00674FF2" w:rsidRPr="00D65D8C" w14:paraId="66A087CC" w14:textId="77777777" w:rsidTr="00CA08AD">
        <w:trPr>
          <w:trHeight w:val="230"/>
        </w:trPr>
        <w:tc>
          <w:tcPr>
            <w:tcW w:w="3697" w:type="dxa"/>
            <w:tcBorders>
              <w:left w:val="single" w:sz="8" w:space="0" w:color="auto"/>
              <w:right w:val="single" w:sz="8" w:space="0" w:color="auto"/>
            </w:tcBorders>
            <w:shd w:val="clear" w:color="auto" w:fill="auto"/>
            <w:vAlign w:val="bottom"/>
          </w:tcPr>
          <w:p w14:paraId="04480B1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 xml:space="preserve">System </w:t>
            </w:r>
            <w:proofErr w:type="gramStart"/>
            <w:r w:rsidRPr="00D65D8C">
              <w:rPr>
                <w:rFonts w:ascii="Quattrocento" w:eastAsia="Cambria" w:hAnsi="Quattrocento"/>
                <w:b/>
              </w:rPr>
              <w:t>Warranty:-</w:t>
            </w:r>
            <w:proofErr w:type="gramEnd"/>
          </w:p>
        </w:tc>
        <w:tc>
          <w:tcPr>
            <w:tcW w:w="85" w:type="dxa"/>
            <w:shd w:val="clear" w:color="auto" w:fill="auto"/>
            <w:vAlign w:val="bottom"/>
          </w:tcPr>
          <w:p w14:paraId="5ADD4911"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648EC5C" w14:textId="77777777" w:rsidR="00674FF2" w:rsidRPr="00D65D8C" w:rsidRDefault="00674FF2" w:rsidP="009C1F0C">
            <w:pPr>
              <w:spacing w:line="248" w:lineRule="exact"/>
              <w:rPr>
                <w:rFonts w:ascii="Quattrocento" w:eastAsia="Cambria" w:hAnsi="Quattrocento"/>
              </w:rPr>
            </w:pPr>
            <w:proofErr w:type="gramStart"/>
            <w:r w:rsidRPr="00D65D8C">
              <w:rPr>
                <w:rFonts w:ascii="Quattrocento" w:eastAsia="Cambria" w:hAnsi="Quattrocento"/>
              </w:rPr>
              <w:t>1 year</w:t>
            </w:r>
            <w:proofErr w:type="gramEnd"/>
            <w:r w:rsidRPr="00D65D8C">
              <w:rPr>
                <w:rFonts w:ascii="Quattrocento" w:eastAsia="Cambria" w:hAnsi="Quattrocento"/>
              </w:rPr>
              <w:t xml:space="preserve"> free service warranty</w:t>
            </w:r>
          </w:p>
        </w:tc>
      </w:tr>
      <w:tr w:rsidR="00674FF2" w:rsidRPr="00D65D8C" w14:paraId="435D2C06" w14:textId="77777777" w:rsidTr="00CA08AD">
        <w:trPr>
          <w:trHeight w:val="237"/>
        </w:trPr>
        <w:tc>
          <w:tcPr>
            <w:tcW w:w="3697" w:type="dxa"/>
            <w:tcBorders>
              <w:left w:val="single" w:sz="8" w:space="0" w:color="auto"/>
              <w:right w:val="single" w:sz="8" w:space="0" w:color="auto"/>
            </w:tcBorders>
            <w:shd w:val="clear" w:color="auto" w:fill="auto"/>
            <w:vAlign w:val="bottom"/>
          </w:tcPr>
          <w:p w14:paraId="3786790C"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3CDE9654"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4239ED9B" w14:textId="77777777" w:rsidR="00674FF2" w:rsidRPr="00D65D8C" w:rsidRDefault="00674FF2" w:rsidP="009C1F0C">
            <w:pPr>
              <w:spacing w:line="255" w:lineRule="exact"/>
              <w:rPr>
                <w:rFonts w:ascii="Quattrocento" w:eastAsia="Cambria" w:hAnsi="Quattrocento"/>
              </w:rPr>
            </w:pPr>
          </w:p>
        </w:tc>
      </w:tr>
      <w:tr w:rsidR="00674FF2" w:rsidRPr="00D65D8C" w14:paraId="00E3D644" w14:textId="77777777" w:rsidTr="00CA08AD">
        <w:trPr>
          <w:trHeight w:val="206"/>
        </w:trPr>
        <w:tc>
          <w:tcPr>
            <w:tcW w:w="3697" w:type="dxa"/>
            <w:tcBorders>
              <w:left w:val="single" w:sz="8" w:space="0" w:color="auto"/>
              <w:right w:val="single" w:sz="8" w:space="0" w:color="auto"/>
            </w:tcBorders>
            <w:shd w:val="clear" w:color="auto" w:fill="auto"/>
            <w:vAlign w:val="bottom"/>
          </w:tcPr>
          <w:p w14:paraId="686EBE6A"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B8BD959"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F1E1A4D" w14:textId="77777777" w:rsidR="00674FF2" w:rsidRPr="00D65D8C" w:rsidRDefault="00674FF2" w:rsidP="009C1F0C">
            <w:pPr>
              <w:spacing w:line="222" w:lineRule="exact"/>
              <w:rPr>
                <w:rFonts w:ascii="Quattrocento" w:eastAsia="Cambria" w:hAnsi="Quattrocento"/>
                <w:b/>
              </w:rPr>
            </w:pPr>
          </w:p>
        </w:tc>
      </w:tr>
      <w:tr w:rsidR="00674FF2" w:rsidRPr="00D65D8C" w14:paraId="3F288147" w14:textId="77777777" w:rsidTr="00CA08AD">
        <w:trPr>
          <w:trHeight w:val="253"/>
        </w:trPr>
        <w:tc>
          <w:tcPr>
            <w:tcW w:w="3697" w:type="dxa"/>
            <w:tcBorders>
              <w:left w:val="single" w:sz="8" w:space="0" w:color="auto"/>
              <w:right w:val="single" w:sz="8" w:space="0" w:color="auto"/>
            </w:tcBorders>
            <w:shd w:val="clear" w:color="auto" w:fill="auto"/>
            <w:vAlign w:val="bottom"/>
          </w:tcPr>
          <w:p w14:paraId="3F9F9D75"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69687887" w14:textId="77777777" w:rsidR="00674FF2" w:rsidRPr="00D65D8C" w:rsidRDefault="00674FF2" w:rsidP="009C1F0C">
            <w:pPr>
              <w:spacing w:line="0" w:lineRule="atLeast"/>
              <w:rPr>
                <w:rFonts w:ascii="Quattrocento" w:eastAsia="Times New Roman" w:hAnsi="Quattrocento"/>
              </w:rPr>
            </w:pPr>
          </w:p>
        </w:tc>
        <w:tc>
          <w:tcPr>
            <w:tcW w:w="4569" w:type="dxa"/>
            <w:tcBorders>
              <w:top w:val="single" w:sz="8" w:space="0" w:color="auto"/>
            </w:tcBorders>
            <w:shd w:val="clear" w:color="auto" w:fill="auto"/>
            <w:vAlign w:val="bottom"/>
          </w:tcPr>
          <w:p w14:paraId="67E4D557" w14:textId="1FDFC952" w:rsidR="00674FF2" w:rsidRPr="00D65D8C" w:rsidRDefault="00674FF2" w:rsidP="009C1F0C">
            <w:pPr>
              <w:spacing w:line="0" w:lineRule="atLeast"/>
              <w:rPr>
                <w:rFonts w:ascii="Quattrocento" w:eastAsia="Cambria" w:hAnsi="Quattrocento"/>
                <w:b/>
              </w:rPr>
            </w:pPr>
            <w:r w:rsidRPr="00D65D8C">
              <w:rPr>
                <w:rFonts w:ascii="Quattrocento" w:eastAsia="Cambria" w:hAnsi="Quattrocento"/>
                <w:b/>
              </w:rPr>
              <w:t xml:space="preserve">Product </w:t>
            </w:r>
            <w:proofErr w:type="gramStart"/>
            <w:r w:rsidRPr="00D65D8C">
              <w:rPr>
                <w:rFonts w:ascii="Quattrocento" w:eastAsia="Cambria" w:hAnsi="Quattrocento"/>
                <w:b/>
              </w:rPr>
              <w:t>Warranty:-</w:t>
            </w:r>
            <w:proofErr w:type="gramEnd"/>
          </w:p>
        </w:tc>
        <w:tc>
          <w:tcPr>
            <w:tcW w:w="2082" w:type="dxa"/>
            <w:tcBorders>
              <w:right w:val="single" w:sz="8" w:space="0" w:color="auto"/>
            </w:tcBorders>
            <w:shd w:val="clear" w:color="auto" w:fill="auto"/>
            <w:vAlign w:val="bottom"/>
          </w:tcPr>
          <w:p w14:paraId="50D965F0" w14:textId="77777777" w:rsidR="00674FF2" w:rsidRPr="00D65D8C" w:rsidRDefault="00674FF2" w:rsidP="009C1F0C">
            <w:pPr>
              <w:spacing w:line="0" w:lineRule="atLeast"/>
              <w:rPr>
                <w:rFonts w:ascii="Quattrocento" w:eastAsia="Times New Roman" w:hAnsi="Quattrocento"/>
              </w:rPr>
            </w:pPr>
          </w:p>
        </w:tc>
      </w:tr>
      <w:tr w:rsidR="00674FF2" w:rsidRPr="00D65D8C" w14:paraId="26CEDDB9" w14:textId="77777777" w:rsidTr="00CA08AD">
        <w:trPr>
          <w:trHeight w:val="239"/>
        </w:trPr>
        <w:tc>
          <w:tcPr>
            <w:tcW w:w="3697" w:type="dxa"/>
            <w:tcBorders>
              <w:left w:val="single" w:sz="8" w:space="0" w:color="auto"/>
              <w:right w:val="single" w:sz="8" w:space="0" w:color="auto"/>
            </w:tcBorders>
            <w:shd w:val="clear" w:color="auto" w:fill="auto"/>
            <w:vAlign w:val="bottom"/>
          </w:tcPr>
          <w:p w14:paraId="0FF45983"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2C1AAC77"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6571BB6"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Module: Performance warranty for 25 Years from the</w:t>
            </w:r>
          </w:p>
        </w:tc>
      </w:tr>
      <w:tr w:rsidR="00674FF2" w:rsidRPr="00D65D8C" w14:paraId="6E0878D9" w14:textId="77777777" w:rsidTr="00CA08AD">
        <w:trPr>
          <w:trHeight w:val="238"/>
        </w:trPr>
        <w:tc>
          <w:tcPr>
            <w:tcW w:w="3697" w:type="dxa"/>
            <w:tcBorders>
              <w:left w:val="single" w:sz="8" w:space="0" w:color="auto"/>
              <w:right w:val="single" w:sz="8" w:space="0" w:color="auto"/>
            </w:tcBorders>
            <w:shd w:val="clear" w:color="auto" w:fill="auto"/>
            <w:vAlign w:val="bottom"/>
          </w:tcPr>
          <w:p w14:paraId="691CDC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1340E96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C463FC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Manufacturer.</w:t>
            </w:r>
          </w:p>
        </w:tc>
      </w:tr>
      <w:tr w:rsidR="00674FF2" w:rsidRPr="00D65D8C" w14:paraId="4A844F01" w14:textId="77777777" w:rsidTr="00CA08AD">
        <w:trPr>
          <w:trHeight w:val="248"/>
        </w:trPr>
        <w:tc>
          <w:tcPr>
            <w:tcW w:w="3697" w:type="dxa"/>
            <w:tcBorders>
              <w:left w:val="single" w:sz="8" w:space="0" w:color="auto"/>
              <w:bottom w:val="single" w:sz="8" w:space="0" w:color="auto"/>
              <w:right w:val="single" w:sz="8" w:space="0" w:color="auto"/>
            </w:tcBorders>
            <w:shd w:val="clear" w:color="auto" w:fill="auto"/>
            <w:vAlign w:val="bottom"/>
          </w:tcPr>
          <w:p w14:paraId="5610FD57"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64D3CAA5"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2C120631"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60-84 Months warranty of Inverter from date of installation from manufacturer.</w:t>
            </w:r>
          </w:p>
        </w:tc>
      </w:tr>
      <w:tr w:rsidR="00674FF2" w:rsidRPr="00D65D8C" w14:paraId="1FE69BAD" w14:textId="77777777" w:rsidTr="00CA08AD">
        <w:trPr>
          <w:trHeight w:val="227"/>
        </w:trPr>
        <w:tc>
          <w:tcPr>
            <w:tcW w:w="3697" w:type="dxa"/>
            <w:tcBorders>
              <w:left w:val="single" w:sz="8" w:space="0" w:color="auto"/>
              <w:bottom w:val="single" w:sz="8" w:space="0" w:color="auto"/>
              <w:right w:val="single" w:sz="8" w:space="0" w:color="auto"/>
            </w:tcBorders>
            <w:shd w:val="clear" w:color="auto" w:fill="auto"/>
            <w:vAlign w:val="bottom"/>
          </w:tcPr>
          <w:p w14:paraId="50D7C4F6"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Validity of Quotation</w:t>
            </w:r>
          </w:p>
        </w:tc>
        <w:tc>
          <w:tcPr>
            <w:tcW w:w="85" w:type="dxa"/>
            <w:tcBorders>
              <w:bottom w:val="single" w:sz="8" w:space="0" w:color="auto"/>
            </w:tcBorders>
            <w:shd w:val="clear" w:color="auto" w:fill="auto"/>
            <w:vAlign w:val="bottom"/>
          </w:tcPr>
          <w:p w14:paraId="00ABE4EB"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5D79ACCA"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20 days from the date of quotation</w:t>
            </w:r>
          </w:p>
        </w:tc>
      </w:tr>
      <w:tr w:rsidR="00674FF2" w:rsidRPr="00D65D8C" w14:paraId="700DF278" w14:textId="77777777" w:rsidTr="00CA08AD">
        <w:trPr>
          <w:trHeight w:val="228"/>
        </w:trPr>
        <w:tc>
          <w:tcPr>
            <w:tcW w:w="3697" w:type="dxa"/>
            <w:tcBorders>
              <w:left w:val="single" w:sz="8" w:space="0" w:color="auto"/>
              <w:right w:val="single" w:sz="8" w:space="0" w:color="auto"/>
            </w:tcBorders>
            <w:shd w:val="clear" w:color="auto" w:fill="auto"/>
            <w:vAlign w:val="bottom"/>
          </w:tcPr>
          <w:p w14:paraId="6CEEF611"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Force Majeure Clause</w:t>
            </w:r>
          </w:p>
        </w:tc>
        <w:tc>
          <w:tcPr>
            <w:tcW w:w="85" w:type="dxa"/>
            <w:shd w:val="clear" w:color="auto" w:fill="auto"/>
            <w:vAlign w:val="bottom"/>
          </w:tcPr>
          <w:p w14:paraId="2662C930"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6CCF634"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Force majeure clause applicable on the above offer</w:t>
            </w:r>
          </w:p>
        </w:tc>
      </w:tr>
      <w:tr w:rsidR="00674FF2" w:rsidRPr="00D65D8C" w14:paraId="4BADA12F"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21BCDA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5FADFE7F"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109452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All disputes (if any) are subject to Mumbai jurisdiction</w:t>
            </w:r>
          </w:p>
        </w:tc>
      </w:tr>
    </w:tbl>
    <w:p w14:paraId="5F0D69A1"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p w14:paraId="209A325D" w14:textId="77777777" w:rsidR="00D44AC5" w:rsidRDefault="00D44AC5" w:rsidP="007C4565">
      <w:pPr>
        <w:spacing w:line="229" w:lineRule="auto"/>
        <w:ind w:left="840" w:right="1160"/>
        <w:jc w:val="both"/>
        <w:rPr>
          <w:rFonts w:ascii="Quattrocento" w:eastAsia="Cambria" w:hAnsi="Quattrocento"/>
          <w:sz w:val="24"/>
          <w:szCs w:val="24"/>
        </w:rPr>
      </w:pPr>
    </w:p>
    <w:p w14:paraId="568ACA56" w14:textId="77777777" w:rsidR="00D44AC5" w:rsidRDefault="00D44AC5" w:rsidP="007C4565">
      <w:pPr>
        <w:spacing w:line="229" w:lineRule="auto"/>
        <w:ind w:left="840" w:right="1160"/>
        <w:jc w:val="both"/>
        <w:rPr>
          <w:rFonts w:ascii="Quattrocento" w:eastAsia="Cambria" w:hAnsi="Quattrocento"/>
          <w:sz w:val="24"/>
          <w:szCs w:val="24"/>
        </w:rPr>
      </w:pPr>
    </w:p>
    <w:p w14:paraId="25813A0F" w14:textId="77777777" w:rsidR="00B47243" w:rsidRDefault="00B47243" w:rsidP="007C4565">
      <w:pPr>
        <w:spacing w:line="229" w:lineRule="auto"/>
        <w:ind w:left="840" w:right="1160"/>
        <w:jc w:val="both"/>
        <w:rPr>
          <w:rFonts w:ascii="Quattrocento" w:eastAsia="Cambria" w:hAnsi="Quattrocento"/>
          <w:sz w:val="24"/>
          <w:szCs w:val="24"/>
        </w:rPr>
      </w:pPr>
    </w:p>
    <w:p w14:paraId="699D0BBE" w14:textId="77777777" w:rsidR="00615568" w:rsidRDefault="00615568" w:rsidP="007C4565">
      <w:pPr>
        <w:spacing w:line="229" w:lineRule="auto"/>
        <w:ind w:left="840" w:right="1160"/>
        <w:jc w:val="both"/>
        <w:rPr>
          <w:rFonts w:ascii="Quattrocento" w:eastAsia="Cambria" w:hAnsi="Quattrocento"/>
          <w:sz w:val="24"/>
          <w:szCs w:val="24"/>
        </w:rPr>
      </w:pPr>
    </w:p>
    <w:p w14:paraId="48D85E00" w14:textId="77777777" w:rsidR="00674FF2" w:rsidRPr="00A35C79" w:rsidRDefault="00674FF2" w:rsidP="007C4565">
      <w:pPr>
        <w:spacing w:line="229" w:lineRule="auto"/>
        <w:ind w:left="840" w:right="1160"/>
        <w:jc w:val="both"/>
        <w:rPr>
          <w:rFonts w:ascii="Quattrocento" w:eastAsia="Cambria" w:hAnsi="Quattrocento"/>
          <w:sz w:val="24"/>
          <w:szCs w:val="24"/>
        </w:rPr>
      </w:pPr>
      <w:r w:rsidRPr="00A35C79">
        <w:rPr>
          <w:rFonts w:ascii="Quattrocento" w:eastAsia="Cambria" w:hAnsi="Quattrocento"/>
          <w:sz w:val="24"/>
          <w:szCs w:val="24"/>
        </w:rPr>
        <w:t>We trust our offer would be in line with your requirements and looking forward to your valuable order and continuous relationship. In case of any further information or clarification, please feel free to contact us.</w:t>
      </w:r>
    </w:p>
    <w:p w14:paraId="2F9B0802" w14:textId="77777777" w:rsidR="00674FF2" w:rsidRPr="00A35C79" w:rsidRDefault="00674FF2" w:rsidP="007C4565">
      <w:pPr>
        <w:spacing w:line="1" w:lineRule="exact"/>
        <w:ind w:left="720"/>
        <w:rPr>
          <w:rFonts w:ascii="Quattrocento" w:eastAsia="Times New Roman" w:hAnsi="Quattrocento"/>
          <w:sz w:val="24"/>
          <w:szCs w:val="24"/>
        </w:rPr>
      </w:pPr>
    </w:p>
    <w:p w14:paraId="698EFEAE" w14:textId="77777777" w:rsidR="00674FF2" w:rsidRPr="00A35C79"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Thanking you and assuring you of our best services at all times.</w:t>
      </w:r>
    </w:p>
    <w:p w14:paraId="2DCD3DC4" w14:textId="77777777" w:rsidR="00674FF2" w:rsidRPr="00A35C79" w:rsidRDefault="00674FF2" w:rsidP="007C4565">
      <w:pPr>
        <w:spacing w:line="2" w:lineRule="exact"/>
        <w:ind w:left="720"/>
        <w:rPr>
          <w:rFonts w:ascii="Quattrocento" w:eastAsia="Times New Roman" w:hAnsi="Quattrocento"/>
          <w:sz w:val="24"/>
          <w:szCs w:val="24"/>
        </w:rPr>
      </w:pPr>
    </w:p>
    <w:p w14:paraId="35C758E7" w14:textId="77777777" w:rsidR="00674FF2"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Yours truly,</w:t>
      </w:r>
    </w:p>
    <w:p w14:paraId="3BAA6172" w14:textId="77777777" w:rsidR="00674FF2" w:rsidRPr="00580481" w:rsidRDefault="00580481" w:rsidP="00580481">
      <w:pPr>
        <w:spacing w:line="0" w:lineRule="atLeast"/>
        <w:ind w:left="840"/>
        <w:rPr>
          <w:rFonts w:ascii="Quattrocento" w:eastAsia="Cambria" w:hAnsi="Quattrocento"/>
          <w:sz w:val="24"/>
          <w:szCs w:val="24"/>
        </w:rPr>
      </w:pPr>
      <w:r>
        <w:rPr>
          <w:rFonts w:ascii="Quattrocento" w:eastAsia="Cambria" w:hAnsi="Quattrocento"/>
          <w:noProof/>
          <w:sz w:val="24"/>
          <w:szCs w:val="24"/>
          <w:lang w:val="en-US" w:bidi="mr-IN"/>
        </w:rPr>
        <w:drawing>
          <wp:inline distT="0" distB="0" distL="0" distR="0" wp14:anchorId="082B0382" wp14:editId="7532445A">
            <wp:extent cx="1537854" cy="1537854"/>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m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5989" cy="1545989"/>
                    </a:xfrm>
                    <a:prstGeom prst="rect">
                      <a:avLst/>
                    </a:prstGeom>
                  </pic:spPr>
                </pic:pic>
              </a:graphicData>
            </a:graphic>
          </wp:inline>
        </w:drawing>
      </w:r>
    </w:p>
    <w:p w14:paraId="12692FDA" w14:textId="77777777" w:rsidR="00674FF2" w:rsidRDefault="00674FF2" w:rsidP="00E6056C">
      <w:pPr>
        <w:spacing w:line="0" w:lineRule="atLeast"/>
        <w:ind w:left="720" w:firstLine="120"/>
        <w:rPr>
          <w:rFonts w:ascii="Quattrocento" w:eastAsia="Times New Roman" w:hAnsi="Quattrocento"/>
          <w:sz w:val="24"/>
          <w:szCs w:val="24"/>
        </w:rPr>
      </w:pPr>
      <w:r w:rsidRPr="00A35C79">
        <w:rPr>
          <w:rFonts w:ascii="Quattrocento" w:eastAsia="Times New Roman" w:hAnsi="Quattrocento"/>
          <w:sz w:val="24"/>
          <w:szCs w:val="24"/>
        </w:rPr>
        <w:t xml:space="preserve">Thank You for Choosing </w:t>
      </w:r>
      <w:proofErr w:type="spellStart"/>
      <w:r w:rsidRPr="00A35C79">
        <w:rPr>
          <w:rFonts w:ascii="Quattrocento" w:eastAsia="Times New Roman" w:hAnsi="Quattrocento"/>
          <w:sz w:val="24"/>
          <w:szCs w:val="24"/>
        </w:rPr>
        <w:t>Soryouth</w:t>
      </w:r>
      <w:proofErr w:type="spellEnd"/>
    </w:p>
    <w:p w14:paraId="685D8513" w14:textId="77777777" w:rsidR="00580481" w:rsidRDefault="00580481" w:rsidP="00E6056C">
      <w:pPr>
        <w:spacing w:line="0" w:lineRule="atLeast"/>
        <w:ind w:left="720" w:firstLine="120"/>
        <w:rPr>
          <w:rFonts w:ascii="Quattrocento" w:eastAsia="Times New Roman" w:hAnsi="Quattrocento"/>
          <w:sz w:val="24"/>
          <w:szCs w:val="24"/>
        </w:rPr>
      </w:pPr>
    </w:p>
    <w:p w14:paraId="66C723A9" w14:textId="77777777" w:rsidR="00580481" w:rsidRDefault="00580481" w:rsidP="00580481">
      <w:pPr>
        <w:spacing w:line="0" w:lineRule="atLeast"/>
        <w:ind w:left="840"/>
        <w:rPr>
          <w:rFonts w:ascii="Quattrocento" w:eastAsia="Times New Roman" w:hAnsi="Quattrocento"/>
          <w:b/>
          <w:sz w:val="24"/>
          <w:szCs w:val="24"/>
        </w:rPr>
      </w:pPr>
      <w:r>
        <w:rPr>
          <w:rFonts w:ascii="Quattrocento" w:eastAsia="Times New Roman" w:hAnsi="Quattrocento"/>
          <w:b/>
          <w:sz w:val="24"/>
          <w:szCs w:val="24"/>
        </w:rPr>
        <w:t>OUR Clients:</w:t>
      </w:r>
    </w:p>
    <w:p w14:paraId="00AFEA9B" w14:textId="77777777" w:rsidR="00580481" w:rsidRPr="00A35C79" w:rsidRDefault="00580481" w:rsidP="00580481">
      <w:pPr>
        <w:spacing w:line="0" w:lineRule="atLeast"/>
        <w:ind w:left="840"/>
        <w:rPr>
          <w:rFonts w:ascii="Quattrocento" w:eastAsia="Times New Roman" w:hAnsi="Quattrocento"/>
          <w:b/>
          <w:sz w:val="24"/>
          <w:szCs w:val="24"/>
        </w:rPr>
      </w:pPr>
      <w:r>
        <w:rPr>
          <w:noProof/>
          <w:lang w:val="en-US" w:bidi="mr-IN"/>
        </w:rPr>
        <w:drawing>
          <wp:anchor distT="0" distB="0" distL="114300" distR="114300" simplePos="0" relativeHeight="251662336" behindDoc="0" locked="0" layoutInCell="1" allowOverlap="1" wp14:anchorId="24751E64" wp14:editId="3C1BB92C">
            <wp:simplePos x="0" y="0"/>
            <wp:positionH relativeFrom="column">
              <wp:posOffset>3292475</wp:posOffset>
            </wp:positionH>
            <wp:positionV relativeFrom="paragraph">
              <wp:posOffset>142875</wp:posOffset>
            </wp:positionV>
            <wp:extent cx="2990850" cy="541655"/>
            <wp:effectExtent l="0" t="0" r="0" b="0"/>
            <wp:wrapSquare wrapText="bothSides"/>
            <wp:docPr id="1004" name="Picture 13" descr="Jatin Indu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tin Industr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850" cy="541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1312" behindDoc="0" locked="0" layoutInCell="1" allowOverlap="1" wp14:anchorId="0E9B9478" wp14:editId="019B7E03">
            <wp:simplePos x="0" y="0"/>
            <wp:positionH relativeFrom="column">
              <wp:posOffset>530225</wp:posOffset>
            </wp:positionH>
            <wp:positionV relativeFrom="paragraph">
              <wp:posOffset>142875</wp:posOffset>
            </wp:positionV>
            <wp:extent cx="2362200" cy="571500"/>
            <wp:effectExtent l="0" t="0" r="0" b="0"/>
            <wp:wrapSquare wrapText="bothSides"/>
            <wp:docPr id="1005" name="Picture 11" descr="Rustomjee Case Study |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stomjee Case Study | Google Clou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7F879" w14:textId="77777777" w:rsidR="00580481" w:rsidRPr="00A35C79" w:rsidRDefault="00580481" w:rsidP="00580481">
      <w:pPr>
        <w:spacing w:line="216" w:lineRule="auto"/>
        <w:ind w:left="720" w:right="480"/>
        <w:rPr>
          <w:rFonts w:ascii="Quattrocento" w:eastAsia="Cambria" w:hAnsi="Quattrocento"/>
          <w:sz w:val="24"/>
          <w:szCs w:val="24"/>
        </w:rPr>
      </w:pPr>
    </w:p>
    <w:p w14:paraId="4D9434B1" w14:textId="77777777" w:rsidR="00580481" w:rsidRPr="00A35C79" w:rsidRDefault="00580481" w:rsidP="00580481">
      <w:pPr>
        <w:ind w:left="720"/>
        <w:rPr>
          <w:rFonts w:ascii="Quattrocento" w:hAnsi="Quattrocento"/>
          <w:sz w:val="24"/>
          <w:szCs w:val="24"/>
        </w:rPr>
      </w:pPr>
      <w:r>
        <w:rPr>
          <w:noProof/>
          <w:lang w:val="en-US" w:bidi="mr-IN"/>
        </w:rPr>
        <w:drawing>
          <wp:anchor distT="0" distB="0" distL="114300" distR="114300" simplePos="0" relativeHeight="251666432" behindDoc="0" locked="0" layoutInCell="1" allowOverlap="1" wp14:anchorId="453DF854" wp14:editId="756C940B">
            <wp:simplePos x="0" y="0"/>
            <wp:positionH relativeFrom="column">
              <wp:posOffset>3454400</wp:posOffset>
            </wp:positionH>
            <wp:positionV relativeFrom="paragraph">
              <wp:posOffset>2473325</wp:posOffset>
            </wp:positionV>
            <wp:extent cx="3314700" cy="990600"/>
            <wp:effectExtent l="0" t="0" r="0" b="0"/>
            <wp:wrapSquare wrapText="bothSides"/>
            <wp:docPr id="1006" name="Picture 18" descr="Palava Ready Homes by lodha 1, 2, 2.5 BHK Price ₹ 43.99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lava Ready Homes by lodha 1, 2, 2.5 BHK Price ₹ 43.99 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5408" behindDoc="0" locked="0" layoutInCell="1" allowOverlap="1" wp14:anchorId="61785405" wp14:editId="603C1E8E">
            <wp:simplePos x="0" y="0"/>
            <wp:positionH relativeFrom="column">
              <wp:posOffset>463550</wp:posOffset>
            </wp:positionH>
            <wp:positionV relativeFrom="paragraph">
              <wp:posOffset>2197100</wp:posOffset>
            </wp:positionV>
            <wp:extent cx="2378075" cy="1352550"/>
            <wp:effectExtent l="0" t="0" r="3175" b="0"/>
            <wp:wrapSquare wrapText="bothSides"/>
            <wp:docPr id="1007" name="Picture 17" descr="M/S BP Lubricants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 BP Lubricants Pvt. Lt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8075"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4384" behindDoc="0" locked="0" layoutInCell="1" allowOverlap="1" wp14:anchorId="7D6D0626" wp14:editId="5A91D477">
            <wp:simplePos x="0" y="0"/>
            <wp:positionH relativeFrom="column">
              <wp:posOffset>4283075</wp:posOffset>
            </wp:positionH>
            <wp:positionV relativeFrom="paragraph">
              <wp:posOffset>390525</wp:posOffset>
            </wp:positionV>
            <wp:extent cx="1633220" cy="1390650"/>
            <wp:effectExtent l="0" t="0" r="5080" b="0"/>
            <wp:wrapSquare wrapText="bothSides"/>
            <wp:docPr id="1008" name="Picture 16" descr="ISKCON Centers Directory | List Of Worldwide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KCON Centers Directory | List Of Worldwide Branch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322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3360" behindDoc="0" locked="0" layoutInCell="1" allowOverlap="1" wp14:anchorId="2790D264" wp14:editId="79E41526">
            <wp:simplePos x="0" y="0"/>
            <wp:positionH relativeFrom="column">
              <wp:posOffset>1063625</wp:posOffset>
            </wp:positionH>
            <wp:positionV relativeFrom="paragraph">
              <wp:posOffset>390525</wp:posOffset>
            </wp:positionV>
            <wp:extent cx="1305560" cy="1447800"/>
            <wp:effectExtent l="0" t="0" r="8890" b="0"/>
            <wp:wrapSquare wrapText="bothSides"/>
            <wp:docPr id="1009" name="Picture 15" descr="SVERI's College of Engineering Pandharpur - MATLAB Access for Every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ERI's College of Engineering Pandharpur - MATLAB Access for Everyone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556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t xml:space="preserve">  </w:t>
      </w:r>
    </w:p>
    <w:p w14:paraId="49B63D8C" w14:textId="77777777" w:rsidR="00580481" w:rsidRPr="00CA08AD" w:rsidRDefault="00580481" w:rsidP="00E6056C">
      <w:pPr>
        <w:spacing w:line="0" w:lineRule="atLeast"/>
        <w:ind w:left="720" w:firstLine="120"/>
        <w:rPr>
          <w:rFonts w:ascii="Quattrocento" w:eastAsia="Times New Roman" w:hAnsi="Quattrocento"/>
          <w:sz w:val="24"/>
          <w:szCs w:val="24"/>
        </w:rPr>
      </w:pPr>
    </w:p>
    <w:p w14:paraId="6F63F621" w14:textId="77777777" w:rsidR="00674FF2" w:rsidRPr="00A35C79" w:rsidRDefault="00674FF2" w:rsidP="007C4565">
      <w:pPr>
        <w:spacing w:line="0" w:lineRule="atLeast"/>
        <w:ind w:left="840"/>
        <w:rPr>
          <w:rFonts w:ascii="Quattrocento" w:eastAsia="Times New Roman" w:hAnsi="Quattrocento"/>
          <w:b/>
          <w:sz w:val="24"/>
          <w:szCs w:val="24"/>
        </w:rPr>
      </w:pPr>
    </w:p>
    <w:p w14:paraId="68E63AC2" w14:textId="77777777" w:rsidR="00674FF2" w:rsidRPr="00A35C79" w:rsidRDefault="00674FF2" w:rsidP="007C4565">
      <w:pPr>
        <w:spacing w:line="216" w:lineRule="auto"/>
        <w:ind w:left="720" w:right="480"/>
        <w:rPr>
          <w:rFonts w:ascii="Quattrocento" w:eastAsia="Cambria" w:hAnsi="Quattrocento"/>
          <w:sz w:val="24"/>
          <w:szCs w:val="24"/>
        </w:rPr>
      </w:pPr>
    </w:p>
    <w:p w14:paraId="63691E88" w14:textId="77777777" w:rsidR="00674FF2" w:rsidRPr="00A35C79" w:rsidRDefault="00674FF2" w:rsidP="007C4565">
      <w:pPr>
        <w:ind w:left="720"/>
        <w:rPr>
          <w:rFonts w:ascii="Quattrocento" w:hAnsi="Quattrocento"/>
          <w:sz w:val="24"/>
          <w:szCs w:val="24"/>
        </w:rPr>
      </w:pPr>
    </w:p>
    <w:sectPr w:rsidR="00674FF2" w:rsidRPr="00A35C79" w:rsidSect="00F84F20">
      <w:headerReference w:type="even" r:id="rId21"/>
      <w:headerReference w:type="default" r:id="rId22"/>
      <w:headerReference w:type="first" r:id="rId23"/>
      <w:pgSz w:w="11906" w:h="16838"/>
      <w:pgMar w:top="170" w:right="170" w:bottom="170" w:left="17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8BB71" w14:textId="77777777" w:rsidR="009750D6" w:rsidRDefault="009750D6" w:rsidP="006931CD">
      <w:pPr>
        <w:spacing w:after="0" w:line="240" w:lineRule="auto"/>
      </w:pPr>
      <w:r>
        <w:separator/>
      </w:r>
    </w:p>
  </w:endnote>
  <w:endnote w:type="continuationSeparator" w:id="0">
    <w:p w14:paraId="425DA83D" w14:textId="77777777" w:rsidR="009750D6" w:rsidRDefault="009750D6" w:rsidP="0069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Quattrocento">
    <w:charset w:val="00"/>
    <w:family w:val="roman"/>
    <w:pitch w:val="variable"/>
    <w:sig w:usb0="800000BF" w:usb1="4000004B"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79AE" w14:textId="77777777" w:rsidR="009C1F0C" w:rsidRDefault="009C1F0C" w:rsidP="00333DE0">
    <w:pPr>
      <w:pStyle w:val="Footer"/>
      <w:jc w:val="center"/>
      <w:rPr>
        <w:rFonts w:ascii="Quattrocento" w:hAnsi="Quattrocento"/>
      </w:rPr>
    </w:pPr>
    <w:r>
      <w:rPr>
        <w:rFonts w:ascii="Quattrocento" w:hAnsi="Quattrocento"/>
        <w:noProof/>
        <w:lang w:eastAsia="en-IN" w:bidi="mr-IN"/>
      </w:rPr>
      <mc:AlternateContent>
        <mc:Choice Requires="wps">
          <w:drawing>
            <wp:anchor distT="0" distB="0" distL="114300" distR="114300" simplePos="0" relativeHeight="251661312" behindDoc="0" locked="0" layoutInCell="1" allowOverlap="1" wp14:anchorId="6626BD0E" wp14:editId="772FAD75">
              <wp:simplePos x="0" y="0"/>
              <wp:positionH relativeFrom="column">
                <wp:posOffset>15875</wp:posOffset>
              </wp:positionH>
              <wp:positionV relativeFrom="paragraph">
                <wp:posOffset>74931</wp:posOffset>
              </wp:positionV>
              <wp:extent cx="730567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119F8A57" id="Straight Connector 5"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5.9pt" to="57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" strokecolor="#da212d" strokeweight="2.25pt">
              <v:stroke joinstyle="miter"/>
            </v:line>
          </w:pict>
        </mc:Fallback>
      </mc:AlternateContent>
    </w:r>
  </w:p>
  <w:p w14:paraId="1788E87F" w14:textId="77777777" w:rsidR="009C1F0C" w:rsidRPr="00DD49B8" w:rsidRDefault="009C1F0C" w:rsidP="00BF6436">
    <w:pPr>
      <w:pStyle w:val="Footer"/>
      <w:jc w:val="center"/>
      <w:rPr>
        <w:rFonts w:ascii="Quattrocento" w:hAnsi="Quattrocento"/>
      </w:rPr>
    </w:pPr>
    <w:r>
      <w:rPr>
        <w:rFonts w:ascii="Quattrocento" w:hAnsi="Quattrocento"/>
      </w:rPr>
      <w:t>Address</w:t>
    </w:r>
    <w:r w:rsidRPr="00DD49B8">
      <w:rPr>
        <w:rFonts w:ascii="Quattrocento" w:hAnsi="Quattrocento"/>
      </w:rPr>
      <w:t xml:space="preserve">: 206, </w:t>
    </w:r>
    <w:proofErr w:type="spellStart"/>
    <w:r w:rsidRPr="00DD49B8">
      <w:rPr>
        <w:rFonts w:ascii="Quattrocento" w:hAnsi="Quattrocento"/>
      </w:rPr>
      <w:t>Shubhalaxmi</w:t>
    </w:r>
    <w:proofErr w:type="spellEnd"/>
    <w:r w:rsidRPr="00DD49B8">
      <w:rPr>
        <w:rFonts w:ascii="Quattrocento" w:hAnsi="Quattrocento"/>
      </w:rPr>
      <w:t xml:space="preserve"> Complex, Ch. Shivaji Maharaj Chowk, Kalyan West – 421301.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3E341" w14:textId="77777777" w:rsidR="009750D6" w:rsidRDefault="009750D6" w:rsidP="006931CD">
      <w:pPr>
        <w:spacing w:after="0" w:line="240" w:lineRule="auto"/>
      </w:pPr>
      <w:r>
        <w:separator/>
      </w:r>
    </w:p>
  </w:footnote>
  <w:footnote w:type="continuationSeparator" w:id="0">
    <w:p w14:paraId="3087FC29" w14:textId="77777777" w:rsidR="009750D6" w:rsidRDefault="009750D6" w:rsidP="00693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E7E1" w14:textId="77777777" w:rsidR="00114E20" w:rsidRDefault="00000000">
    <w:pPr>
      <w:pStyle w:val="Header"/>
    </w:pPr>
    <w:r>
      <w:rPr>
        <w:noProof/>
      </w:rPr>
      <w:pict w14:anchorId="3595D0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8" o:spid="_x0000_s1027" type="#_x0000_t136" style="position:absolute;margin-left:0;margin-top:0;width:640.6pt;height:174.7pt;rotation:315;z-index:-251644928;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E631" w14:textId="77777777" w:rsidR="009C1F0C" w:rsidRDefault="001271D5">
    <w:pPr>
      <w:pStyle w:val="Header"/>
    </w:pPr>
    <w:r>
      <w:rPr>
        <w:noProof/>
        <w:lang w:eastAsia="en-IN" w:bidi="mr-IN"/>
      </w:rPr>
      <w:drawing>
        <wp:anchor distT="0" distB="0" distL="114300" distR="114300" simplePos="0" relativeHeight="251666432" behindDoc="0" locked="0" layoutInCell="1" allowOverlap="1" wp14:anchorId="4F6D64AB" wp14:editId="32BBD29B">
          <wp:simplePos x="0" y="0"/>
          <wp:positionH relativeFrom="margin">
            <wp:posOffset>5257800</wp:posOffset>
          </wp:positionH>
          <wp:positionV relativeFrom="margin">
            <wp:posOffset>-1195705</wp:posOffset>
          </wp:positionV>
          <wp:extent cx="2052000" cy="900000"/>
          <wp:effectExtent l="0" t="0" r="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1">
                    <a:extLst>
                      <a:ext uri="{28A0092B-C50C-407E-A947-70E740481C1C}">
                        <a14:useLocalDpi xmlns:a14="http://schemas.microsoft.com/office/drawing/2010/main" val="0"/>
                      </a:ext>
                    </a:extLst>
                  </a:blip>
                  <a:srcRect l="14743" t="19667" b="16036"/>
                  <a:stretch/>
                </pic:blipFill>
                <pic:spPr bwMode="auto">
                  <a:xfrm>
                    <a:off x="0" y="0"/>
                    <a:ext cx="2052000" cy="9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noProof/>
      </w:rPr>
      <w:pict w14:anchorId="6A8B60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9" o:spid="_x0000_s1028" type="#_x0000_t136" style="position:absolute;margin-left:0;margin-top:0;width:666.75pt;height:174.7pt;rotation:315;z-index:-251642880;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r w:rsidR="009C1F0C">
      <w:rPr>
        <w:noProof/>
        <w:lang w:eastAsia="en-IN" w:bidi="mr-IN"/>
      </w:rPr>
      <mc:AlternateContent>
        <mc:Choice Requires="wps">
          <w:drawing>
            <wp:anchor distT="0" distB="0" distL="114300" distR="114300" simplePos="0" relativeHeight="251658240" behindDoc="0" locked="0" layoutInCell="1" allowOverlap="1" wp14:anchorId="7FEF863D" wp14:editId="22FDDDFA">
              <wp:simplePos x="0" y="0"/>
              <wp:positionH relativeFrom="column">
                <wp:posOffset>228600</wp:posOffset>
              </wp:positionH>
              <wp:positionV relativeFrom="paragraph">
                <wp:posOffset>104775</wp:posOffset>
              </wp:positionV>
              <wp:extent cx="1260000" cy="1260000"/>
              <wp:effectExtent l="0" t="0" r="0" b="0"/>
              <wp:wrapNone/>
              <wp:docPr id="2" name="Rectangle 2" descr="PHOTO-2020-11-02-17-58-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0000" cy="1260000"/>
                      </a:xfrm>
                      <a:prstGeom prst="rect">
                        <a:avLst/>
                      </a:prstGeom>
                      <a:blipFill dpi="0" rotWithShape="0">
                        <a:blip r:embed="rId2"/>
                        <a:srcRect/>
                        <a:stretch>
                          <a:fillRect l="-10684" t="935" r="-9684" b="-29743"/>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A75F7" id="Rectangle 2" o:spid="_x0000_s1026" alt="PHOTO-2020-11-02-17-58-23" style="position:absolute;margin-left:18pt;margin-top:8.25pt;width:99.2pt;height:9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" stroked="f">
              <v:fill r:id="rId3" o:title="PHOTO-2020-11-02-17-58-23" recolor="t" type="frame"/>
            </v:rect>
          </w:pict>
        </mc:Fallback>
      </mc:AlternateContent>
    </w:r>
  </w:p>
  <w:p w14:paraId="4B05C196" w14:textId="77777777" w:rsidR="009C1F0C" w:rsidRDefault="009C1F0C">
    <w:pPr>
      <w:pStyle w:val="Header"/>
    </w:pPr>
    <w:r>
      <w:rPr>
        <w:noProof/>
        <w:lang w:eastAsia="en-IN" w:bidi="mr-IN"/>
      </w:rPr>
      <mc:AlternateContent>
        <mc:Choice Requires="wps">
          <w:drawing>
            <wp:anchor distT="0" distB="0" distL="114300" distR="114300" simplePos="0" relativeHeight="251660288" behindDoc="0" locked="0" layoutInCell="1" allowOverlap="1" wp14:anchorId="00399791" wp14:editId="3C783DB0">
              <wp:simplePos x="0" y="0"/>
              <wp:positionH relativeFrom="column">
                <wp:posOffset>1371600</wp:posOffset>
              </wp:positionH>
              <wp:positionV relativeFrom="paragraph">
                <wp:posOffset>29210</wp:posOffset>
              </wp:positionV>
              <wp:extent cx="3962400" cy="819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962400" cy="819150"/>
                      </a:xfrm>
                      <a:prstGeom prst="rect">
                        <a:avLst/>
                      </a:prstGeom>
                      <a:noFill/>
                      <a:ln w="6350">
                        <a:noFill/>
                      </a:ln>
                    </wps:spPr>
                    <wps:txb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399791" id="_x0000_t202" coordsize="21600,21600" o:spt="202" path="m,l,21600r21600,l21600,xe">
              <v:stroke joinstyle="miter"/>
              <v:path gradientshapeok="t" o:connecttype="rect"/>
            </v:shapetype>
            <v:shape id="Text Box 4" o:spid="_x0000_s1026" type="#_x0000_t202" style="position:absolute;margin-left:108pt;margin-top:2.3pt;width:312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" filled="f" stroked="f" strokeweight=".5pt">
              <v:textbo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v:textbox>
            </v:shape>
          </w:pict>
        </mc:Fallback>
      </mc:AlternateContent>
    </w:r>
  </w:p>
  <w:p w14:paraId="36E084E3" w14:textId="77777777" w:rsidR="009C1F0C" w:rsidRDefault="009C1F0C">
    <w:pPr>
      <w:pStyle w:val="Header"/>
    </w:pPr>
  </w:p>
  <w:p w14:paraId="5E56D9CC" w14:textId="77777777" w:rsidR="009C1F0C" w:rsidRDefault="009C1F0C">
    <w:pPr>
      <w:pStyle w:val="Header"/>
    </w:pPr>
  </w:p>
  <w:p w14:paraId="44EE3F13" w14:textId="77777777" w:rsidR="009C1F0C" w:rsidRDefault="009C1F0C">
    <w:pPr>
      <w:pStyle w:val="Header"/>
    </w:pPr>
  </w:p>
  <w:p w14:paraId="02F69F30" w14:textId="77777777" w:rsidR="009C1F0C" w:rsidRDefault="009C1F0C">
    <w:pPr>
      <w:pStyle w:val="Header"/>
    </w:pPr>
    <w:r>
      <w:rPr>
        <w:noProof/>
        <w:lang w:eastAsia="en-IN" w:bidi="mr-IN"/>
      </w:rPr>
      <mc:AlternateContent>
        <mc:Choice Requires="wps">
          <w:drawing>
            <wp:anchor distT="0" distB="0" distL="114300" distR="114300" simplePos="0" relativeHeight="251664384" behindDoc="0" locked="0" layoutInCell="1" allowOverlap="1" wp14:anchorId="6BE362A0" wp14:editId="0D4B8C9D">
              <wp:simplePos x="0" y="0"/>
              <wp:positionH relativeFrom="column">
                <wp:posOffset>1387475</wp:posOffset>
              </wp:positionH>
              <wp:positionV relativeFrom="paragraph">
                <wp:posOffset>71120</wp:posOffset>
              </wp:positionV>
              <wp:extent cx="2009775" cy="314325"/>
              <wp:effectExtent l="0" t="0" r="0" b="0"/>
              <wp:wrapNone/>
              <wp:docPr id="8" name="Text Box 8"/>
              <wp:cNvGraphicFramePr/>
              <a:graphic xmlns:a="http://schemas.openxmlformats.org/drawingml/2006/main">
                <a:graphicData uri="http://schemas.microsoft.com/office/word/2010/wordprocessingShape">
                  <wps:wsp>
                    <wps:cNvSpPr txBox="1"/>
                    <wps:spPr>
                      <a:xfrm>
                        <a:off x="0" y="0"/>
                        <a:ext cx="2009775" cy="314325"/>
                      </a:xfrm>
                      <a:prstGeom prst="rect">
                        <a:avLst/>
                      </a:prstGeom>
                      <a:noFill/>
                      <a:ln w="6350">
                        <a:noFill/>
                      </a:ln>
                    </wps:spPr>
                    <wps:txb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362A0" id="Text Box 8" o:spid="_x0000_s1027" type="#_x0000_t202" style="position:absolute;margin-left:109.25pt;margin-top:5.6pt;width:158.25pt;height:2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" filled="f" stroked="f" strokeweight=".5pt">
              <v:textbo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v:textbox>
            </v:shape>
          </w:pict>
        </mc:Fallback>
      </mc:AlternateContent>
    </w:r>
    <w:r>
      <w:rPr>
        <w:noProof/>
        <w:lang w:eastAsia="en-IN" w:bidi="mr-IN"/>
      </w:rPr>
      <mc:AlternateContent>
        <mc:Choice Requires="wps">
          <w:drawing>
            <wp:anchor distT="0" distB="0" distL="114300" distR="114300" simplePos="0" relativeHeight="251667456" behindDoc="0" locked="0" layoutInCell="1" allowOverlap="1" wp14:anchorId="265E1983" wp14:editId="03056C18">
              <wp:simplePos x="0" y="0"/>
              <wp:positionH relativeFrom="column">
                <wp:posOffset>3349625</wp:posOffset>
              </wp:positionH>
              <wp:positionV relativeFrom="paragraph">
                <wp:posOffset>80645</wp:posOffset>
              </wp:positionV>
              <wp:extent cx="91440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5E1983" id="Text Box 7" o:spid="_x0000_s1028" type="#_x0000_t202" style="position:absolute;margin-left:263.75pt;margin-top:6.35pt;width:1in;height:2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" filled="f" stroked="f" strokeweight=".5pt">
              <v:textbo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v:textbox>
            </v:shape>
          </w:pict>
        </mc:Fallback>
      </mc:AlternateContent>
    </w:r>
  </w:p>
  <w:p w14:paraId="4A459B66" w14:textId="77777777" w:rsidR="009C1F0C" w:rsidRDefault="009C1F0C">
    <w:pPr>
      <w:pStyle w:val="Header"/>
    </w:pPr>
    <w:r>
      <w:rPr>
        <w:noProof/>
        <w:lang w:eastAsia="en-IN" w:bidi="mr-IN"/>
      </w:rPr>
      <mc:AlternateContent>
        <mc:Choice Requires="wps">
          <w:drawing>
            <wp:anchor distT="0" distB="0" distL="114300" distR="114300" simplePos="0" relativeHeight="251665408" behindDoc="0" locked="0" layoutInCell="1" allowOverlap="1" wp14:anchorId="02107C5C" wp14:editId="4D7F8C45">
              <wp:simplePos x="0" y="0"/>
              <wp:positionH relativeFrom="column">
                <wp:posOffset>1381125</wp:posOffset>
              </wp:positionH>
              <wp:positionV relativeFrom="paragraph">
                <wp:posOffset>100965</wp:posOffset>
              </wp:positionV>
              <wp:extent cx="4114800" cy="248285"/>
              <wp:effectExtent l="0" t="0" r="0" b="0"/>
              <wp:wrapNone/>
              <wp:docPr id="9" name="Text Box 9"/>
              <wp:cNvGraphicFramePr/>
              <a:graphic xmlns:a="http://schemas.openxmlformats.org/drawingml/2006/main">
                <a:graphicData uri="http://schemas.microsoft.com/office/word/2010/wordprocessingShape">
                  <wps:wsp>
                    <wps:cNvSpPr txBox="1"/>
                    <wps:spPr>
                      <a:xfrm>
                        <a:off x="0" y="0"/>
                        <a:ext cx="4114800" cy="248285"/>
                      </a:xfrm>
                      <a:prstGeom prst="rect">
                        <a:avLst/>
                      </a:prstGeom>
                      <a:noFill/>
                      <a:ln w="6350">
                        <a:noFill/>
                      </a:ln>
                    </wps:spPr>
                    <wps:txb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4"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107C5C" id="Text Box 9" o:spid="_x0000_s1029" type="#_x0000_t202" style="position:absolute;margin-left:108.75pt;margin-top:7.95pt;width:324pt;height:19.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" filled="f" stroked="f" strokeweight=".5pt">
              <v:textbo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5"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v:textbox>
            </v:shape>
          </w:pict>
        </mc:Fallback>
      </mc:AlternateContent>
    </w:r>
  </w:p>
  <w:p w14:paraId="6B678347" w14:textId="77777777" w:rsidR="009C1F0C" w:rsidRDefault="009C1F0C">
    <w:pPr>
      <w:pStyle w:val="Header"/>
    </w:pPr>
    <w:r>
      <w:rPr>
        <w:rFonts w:ascii="Quattrocento" w:hAnsi="Quattrocento"/>
        <w:noProof/>
        <w:lang w:eastAsia="en-IN" w:bidi="mr-IN"/>
      </w:rPr>
      <mc:AlternateContent>
        <mc:Choice Requires="wps">
          <w:drawing>
            <wp:anchor distT="0" distB="0" distL="114300" distR="114300" simplePos="0" relativeHeight="251663360" behindDoc="0" locked="0" layoutInCell="1" allowOverlap="1" wp14:anchorId="31352268" wp14:editId="5E75BED4">
              <wp:simplePos x="0" y="0"/>
              <wp:positionH relativeFrom="column">
                <wp:posOffset>0</wp:posOffset>
              </wp:positionH>
              <wp:positionV relativeFrom="paragraph">
                <wp:posOffset>191135</wp:posOffset>
              </wp:positionV>
              <wp:extent cx="730567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57F31693" id="Straight Connector 6"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5.05pt" to="575.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" strokecolor="#da212d" strokeweight="2.2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148C" w14:textId="77777777" w:rsidR="00114E20" w:rsidRDefault="00000000">
    <w:pPr>
      <w:pStyle w:val="Header"/>
    </w:pPr>
    <w:r>
      <w:rPr>
        <w:noProof/>
      </w:rPr>
      <w:pict w14:anchorId="7B1E46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7" o:spid="_x0000_s1026" type="#_x0000_t136" style="position:absolute;margin-left:0;margin-top:0;width:640.6pt;height:174.7pt;rotation:315;z-index:-25164697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C040" w14:textId="77777777" w:rsidR="00114E20" w:rsidRDefault="00000000">
    <w:pPr>
      <w:pStyle w:val="Header"/>
    </w:pPr>
    <w:r>
      <w:rPr>
        <w:noProof/>
      </w:rPr>
      <w:pict w14:anchorId="5383BD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1" o:spid="_x0000_s1030" type="#_x0000_t136" style="position:absolute;margin-left:0;margin-top:0;width:640.6pt;height:174.7pt;rotation:315;z-index:-251638784;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7BB5" w14:textId="77777777" w:rsidR="008C0634" w:rsidRPr="008C0634" w:rsidRDefault="00000000" w:rsidP="008C0634">
    <w:pPr>
      <w:pStyle w:val="Header"/>
    </w:pPr>
    <w:r>
      <w:rPr>
        <w:noProof/>
      </w:rPr>
      <w:pict w14:anchorId="0004BE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2" o:spid="_x0000_s1031" type="#_x0000_t136" style="position:absolute;margin-left:0;margin-top:0;width:666.75pt;height:174.7pt;rotation:315;z-index:-25163673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C623" w14:textId="77777777" w:rsidR="00114E20" w:rsidRDefault="00000000">
    <w:pPr>
      <w:pStyle w:val="Header"/>
    </w:pPr>
    <w:r>
      <w:rPr>
        <w:noProof/>
      </w:rPr>
      <w:pict w14:anchorId="5116B2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0" o:spid="_x0000_s1029" type="#_x0000_t136" style="position:absolute;margin-left:0;margin-top:0;width:640.6pt;height:174.7pt;rotation:315;z-index:-251640832;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8E070D"/>
    <w:multiLevelType w:val="hybridMultilevel"/>
    <w:tmpl w:val="723E1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855DC1"/>
    <w:multiLevelType w:val="hybridMultilevel"/>
    <w:tmpl w:val="EB3A9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B61A99"/>
    <w:multiLevelType w:val="hybridMultilevel"/>
    <w:tmpl w:val="14648548"/>
    <w:lvl w:ilvl="0" w:tplc="C248B6D8">
      <w:start w:val="2"/>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22345F"/>
    <w:multiLevelType w:val="hybridMultilevel"/>
    <w:tmpl w:val="ABD82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A25A09"/>
    <w:multiLevelType w:val="hybridMultilevel"/>
    <w:tmpl w:val="AF169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D008AF"/>
    <w:multiLevelType w:val="hybridMultilevel"/>
    <w:tmpl w:val="B9B01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5953756">
    <w:abstractNumId w:val="3"/>
  </w:num>
  <w:num w:numId="2" w16cid:durableId="678237881">
    <w:abstractNumId w:val="0"/>
  </w:num>
  <w:num w:numId="3" w16cid:durableId="1061321024">
    <w:abstractNumId w:val="1"/>
  </w:num>
  <w:num w:numId="4" w16cid:durableId="382759276">
    <w:abstractNumId w:val="4"/>
  </w:num>
  <w:num w:numId="5" w16cid:durableId="538056408">
    <w:abstractNumId w:val="2"/>
  </w:num>
  <w:num w:numId="6" w16cid:durableId="2116903022">
    <w:abstractNumId w:val="5"/>
  </w:num>
  <w:num w:numId="7" w16cid:durableId="554704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72"/>
    <w:rsid w:val="0003126C"/>
    <w:rsid w:val="000402C4"/>
    <w:rsid w:val="00042467"/>
    <w:rsid w:val="00055044"/>
    <w:rsid w:val="00065BB6"/>
    <w:rsid w:val="00066ADF"/>
    <w:rsid w:val="00075C45"/>
    <w:rsid w:val="000A6F4D"/>
    <w:rsid w:val="000D2588"/>
    <w:rsid w:val="000D2748"/>
    <w:rsid w:val="000E2DE9"/>
    <w:rsid w:val="000E7609"/>
    <w:rsid w:val="001124A1"/>
    <w:rsid w:val="00114E20"/>
    <w:rsid w:val="001173E9"/>
    <w:rsid w:val="001271D5"/>
    <w:rsid w:val="00144497"/>
    <w:rsid w:val="00152BC9"/>
    <w:rsid w:val="00154565"/>
    <w:rsid w:val="0015688D"/>
    <w:rsid w:val="00176C47"/>
    <w:rsid w:val="00182055"/>
    <w:rsid w:val="0019392E"/>
    <w:rsid w:val="001C4CDD"/>
    <w:rsid w:val="001D0D58"/>
    <w:rsid w:val="001F60D2"/>
    <w:rsid w:val="001F6E55"/>
    <w:rsid w:val="001F7B6C"/>
    <w:rsid w:val="00200B89"/>
    <w:rsid w:val="00202463"/>
    <w:rsid w:val="00223848"/>
    <w:rsid w:val="00242903"/>
    <w:rsid w:val="002434C1"/>
    <w:rsid w:val="00254DC5"/>
    <w:rsid w:val="00274EEE"/>
    <w:rsid w:val="00295B40"/>
    <w:rsid w:val="002C0DE5"/>
    <w:rsid w:val="002C2783"/>
    <w:rsid w:val="002D3E15"/>
    <w:rsid w:val="00333DE0"/>
    <w:rsid w:val="00336686"/>
    <w:rsid w:val="003573BE"/>
    <w:rsid w:val="003635A8"/>
    <w:rsid w:val="00385CF5"/>
    <w:rsid w:val="00393AA3"/>
    <w:rsid w:val="003B0222"/>
    <w:rsid w:val="003C7037"/>
    <w:rsid w:val="003D1181"/>
    <w:rsid w:val="003D36E7"/>
    <w:rsid w:val="004147CA"/>
    <w:rsid w:val="004427F3"/>
    <w:rsid w:val="00453E99"/>
    <w:rsid w:val="00455864"/>
    <w:rsid w:val="00455EF8"/>
    <w:rsid w:val="00456AA6"/>
    <w:rsid w:val="00477F50"/>
    <w:rsid w:val="004D584D"/>
    <w:rsid w:val="004E21C1"/>
    <w:rsid w:val="005252DA"/>
    <w:rsid w:val="00535195"/>
    <w:rsid w:val="00541433"/>
    <w:rsid w:val="00541829"/>
    <w:rsid w:val="00555E05"/>
    <w:rsid w:val="005652E4"/>
    <w:rsid w:val="00574A90"/>
    <w:rsid w:val="00580481"/>
    <w:rsid w:val="005D3956"/>
    <w:rsid w:val="005E1AB6"/>
    <w:rsid w:val="005E3B36"/>
    <w:rsid w:val="005F6D89"/>
    <w:rsid w:val="00612ADB"/>
    <w:rsid w:val="00615568"/>
    <w:rsid w:val="006229CE"/>
    <w:rsid w:val="006471FF"/>
    <w:rsid w:val="00656012"/>
    <w:rsid w:val="00674EBA"/>
    <w:rsid w:val="00674FF2"/>
    <w:rsid w:val="006760FD"/>
    <w:rsid w:val="00683A28"/>
    <w:rsid w:val="006931CD"/>
    <w:rsid w:val="00697256"/>
    <w:rsid w:val="006A4863"/>
    <w:rsid w:val="006B2309"/>
    <w:rsid w:val="006C00BC"/>
    <w:rsid w:val="006C20B3"/>
    <w:rsid w:val="006D1F29"/>
    <w:rsid w:val="006E469E"/>
    <w:rsid w:val="006F4DBE"/>
    <w:rsid w:val="006F4E20"/>
    <w:rsid w:val="006F5659"/>
    <w:rsid w:val="0070570A"/>
    <w:rsid w:val="007250FA"/>
    <w:rsid w:val="007266F7"/>
    <w:rsid w:val="0073521C"/>
    <w:rsid w:val="00741B4D"/>
    <w:rsid w:val="00755EAC"/>
    <w:rsid w:val="00771BAF"/>
    <w:rsid w:val="00793FCE"/>
    <w:rsid w:val="00794695"/>
    <w:rsid w:val="007963F1"/>
    <w:rsid w:val="007A6B5C"/>
    <w:rsid w:val="007A74E9"/>
    <w:rsid w:val="007C4565"/>
    <w:rsid w:val="007E1EF7"/>
    <w:rsid w:val="007E3F22"/>
    <w:rsid w:val="00801856"/>
    <w:rsid w:val="00810FE7"/>
    <w:rsid w:val="008177CE"/>
    <w:rsid w:val="00841C92"/>
    <w:rsid w:val="00853A9A"/>
    <w:rsid w:val="00863112"/>
    <w:rsid w:val="00865319"/>
    <w:rsid w:val="00873562"/>
    <w:rsid w:val="0089129F"/>
    <w:rsid w:val="0089323C"/>
    <w:rsid w:val="008A4572"/>
    <w:rsid w:val="008A760F"/>
    <w:rsid w:val="008B3B9C"/>
    <w:rsid w:val="008B3FB0"/>
    <w:rsid w:val="008C0634"/>
    <w:rsid w:val="00904A52"/>
    <w:rsid w:val="009054FD"/>
    <w:rsid w:val="00912BB6"/>
    <w:rsid w:val="0092191B"/>
    <w:rsid w:val="00930AE0"/>
    <w:rsid w:val="00930C69"/>
    <w:rsid w:val="00955FC5"/>
    <w:rsid w:val="00972608"/>
    <w:rsid w:val="009750D6"/>
    <w:rsid w:val="00995802"/>
    <w:rsid w:val="009A3594"/>
    <w:rsid w:val="009B2A4C"/>
    <w:rsid w:val="009C0392"/>
    <w:rsid w:val="009C1F0C"/>
    <w:rsid w:val="009C437F"/>
    <w:rsid w:val="009C5EDF"/>
    <w:rsid w:val="009F7670"/>
    <w:rsid w:val="00A22EEC"/>
    <w:rsid w:val="00A26DE7"/>
    <w:rsid w:val="00A35C79"/>
    <w:rsid w:val="00A42345"/>
    <w:rsid w:val="00A431B3"/>
    <w:rsid w:val="00A45504"/>
    <w:rsid w:val="00A51C59"/>
    <w:rsid w:val="00A5430B"/>
    <w:rsid w:val="00A7394B"/>
    <w:rsid w:val="00AA6F6A"/>
    <w:rsid w:val="00AB3FCE"/>
    <w:rsid w:val="00AE3CFC"/>
    <w:rsid w:val="00B47243"/>
    <w:rsid w:val="00B56F67"/>
    <w:rsid w:val="00B8193F"/>
    <w:rsid w:val="00B941D8"/>
    <w:rsid w:val="00BB141F"/>
    <w:rsid w:val="00BE3C26"/>
    <w:rsid w:val="00BF18EF"/>
    <w:rsid w:val="00BF6436"/>
    <w:rsid w:val="00C15358"/>
    <w:rsid w:val="00C1747C"/>
    <w:rsid w:val="00C256F9"/>
    <w:rsid w:val="00C477F6"/>
    <w:rsid w:val="00C67EA0"/>
    <w:rsid w:val="00C70AA8"/>
    <w:rsid w:val="00C96489"/>
    <w:rsid w:val="00CA08AD"/>
    <w:rsid w:val="00CC78B0"/>
    <w:rsid w:val="00CC7F15"/>
    <w:rsid w:val="00CD027B"/>
    <w:rsid w:val="00CD6AA4"/>
    <w:rsid w:val="00CF263A"/>
    <w:rsid w:val="00CF474D"/>
    <w:rsid w:val="00CF66F4"/>
    <w:rsid w:val="00D1120B"/>
    <w:rsid w:val="00D26C3F"/>
    <w:rsid w:val="00D33715"/>
    <w:rsid w:val="00D44AC5"/>
    <w:rsid w:val="00D536CF"/>
    <w:rsid w:val="00D6004C"/>
    <w:rsid w:val="00D636C5"/>
    <w:rsid w:val="00D65D8C"/>
    <w:rsid w:val="00D722F0"/>
    <w:rsid w:val="00D90ADB"/>
    <w:rsid w:val="00DD03EC"/>
    <w:rsid w:val="00DD49B8"/>
    <w:rsid w:val="00DE7F5E"/>
    <w:rsid w:val="00DF48AC"/>
    <w:rsid w:val="00E00FE5"/>
    <w:rsid w:val="00E0783E"/>
    <w:rsid w:val="00E12733"/>
    <w:rsid w:val="00E1375E"/>
    <w:rsid w:val="00E14752"/>
    <w:rsid w:val="00E15C6A"/>
    <w:rsid w:val="00E16239"/>
    <w:rsid w:val="00E23EF3"/>
    <w:rsid w:val="00E444D9"/>
    <w:rsid w:val="00E6056C"/>
    <w:rsid w:val="00E628BE"/>
    <w:rsid w:val="00E67E8B"/>
    <w:rsid w:val="00E72BFE"/>
    <w:rsid w:val="00E83DCB"/>
    <w:rsid w:val="00E95614"/>
    <w:rsid w:val="00EB2E47"/>
    <w:rsid w:val="00EC5551"/>
    <w:rsid w:val="00EC7BF5"/>
    <w:rsid w:val="00ED17B4"/>
    <w:rsid w:val="00F160F9"/>
    <w:rsid w:val="00F17F91"/>
    <w:rsid w:val="00F275F2"/>
    <w:rsid w:val="00F46D0C"/>
    <w:rsid w:val="00F47534"/>
    <w:rsid w:val="00F50598"/>
    <w:rsid w:val="00F55F65"/>
    <w:rsid w:val="00F6140D"/>
    <w:rsid w:val="00F66D4A"/>
    <w:rsid w:val="00F67CC8"/>
    <w:rsid w:val="00F67D0E"/>
    <w:rsid w:val="00F84F20"/>
    <w:rsid w:val="00F91B3B"/>
    <w:rsid w:val="00FB0AB6"/>
    <w:rsid w:val="00FE1E0E"/>
    <w:rsid w:val="00FE5610"/>
    <w:rsid w:val="00FE6ED1"/>
    <w:rsid w:val="00FF060E"/>
    <w:rsid w:val="00FF1714"/>
    <w:rsid w:val="00FF4EF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03FEA"/>
  <w15:chartTrackingRefBased/>
  <w15:docId w15:val="{1DE0E1D9-152E-45FE-B4E7-FE82F19D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1CD"/>
  </w:style>
  <w:style w:type="paragraph" w:styleId="Footer">
    <w:name w:val="footer"/>
    <w:basedOn w:val="Normal"/>
    <w:link w:val="FooterChar"/>
    <w:uiPriority w:val="99"/>
    <w:unhideWhenUsed/>
    <w:rsid w:val="00693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1CD"/>
  </w:style>
  <w:style w:type="character" w:styleId="Hyperlink">
    <w:name w:val="Hyperlink"/>
    <w:basedOn w:val="DefaultParagraphFont"/>
    <w:uiPriority w:val="99"/>
    <w:unhideWhenUsed/>
    <w:rsid w:val="00BF6436"/>
    <w:rPr>
      <w:color w:val="0563C1" w:themeColor="hyperlink"/>
      <w:u w:val="single"/>
    </w:rPr>
  </w:style>
  <w:style w:type="table" w:styleId="TableGrid">
    <w:name w:val="Table Grid"/>
    <w:basedOn w:val="TableNormal"/>
    <w:uiPriority w:val="59"/>
    <w:rsid w:val="000E76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74FF2"/>
    <w:pPr>
      <w:spacing w:after="0" w:line="240" w:lineRule="auto"/>
      <w:ind w:left="720"/>
      <w:contextualSpacing/>
    </w:pPr>
    <w:rPr>
      <w:rFonts w:ascii="Calibri" w:eastAsia="Calibri" w:hAnsi="Calibri" w:cs="Arial"/>
      <w:sz w:val="20"/>
      <w:szCs w:val="20"/>
      <w:lang w:eastAsia="en-IN"/>
    </w:rPr>
  </w:style>
  <w:style w:type="paragraph" w:styleId="BalloonText">
    <w:name w:val="Balloon Text"/>
    <w:basedOn w:val="Normal"/>
    <w:link w:val="BalloonTextChar"/>
    <w:uiPriority w:val="99"/>
    <w:semiHidden/>
    <w:unhideWhenUsed/>
    <w:rsid w:val="006229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9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5.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 Id="rId5" Type="http://schemas.openxmlformats.org/officeDocument/2006/relationships/hyperlink" Target="mailto:enquiry@soryouth.com" TargetMode="External"/><Relationship Id="rId4" Type="http://schemas.openxmlformats.org/officeDocument/2006/relationships/hyperlink" Target="mailto:enquiry@soryouth.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Downloads\Standard%20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F7A99-5DDB-46ED-A671-29331E45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 Template</Template>
  <TotalTime>15</TotalTime>
  <Pages>7</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 Lanke</cp:lastModifiedBy>
  <cp:revision>9</cp:revision>
  <cp:lastPrinted>2023-11-02T06:49:00Z</cp:lastPrinted>
  <dcterms:created xsi:type="dcterms:W3CDTF">2025-06-27T16:02:00Z</dcterms:created>
  <dcterms:modified xsi:type="dcterms:W3CDTF">2025-06-28T16:20:00Z</dcterms:modified>
  <dc:identifier/>
  <dc:language/>
</cp:coreProperties>
</file>