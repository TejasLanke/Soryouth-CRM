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B0A8" w14:textId="77777777" w:rsidR="009C1F0C" w:rsidRPr="00A35C79" w:rsidRDefault="009C1F0C" w:rsidP="00295B40">
      <w:pPr>
        <w:jc w:val="right"/>
        <w:rPr>
          <w:rFonts w:ascii="Quattrocento" w:hAnsi="Quattrocento"/>
          <w:sz w:val="24"/>
          <w:szCs w:val="24"/>
        </w:rPr>
      </w:pPr>
    </w:p>
    <w:p w14:paraId="070CE351" w14:textId="6D79F7B9" w:rsidR="000E2DE9" w:rsidRDefault="00295B40" w:rsidP="00295B40">
      <w:pPr>
        <w:jc w:val="right"/>
        <w:rPr>
          <w:rFonts w:ascii="Quattrocento" w:hAnsi="Quattrocento"/>
          <w:sz w:val="24"/>
          <w:szCs w:val="24"/>
        </w:rPr>
      </w:pPr>
      <w:r w:rsidRPr="00A35C79">
        <w:rPr>
          <w:rFonts w:ascii="Quattrocento" w:hAnsi="Quattrocento"/>
          <w:b/>
          <w:bCs/>
          <w:sz w:val="24"/>
          <w:szCs w:val="24"/>
        </w:rPr>
        <w:t>Date:</w:t>
      </w:r>
      <w:r w:rsidR="00DE7F5E">
        <w:rPr>
          <w:rFonts w:ascii="Quattrocento" w:hAnsi="Quattrocento"/>
          <w:sz w:val="24"/>
          <w:szCs w:val="24"/>
        </w:rPr>
        <w:t xml:space="preserve"> </w:t>
      </w:r>
      <w:r w:rsidR="0092191B">
        <w:rPr>
          <w:rFonts w:ascii="Quattrocento" w:hAnsi="Quattrocento"/>
          <w:sz w:val="24"/>
          <w:szCs w:val="24"/>
        </w:rPr>
        <w:t>{{</w:t>
      </w:r>
      <w:proofErr w:type="spellStart"/>
      <w:r w:rsidR="00574A90" w:rsidRPr="00574A90">
        <w:rPr>
          <w:rFonts w:ascii="Quattrocento" w:hAnsi="Quattrocento"/>
          <w:sz w:val="24"/>
          <w:szCs w:val="24"/>
        </w:rPr>
        <w:t>proposal_date</w:t>
      </w:r>
      <w:proofErr w:type="spellEnd"/>
      <w:r w:rsidR="0092191B">
        <w:rPr>
          <w:rFonts w:ascii="Quattrocento" w:hAnsi="Quattrocento"/>
          <w:sz w:val="24"/>
          <w:szCs w:val="24"/>
        </w:rPr>
        <w:t>}}</w:t>
      </w:r>
    </w:p>
    <w:p w14:paraId="14795C71" w14:textId="49EC7AF6" w:rsidR="00574A90" w:rsidRPr="00A35C79" w:rsidRDefault="00574A90" w:rsidP="00574A90">
      <w:pPr>
        <w:rPr>
          <w:rFonts w:ascii="Quattrocento" w:hAnsi="Quattrocento"/>
          <w:sz w:val="24"/>
          <w:szCs w:val="24"/>
        </w:rPr>
      </w:pPr>
      <w:r w:rsidRPr="00574A90">
        <w:rPr>
          <w:rFonts w:ascii="Quattrocento" w:hAnsi="Quattrocento"/>
          <w:b/>
          <w:bCs/>
          <w:sz w:val="24"/>
          <w:szCs w:val="24"/>
        </w:rPr>
        <w:t>Proposal ID:</w:t>
      </w:r>
      <w:r>
        <w:rPr>
          <w:rFonts w:ascii="Quattrocento" w:hAnsi="Quattrocento"/>
          <w:sz w:val="24"/>
          <w:szCs w:val="24"/>
        </w:rPr>
        <w:t xml:space="preserve"> </w:t>
      </w:r>
      <w:r w:rsidR="0092191B">
        <w:rPr>
          <w:rFonts w:ascii="Quattrocento" w:hAnsi="Quattrocento"/>
          <w:sz w:val="24"/>
          <w:szCs w:val="24"/>
        </w:rPr>
        <w:t>{{</w:t>
      </w:r>
      <w:proofErr w:type="spellStart"/>
      <w:r w:rsidRPr="00574A90">
        <w:rPr>
          <w:rFonts w:ascii="Quattrocento" w:hAnsi="Quattrocento"/>
          <w:sz w:val="24"/>
          <w:szCs w:val="24"/>
        </w:rPr>
        <w:t>proposal_number</w:t>
      </w:r>
      <w:proofErr w:type="spellEnd"/>
      <w:r w:rsidR="0092191B">
        <w:rPr>
          <w:rFonts w:ascii="Quattrocento" w:hAnsi="Quattrocento"/>
          <w:sz w:val="24"/>
          <w:szCs w:val="24"/>
        </w:rPr>
        <w:t>}}</w:t>
      </w:r>
    </w:p>
    <w:p w14:paraId="0EDC0F81" w14:textId="77777777" w:rsidR="000E7609" w:rsidRPr="00A35C79" w:rsidRDefault="000E7609" w:rsidP="00295B40">
      <w:pPr>
        <w:rPr>
          <w:rFonts w:ascii="Quattrocento" w:hAnsi="Quattrocento"/>
          <w:sz w:val="24"/>
          <w:szCs w:val="24"/>
        </w:rPr>
      </w:pPr>
    </w:p>
    <w:p w14:paraId="2B4B8109" w14:textId="77777777" w:rsidR="000E7609" w:rsidRPr="00A35C79" w:rsidRDefault="000E7609" w:rsidP="00295B40">
      <w:pPr>
        <w:rPr>
          <w:rFonts w:ascii="Quattrocento" w:hAnsi="Quattrocento"/>
          <w:sz w:val="24"/>
          <w:szCs w:val="24"/>
        </w:rPr>
      </w:pPr>
    </w:p>
    <w:p w14:paraId="0AA20074" w14:textId="77777777" w:rsidR="000E7609" w:rsidRPr="00A35C79" w:rsidRDefault="000E7609" w:rsidP="00295B40">
      <w:pPr>
        <w:rPr>
          <w:rFonts w:ascii="Quattrocento" w:hAnsi="Quattrocento"/>
          <w:sz w:val="24"/>
          <w:szCs w:val="24"/>
        </w:rPr>
      </w:pPr>
    </w:p>
    <w:p w14:paraId="03F80EE0" w14:textId="77777777" w:rsidR="000E7609" w:rsidRPr="00A35C79" w:rsidRDefault="007A74E9" w:rsidP="00295B40">
      <w:pPr>
        <w:rPr>
          <w:rFonts w:ascii="Quattrocento" w:hAnsi="Quattrocento"/>
          <w:sz w:val="24"/>
          <w:szCs w:val="24"/>
        </w:rPr>
      </w:pPr>
      <w:r w:rsidRPr="00A35C79">
        <w:rPr>
          <w:rFonts w:ascii="Quattrocento" w:hAnsi="Quattrocento"/>
          <w:noProof/>
          <w:sz w:val="24"/>
          <w:szCs w:val="24"/>
          <w:lang w:eastAsia="en-IN" w:bidi="mr-IN"/>
        </w:rPr>
        <w:drawing>
          <wp:anchor distT="0" distB="0" distL="114300" distR="114300" simplePos="0" relativeHeight="251659264" behindDoc="0" locked="0" layoutInCell="1" allowOverlap="1" wp14:anchorId="52C5437D" wp14:editId="74BAE474">
            <wp:simplePos x="0" y="0"/>
            <wp:positionH relativeFrom="margin">
              <wp:posOffset>1511935</wp:posOffset>
            </wp:positionH>
            <wp:positionV relativeFrom="margin">
              <wp:posOffset>1566008</wp:posOffset>
            </wp:positionV>
            <wp:extent cx="4319905" cy="4319905"/>
            <wp:effectExtent l="0" t="0" r="0" b="0"/>
            <wp:wrapSquare wrapText="bothSides"/>
            <wp:docPr id="12" name="Picture 12" descr="Nature solar panel icon | Digital illustration tutorial, Solar panels,  Educational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ture solar panel icon | Digital illustration tutorial, Solar panels,  Educational pro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905" cy="4319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F6BB5" w14:textId="77777777" w:rsidR="000E7609" w:rsidRPr="00A35C79" w:rsidRDefault="000E7609" w:rsidP="00295B40">
      <w:pPr>
        <w:rPr>
          <w:rFonts w:ascii="Quattrocento" w:hAnsi="Quattrocento"/>
          <w:sz w:val="24"/>
          <w:szCs w:val="24"/>
        </w:rPr>
      </w:pPr>
    </w:p>
    <w:p w14:paraId="0DB3F1C6" w14:textId="77777777" w:rsidR="000E7609" w:rsidRPr="00A35C79" w:rsidRDefault="000E7609" w:rsidP="00295B40">
      <w:pPr>
        <w:rPr>
          <w:rFonts w:ascii="Quattrocento" w:hAnsi="Quattrocento"/>
          <w:sz w:val="24"/>
          <w:szCs w:val="24"/>
        </w:rPr>
      </w:pPr>
    </w:p>
    <w:p w14:paraId="4B4EE570" w14:textId="77777777" w:rsidR="000E7609" w:rsidRPr="00A35C79" w:rsidRDefault="000E7609" w:rsidP="00295B40">
      <w:pPr>
        <w:rPr>
          <w:rFonts w:ascii="Quattrocento" w:hAnsi="Quattrocento"/>
          <w:sz w:val="24"/>
          <w:szCs w:val="24"/>
        </w:rPr>
      </w:pPr>
    </w:p>
    <w:p w14:paraId="2CC4CF7B" w14:textId="77777777" w:rsidR="000E7609" w:rsidRPr="00A35C79" w:rsidRDefault="000E7609" w:rsidP="00295B40">
      <w:pPr>
        <w:rPr>
          <w:rFonts w:ascii="Quattrocento" w:hAnsi="Quattrocento"/>
          <w:sz w:val="24"/>
          <w:szCs w:val="24"/>
        </w:rPr>
      </w:pPr>
    </w:p>
    <w:p w14:paraId="15587AB4" w14:textId="77777777" w:rsidR="000E7609" w:rsidRPr="00A35C79" w:rsidRDefault="000E7609" w:rsidP="00295B40">
      <w:pPr>
        <w:rPr>
          <w:rFonts w:ascii="Quattrocento" w:hAnsi="Quattrocento"/>
          <w:sz w:val="24"/>
          <w:szCs w:val="24"/>
        </w:rPr>
      </w:pPr>
    </w:p>
    <w:p w14:paraId="7E67F6C5" w14:textId="77777777" w:rsidR="000E7609" w:rsidRPr="00A35C79" w:rsidRDefault="000E7609" w:rsidP="00295B40">
      <w:pPr>
        <w:rPr>
          <w:rFonts w:ascii="Quattrocento" w:hAnsi="Quattrocento"/>
          <w:sz w:val="24"/>
          <w:szCs w:val="24"/>
        </w:rPr>
      </w:pPr>
    </w:p>
    <w:p w14:paraId="7572EA49" w14:textId="77777777" w:rsidR="000E7609" w:rsidRPr="00A35C79" w:rsidRDefault="000E7609" w:rsidP="00295B40">
      <w:pPr>
        <w:rPr>
          <w:rFonts w:ascii="Quattrocento" w:hAnsi="Quattrocento"/>
          <w:sz w:val="24"/>
          <w:szCs w:val="24"/>
        </w:rPr>
      </w:pPr>
    </w:p>
    <w:p w14:paraId="5492E323" w14:textId="77777777" w:rsidR="000E7609" w:rsidRPr="00A35C79" w:rsidRDefault="000E7609" w:rsidP="00295B40">
      <w:pPr>
        <w:rPr>
          <w:rFonts w:ascii="Quattrocento" w:hAnsi="Quattrocento"/>
          <w:sz w:val="24"/>
          <w:szCs w:val="24"/>
        </w:rPr>
      </w:pPr>
    </w:p>
    <w:p w14:paraId="22208FDB" w14:textId="77777777" w:rsidR="000E7609" w:rsidRPr="00A35C79" w:rsidRDefault="000E7609" w:rsidP="00295B40">
      <w:pPr>
        <w:rPr>
          <w:rFonts w:ascii="Quattrocento" w:hAnsi="Quattrocento"/>
          <w:sz w:val="24"/>
          <w:szCs w:val="24"/>
        </w:rPr>
      </w:pPr>
    </w:p>
    <w:p w14:paraId="563B8BBD" w14:textId="77777777" w:rsidR="000E7609" w:rsidRPr="00A35C79" w:rsidRDefault="000E7609" w:rsidP="00295B40">
      <w:pPr>
        <w:rPr>
          <w:rFonts w:ascii="Quattrocento" w:hAnsi="Quattrocento"/>
          <w:sz w:val="24"/>
          <w:szCs w:val="24"/>
        </w:rPr>
      </w:pPr>
    </w:p>
    <w:p w14:paraId="456CC0EE" w14:textId="77777777" w:rsidR="000E7609" w:rsidRPr="00A35C79" w:rsidRDefault="000E7609" w:rsidP="00295B40">
      <w:pPr>
        <w:rPr>
          <w:rFonts w:ascii="Quattrocento" w:hAnsi="Quattrocento"/>
          <w:sz w:val="24"/>
          <w:szCs w:val="24"/>
        </w:rPr>
      </w:pPr>
    </w:p>
    <w:p w14:paraId="78323A2E" w14:textId="77777777" w:rsidR="000E7609" w:rsidRPr="00A35C79" w:rsidRDefault="000E7609" w:rsidP="00295B40">
      <w:pPr>
        <w:rPr>
          <w:rFonts w:ascii="Quattrocento" w:hAnsi="Quattrocento"/>
          <w:sz w:val="24"/>
          <w:szCs w:val="24"/>
        </w:rPr>
      </w:pPr>
    </w:p>
    <w:p w14:paraId="39EF011B" w14:textId="77777777" w:rsidR="000E7609" w:rsidRPr="00A35C79" w:rsidRDefault="000E7609" w:rsidP="00295B40">
      <w:pPr>
        <w:rPr>
          <w:rFonts w:ascii="Quattrocento" w:hAnsi="Quattrocento"/>
          <w:sz w:val="24"/>
          <w:szCs w:val="24"/>
        </w:rPr>
      </w:pPr>
    </w:p>
    <w:p w14:paraId="210A2F2B" w14:textId="77777777" w:rsidR="000E7609" w:rsidRPr="00A35C79" w:rsidRDefault="000E7609" w:rsidP="00295B40">
      <w:pPr>
        <w:rPr>
          <w:rFonts w:ascii="Quattrocento" w:hAnsi="Quattrocento"/>
          <w:sz w:val="24"/>
          <w:szCs w:val="24"/>
        </w:rPr>
      </w:pPr>
    </w:p>
    <w:p w14:paraId="1EC04D9B" w14:textId="77777777" w:rsidR="000E7609" w:rsidRPr="00A35C79" w:rsidRDefault="000E7609" w:rsidP="00295B40">
      <w:pPr>
        <w:rPr>
          <w:rFonts w:ascii="Quattrocento" w:hAnsi="Quattrocento"/>
          <w:sz w:val="24"/>
          <w:szCs w:val="24"/>
        </w:rPr>
      </w:pPr>
    </w:p>
    <w:p w14:paraId="526DE3A3" w14:textId="77777777" w:rsidR="000E7609" w:rsidRPr="00A35C79" w:rsidRDefault="000E7609" w:rsidP="00295B40">
      <w:pPr>
        <w:rPr>
          <w:rFonts w:ascii="Quattrocento" w:hAnsi="Quattrocento"/>
          <w:sz w:val="24"/>
          <w:szCs w:val="24"/>
        </w:rPr>
      </w:pPr>
    </w:p>
    <w:tbl>
      <w:tblPr>
        <w:tblStyle w:val="TableGrid"/>
        <w:tblpPr w:leftFromText="180" w:rightFromText="180" w:vertAnchor="text" w:horzAnchor="margin" w:tblpXSpec="center" w:tblpY="178"/>
        <w:tblW w:w="9394" w:type="dxa"/>
        <w:tblLook w:val="04A0" w:firstRow="1" w:lastRow="0" w:firstColumn="1" w:lastColumn="0" w:noHBand="0" w:noVBand="1"/>
      </w:tblPr>
      <w:tblGrid>
        <w:gridCol w:w="4697"/>
        <w:gridCol w:w="4697"/>
      </w:tblGrid>
      <w:tr w:rsidR="000E7609" w:rsidRPr="00A35C79" w14:paraId="67C59D02" w14:textId="77777777" w:rsidTr="00741B4D">
        <w:trPr>
          <w:trHeight w:val="456"/>
        </w:trPr>
        <w:tc>
          <w:tcPr>
            <w:tcW w:w="4697" w:type="dxa"/>
            <w:vAlign w:val="center"/>
          </w:tcPr>
          <w:p w14:paraId="5CC2C41F"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Name</w:t>
            </w:r>
          </w:p>
        </w:tc>
        <w:tc>
          <w:tcPr>
            <w:tcW w:w="4697" w:type="dxa"/>
            <w:vAlign w:val="center"/>
          </w:tcPr>
          <w:p w14:paraId="36EAC649" w14:textId="0661ED08" w:rsidR="000E7609" w:rsidRPr="00A35C79" w:rsidRDefault="0092191B" w:rsidP="00741B4D">
            <w:pPr>
              <w:jc w:val="center"/>
              <w:rPr>
                <w:rFonts w:ascii="Quattrocento" w:hAnsi="Quattrocento"/>
                <w:sz w:val="24"/>
                <w:szCs w:val="24"/>
              </w:rPr>
            </w:pPr>
            <w:r>
              <w:rPr>
                <w:rFonts w:ascii="Quattrocento" w:hAnsi="Quattrocento"/>
                <w:sz w:val="24"/>
                <w:szCs w:val="24"/>
              </w:rPr>
              <w:t>{{</w:t>
            </w:r>
            <w:r w:rsidR="00574A90" w:rsidRPr="00574A90">
              <w:rPr>
                <w:rFonts w:ascii="Quattrocento" w:hAnsi="Quattrocento"/>
                <w:sz w:val="24"/>
                <w:szCs w:val="24"/>
              </w:rPr>
              <w:t>name</w:t>
            </w:r>
            <w:r>
              <w:rPr>
                <w:rFonts w:ascii="Quattrocento" w:hAnsi="Quattrocento"/>
                <w:sz w:val="24"/>
                <w:szCs w:val="24"/>
              </w:rPr>
              <w:t>}}</w:t>
            </w:r>
          </w:p>
        </w:tc>
      </w:tr>
      <w:tr w:rsidR="000E7609" w:rsidRPr="00A35C79" w14:paraId="65175B63" w14:textId="77777777" w:rsidTr="00741B4D">
        <w:trPr>
          <w:trHeight w:val="437"/>
        </w:trPr>
        <w:tc>
          <w:tcPr>
            <w:tcW w:w="4697" w:type="dxa"/>
            <w:vAlign w:val="center"/>
          </w:tcPr>
          <w:p w14:paraId="2325424D"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Address</w:t>
            </w:r>
          </w:p>
        </w:tc>
        <w:tc>
          <w:tcPr>
            <w:tcW w:w="4697" w:type="dxa"/>
            <w:vAlign w:val="center"/>
          </w:tcPr>
          <w:p w14:paraId="676D3F04" w14:textId="1F1CFBD0" w:rsidR="00995802" w:rsidRPr="00A35C79" w:rsidRDefault="0092191B" w:rsidP="00741B4D">
            <w:pPr>
              <w:jc w:val="center"/>
              <w:rPr>
                <w:rFonts w:ascii="Quattrocento" w:hAnsi="Quattrocento"/>
                <w:sz w:val="24"/>
                <w:szCs w:val="24"/>
              </w:rPr>
            </w:pPr>
            <w:r>
              <w:rPr>
                <w:rFonts w:ascii="Quattrocento" w:hAnsi="Quattrocento"/>
                <w:sz w:val="24"/>
                <w:szCs w:val="24"/>
              </w:rPr>
              <w:t>{{</w:t>
            </w:r>
            <w:r w:rsidR="00574A90" w:rsidRPr="00574A90">
              <w:rPr>
                <w:rFonts w:ascii="Quattrocento" w:hAnsi="Quattrocento"/>
                <w:sz w:val="24"/>
                <w:szCs w:val="24"/>
              </w:rPr>
              <w:t>location</w:t>
            </w:r>
            <w:r>
              <w:rPr>
                <w:rFonts w:ascii="Quattrocento" w:hAnsi="Quattrocento"/>
                <w:sz w:val="24"/>
                <w:szCs w:val="24"/>
              </w:rPr>
              <w:t>}}</w:t>
            </w:r>
          </w:p>
        </w:tc>
      </w:tr>
      <w:tr w:rsidR="000E7609" w:rsidRPr="00A35C79" w14:paraId="0F22D0DB" w14:textId="77777777" w:rsidTr="00741B4D">
        <w:trPr>
          <w:trHeight w:val="552"/>
        </w:trPr>
        <w:tc>
          <w:tcPr>
            <w:tcW w:w="4697" w:type="dxa"/>
            <w:vAlign w:val="center"/>
          </w:tcPr>
          <w:p w14:paraId="4C19C420"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Contact Person</w:t>
            </w:r>
          </w:p>
        </w:tc>
        <w:tc>
          <w:tcPr>
            <w:tcW w:w="4697" w:type="dxa"/>
            <w:vAlign w:val="center"/>
          </w:tcPr>
          <w:p w14:paraId="1385CD54" w14:textId="1841C39D" w:rsidR="000E7609" w:rsidRPr="00A35C79" w:rsidRDefault="0092191B" w:rsidP="00741B4D">
            <w:pPr>
              <w:jc w:val="center"/>
              <w:rPr>
                <w:rFonts w:ascii="Quattrocento" w:hAnsi="Quattrocento"/>
                <w:sz w:val="24"/>
                <w:szCs w:val="24"/>
              </w:rPr>
            </w:pPr>
            <w:r>
              <w:rPr>
                <w:rFonts w:ascii="Quattrocento" w:hAnsi="Quattrocento"/>
                <w:sz w:val="24"/>
                <w:szCs w:val="24"/>
              </w:rPr>
              <w:t>{{</w:t>
            </w:r>
            <w:proofErr w:type="spellStart"/>
            <w:r w:rsidR="00574A90" w:rsidRPr="00574A90">
              <w:rPr>
                <w:rFonts w:ascii="Quattrocento" w:hAnsi="Quattrocento"/>
                <w:sz w:val="24"/>
                <w:szCs w:val="24"/>
              </w:rPr>
              <w:t>contact_person</w:t>
            </w:r>
            <w:proofErr w:type="spellEnd"/>
            <w:r>
              <w:rPr>
                <w:rFonts w:ascii="Quattrocento" w:hAnsi="Quattrocento"/>
                <w:sz w:val="24"/>
                <w:szCs w:val="24"/>
              </w:rPr>
              <w:t>}}</w:t>
            </w:r>
          </w:p>
        </w:tc>
      </w:tr>
    </w:tbl>
    <w:p w14:paraId="45B32405" w14:textId="77777777" w:rsidR="00CF474D" w:rsidRPr="00A35C79" w:rsidRDefault="00CF474D" w:rsidP="00295B40">
      <w:pPr>
        <w:rPr>
          <w:rFonts w:ascii="Quattrocento" w:hAnsi="Quattrocento"/>
          <w:sz w:val="24"/>
          <w:szCs w:val="24"/>
        </w:rPr>
      </w:pPr>
    </w:p>
    <w:p w14:paraId="0479B215" w14:textId="77777777" w:rsidR="00CF474D" w:rsidRPr="00A35C79" w:rsidRDefault="00CF474D" w:rsidP="00295B40">
      <w:pPr>
        <w:rPr>
          <w:rFonts w:ascii="Quattrocento" w:hAnsi="Quattrocento"/>
          <w:sz w:val="24"/>
          <w:szCs w:val="24"/>
        </w:rPr>
      </w:pPr>
    </w:p>
    <w:p w14:paraId="4BB17013" w14:textId="77777777" w:rsidR="00CF474D" w:rsidRPr="00A35C79" w:rsidRDefault="00CF474D" w:rsidP="00295B40">
      <w:pPr>
        <w:rPr>
          <w:rFonts w:ascii="Quattrocento" w:hAnsi="Quattrocento"/>
          <w:sz w:val="24"/>
          <w:szCs w:val="24"/>
        </w:rPr>
      </w:pPr>
    </w:p>
    <w:p w14:paraId="71255554" w14:textId="77777777" w:rsidR="00CF474D" w:rsidRPr="00A35C79" w:rsidRDefault="00CF474D" w:rsidP="00295B40">
      <w:pPr>
        <w:rPr>
          <w:rFonts w:ascii="Quattrocento" w:hAnsi="Quattrocento"/>
          <w:sz w:val="24"/>
          <w:szCs w:val="24"/>
        </w:rPr>
      </w:pPr>
    </w:p>
    <w:p w14:paraId="40475BD8" w14:textId="77777777" w:rsidR="00CF474D" w:rsidRPr="00A35C79" w:rsidRDefault="00CF474D" w:rsidP="00295B40">
      <w:pPr>
        <w:rPr>
          <w:rFonts w:ascii="Quattrocento" w:hAnsi="Quattrocento"/>
          <w:sz w:val="24"/>
          <w:szCs w:val="24"/>
        </w:rPr>
      </w:pPr>
    </w:p>
    <w:p w14:paraId="0C9B4FB4" w14:textId="77777777" w:rsidR="00CF474D" w:rsidRPr="00A35C79" w:rsidRDefault="00CF474D" w:rsidP="00295B40">
      <w:pPr>
        <w:rPr>
          <w:rFonts w:ascii="Quattrocento" w:hAnsi="Quattrocento"/>
          <w:sz w:val="24"/>
          <w:szCs w:val="24"/>
        </w:rPr>
      </w:pPr>
    </w:p>
    <w:p w14:paraId="3D4D64E3" w14:textId="77777777" w:rsidR="00CF474D" w:rsidRPr="00A35C79" w:rsidRDefault="00CF474D" w:rsidP="00295B40">
      <w:pPr>
        <w:rPr>
          <w:rFonts w:ascii="Quattrocento" w:hAnsi="Quattrocento"/>
          <w:sz w:val="24"/>
          <w:szCs w:val="24"/>
        </w:rPr>
      </w:pPr>
    </w:p>
    <w:p w14:paraId="5D2430A7" w14:textId="77777777" w:rsidR="00CF474D" w:rsidRPr="00A35C79" w:rsidRDefault="00CF474D" w:rsidP="00295B40">
      <w:pPr>
        <w:rPr>
          <w:rFonts w:ascii="Quattrocento" w:hAnsi="Quattrocento"/>
          <w:sz w:val="24"/>
          <w:szCs w:val="24"/>
        </w:rPr>
      </w:pPr>
    </w:p>
    <w:p w14:paraId="506B6EDA" w14:textId="77777777" w:rsidR="008C0634" w:rsidRDefault="008C0634" w:rsidP="00295B40">
      <w:pPr>
        <w:rPr>
          <w:rFonts w:ascii="Quattrocento" w:hAnsi="Quattrocento"/>
          <w:sz w:val="24"/>
          <w:szCs w:val="24"/>
        </w:rPr>
        <w:sectPr w:rsidR="008C0634" w:rsidSect="00F84F20">
          <w:headerReference w:type="even" r:id="rId9"/>
          <w:headerReference w:type="default" r:id="rId10"/>
          <w:footerReference w:type="default" r:id="rId11"/>
          <w:headerReference w:type="first" r:id="rId12"/>
          <w:pgSz w:w="11906" w:h="16838"/>
          <w:pgMar w:top="170" w:right="170" w:bottom="170" w:left="170" w:header="0" w:footer="283" w:gutter="0"/>
          <w:cols w:space="708"/>
          <w:docGrid w:linePitch="360"/>
        </w:sectPr>
      </w:pPr>
    </w:p>
    <w:p w14:paraId="44888885" w14:textId="77777777" w:rsidR="00295B40" w:rsidRPr="00A35C79" w:rsidRDefault="00295B40" w:rsidP="00295B40">
      <w:pPr>
        <w:rPr>
          <w:rFonts w:ascii="Quattrocento" w:hAnsi="Quattrocento"/>
          <w:sz w:val="24"/>
          <w:szCs w:val="24"/>
        </w:rPr>
      </w:pPr>
    </w:p>
    <w:p w14:paraId="44EA42AA" w14:textId="77777777" w:rsidR="006F5659" w:rsidRDefault="006F5659" w:rsidP="007C4565">
      <w:pPr>
        <w:spacing w:line="0" w:lineRule="atLeast"/>
        <w:ind w:left="720"/>
        <w:rPr>
          <w:rFonts w:ascii="Quattrocento" w:hAnsi="Quattrocento"/>
          <w:b/>
          <w:sz w:val="24"/>
          <w:szCs w:val="24"/>
        </w:rPr>
      </w:pPr>
    </w:p>
    <w:p w14:paraId="6A0C4042" w14:textId="77777777" w:rsidR="00674FF2" w:rsidRPr="00A35C79" w:rsidRDefault="00674FF2" w:rsidP="007C4565">
      <w:pPr>
        <w:spacing w:line="0" w:lineRule="atLeast"/>
        <w:ind w:left="720"/>
        <w:rPr>
          <w:rFonts w:ascii="Quattrocento" w:hAnsi="Quattrocento"/>
          <w:b/>
          <w:sz w:val="24"/>
          <w:szCs w:val="24"/>
        </w:rPr>
      </w:pPr>
      <w:r w:rsidRPr="00A35C79">
        <w:rPr>
          <w:rFonts w:ascii="Quattrocento" w:hAnsi="Quattrocento"/>
          <w:b/>
          <w:sz w:val="24"/>
          <w:szCs w:val="24"/>
        </w:rPr>
        <w:t>To,</w:t>
      </w:r>
    </w:p>
    <w:p w14:paraId="730A0F45" w14:textId="6F72C9C2" w:rsidR="00574A90" w:rsidRDefault="0092191B" w:rsidP="007C4565">
      <w:pPr>
        <w:spacing w:line="0" w:lineRule="atLeast"/>
        <w:ind w:left="720"/>
        <w:rPr>
          <w:rFonts w:ascii="Quattrocento" w:hAnsi="Quattrocento"/>
          <w:b/>
          <w:sz w:val="24"/>
          <w:szCs w:val="24"/>
        </w:rPr>
      </w:pPr>
      <w:r>
        <w:rPr>
          <w:rFonts w:ascii="Quattrocento" w:hAnsi="Quattrocento"/>
          <w:b/>
          <w:sz w:val="24"/>
          <w:szCs w:val="24"/>
        </w:rPr>
        <w:t>{{</w:t>
      </w:r>
      <w:proofErr w:type="spellStart"/>
      <w:r w:rsidR="00574A90" w:rsidRPr="00574A90">
        <w:rPr>
          <w:rFonts w:ascii="Quattrocento" w:hAnsi="Quattrocento"/>
          <w:b/>
          <w:sz w:val="24"/>
          <w:szCs w:val="24"/>
        </w:rPr>
        <w:t>contact_person</w:t>
      </w:r>
      <w:proofErr w:type="spellEnd"/>
      <w:r>
        <w:rPr>
          <w:rFonts w:ascii="Quattrocento" w:hAnsi="Quattrocento"/>
          <w:b/>
          <w:sz w:val="24"/>
          <w:szCs w:val="24"/>
        </w:rPr>
        <w:t>}}</w:t>
      </w:r>
    </w:p>
    <w:p w14:paraId="63F8CE76" w14:textId="6A956E83" w:rsidR="00674FF2" w:rsidRPr="00A35C79" w:rsidRDefault="0092191B" w:rsidP="007C4565">
      <w:pPr>
        <w:spacing w:line="0" w:lineRule="atLeast"/>
        <w:ind w:left="720"/>
        <w:rPr>
          <w:rFonts w:ascii="Quattrocento" w:hAnsi="Quattrocento"/>
          <w:b/>
          <w:sz w:val="24"/>
          <w:szCs w:val="24"/>
        </w:rPr>
      </w:pPr>
      <w:r>
        <w:rPr>
          <w:rFonts w:ascii="Quattrocento" w:hAnsi="Quattrocento"/>
          <w:b/>
          <w:sz w:val="24"/>
          <w:szCs w:val="24"/>
        </w:rPr>
        <w:t>{{</w:t>
      </w:r>
      <w:r w:rsidR="00574A90" w:rsidRPr="00574A90">
        <w:rPr>
          <w:rFonts w:ascii="Quattrocento" w:hAnsi="Quattrocento"/>
          <w:b/>
          <w:sz w:val="24"/>
          <w:szCs w:val="24"/>
        </w:rPr>
        <w:t>location</w:t>
      </w:r>
      <w:r>
        <w:rPr>
          <w:rFonts w:ascii="Quattrocento" w:hAnsi="Quattrocento"/>
          <w:b/>
          <w:sz w:val="24"/>
          <w:szCs w:val="24"/>
        </w:rPr>
        <w:t>}}</w:t>
      </w:r>
    </w:p>
    <w:p w14:paraId="5B158392" w14:textId="77777777" w:rsidR="005F6D89" w:rsidRDefault="00674FF2" w:rsidP="007E1EF7">
      <w:pPr>
        <w:spacing w:line="0" w:lineRule="atLeast"/>
        <w:ind w:left="720"/>
        <w:jc w:val="center"/>
        <w:rPr>
          <w:rFonts w:ascii="Quattrocento" w:hAnsi="Quattrocento"/>
          <w:b/>
          <w:sz w:val="24"/>
          <w:szCs w:val="24"/>
        </w:rPr>
      </w:pPr>
      <w:r w:rsidRPr="00A35C79">
        <w:rPr>
          <w:rFonts w:ascii="Quattrocento" w:hAnsi="Quattrocento"/>
          <w:b/>
          <w:sz w:val="24"/>
          <w:szCs w:val="24"/>
        </w:rPr>
        <w:t xml:space="preserve">Subject:  </w:t>
      </w:r>
      <w:r w:rsidR="003D1181" w:rsidRPr="00A35C79">
        <w:rPr>
          <w:rFonts w:ascii="Quattrocento" w:hAnsi="Quattrocento"/>
          <w:sz w:val="24"/>
          <w:szCs w:val="24"/>
        </w:rPr>
        <w:t>Techno-Commercial Quotation</w:t>
      </w:r>
      <w:r w:rsidRPr="00A35C79">
        <w:rPr>
          <w:rFonts w:ascii="Quattrocento" w:hAnsi="Quattrocento"/>
          <w:sz w:val="24"/>
          <w:szCs w:val="24"/>
        </w:rPr>
        <w:t xml:space="preserve"> for “</w:t>
      </w:r>
      <w:r w:rsidRPr="00A35C79">
        <w:rPr>
          <w:rFonts w:ascii="Quattrocento" w:hAnsi="Quattrocento"/>
          <w:b/>
          <w:sz w:val="24"/>
          <w:szCs w:val="24"/>
        </w:rPr>
        <w:t>SOLAR POWER PLANT”</w:t>
      </w:r>
      <w:r w:rsidR="002C0DE5">
        <w:rPr>
          <w:rFonts w:ascii="Quattrocento" w:hAnsi="Quattrocento"/>
          <w:b/>
          <w:sz w:val="24"/>
          <w:szCs w:val="24"/>
        </w:rPr>
        <w:t xml:space="preserve"> </w:t>
      </w:r>
    </w:p>
    <w:p w14:paraId="636557CC" w14:textId="608C42E4" w:rsidR="00674FF2" w:rsidRPr="00A35C79" w:rsidRDefault="002C0DE5" w:rsidP="007E1EF7">
      <w:pPr>
        <w:spacing w:line="0" w:lineRule="atLeast"/>
        <w:ind w:left="720"/>
        <w:jc w:val="center"/>
        <w:rPr>
          <w:rFonts w:ascii="Quattrocento" w:hAnsi="Quattrocento"/>
          <w:b/>
          <w:sz w:val="24"/>
          <w:szCs w:val="24"/>
        </w:rPr>
      </w:pPr>
      <w:r>
        <w:rPr>
          <w:rFonts w:ascii="Quattrocento" w:hAnsi="Quattrocento"/>
          <w:bCs/>
          <w:sz w:val="24"/>
          <w:szCs w:val="24"/>
        </w:rPr>
        <w:t xml:space="preserve">with </w:t>
      </w:r>
      <w:r w:rsidR="0092191B">
        <w:rPr>
          <w:rFonts w:ascii="Quattrocento" w:hAnsi="Quattrocento"/>
          <w:bCs/>
          <w:sz w:val="24"/>
          <w:szCs w:val="24"/>
        </w:rPr>
        <w:t>{{</w:t>
      </w:r>
      <w:proofErr w:type="spellStart"/>
      <w:r w:rsidR="00574A90" w:rsidRPr="00574A90">
        <w:rPr>
          <w:rFonts w:ascii="Quattrocento" w:hAnsi="Quattrocento"/>
          <w:bCs/>
          <w:sz w:val="24"/>
          <w:szCs w:val="24"/>
        </w:rPr>
        <w:t>module_type</w:t>
      </w:r>
      <w:proofErr w:type="spellEnd"/>
      <w:r w:rsidR="0092191B">
        <w:rPr>
          <w:rFonts w:ascii="Quattrocento" w:hAnsi="Quattrocento"/>
          <w:bCs/>
          <w:sz w:val="24"/>
          <w:szCs w:val="24"/>
        </w:rPr>
        <w:t>}}</w:t>
      </w:r>
      <w:r w:rsidR="00574A90">
        <w:rPr>
          <w:rFonts w:ascii="Quattrocento" w:hAnsi="Quattrocento"/>
          <w:bCs/>
          <w:sz w:val="24"/>
          <w:szCs w:val="24"/>
        </w:rPr>
        <w:t xml:space="preserve"> </w:t>
      </w:r>
      <w:r w:rsidR="006F4E20">
        <w:rPr>
          <w:rFonts w:ascii="Quattrocento" w:hAnsi="Quattrocento"/>
          <w:bCs/>
          <w:sz w:val="24"/>
          <w:szCs w:val="24"/>
        </w:rPr>
        <w:t>Module</w:t>
      </w:r>
      <w:r w:rsidR="00674FF2" w:rsidRPr="00A35C79">
        <w:rPr>
          <w:rFonts w:ascii="Quattrocento" w:hAnsi="Quattrocento"/>
          <w:b/>
          <w:sz w:val="24"/>
          <w:szCs w:val="24"/>
        </w:rPr>
        <w:t>.</w:t>
      </w:r>
    </w:p>
    <w:p w14:paraId="41E60C32" w14:textId="77777777" w:rsidR="00674FF2" w:rsidRPr="00A35C79" w:rsidRDefault="00674FF2" w:rsidP="007C4565">
      <w:pPr>
        <w:spacing w:line="239" w:lineRule="exact"/>
        <w:ind w:left="720"/>
        <w:rPr>
          <w:rFonts w:ascii="Quattrocento" w:eastAsia="Times New Roman" w:hAnsi="Quattrocento"/>
          <w:sz w:val="24"/>
          <w:szCs w:val="24"/>
        </w:rPr>
      </w:pPr>
    </w:p>
    <w:p w14:paraId="316EA0E6"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b/>
          <w:sz w:val="24"/>
          <w:szCs w:val="24"/>
        </w:rPr>
        <w:t>S</w:t>
      </w:r>
      <w:r w:rsidRPr="00A35C79">
        <w:rPr>
          <w:rFonts w:ascii="Quattrocento" w:hAnsi="Quattrocento"/>
          <w:sz w:val="24"/>
          <w:szCs w:val="24"/>
        </w:rPr>
        <w:t xml:space="preserve">ir, </w:t>
      </w:r>
      <w:proofErr w:type="gramStart"/>
      <w:r w:rsidRPr="00A35C79">
        <w:rPr>
          <w:rFonts w:ascii="Quattrocento" w:hAnsi="Quattrocento"/>
          <w:sz w:val="24"/>
          <w:szCs w:val="24"/>
        </w:rPr>
        <w:t>Very</w:t>
      </w:r>
      <w:proofErr w:type="gramEnd"/>
      <w:r w:rsidRPr="00A35C79">
        <w:rPr>
          <w:rFonts w:ascii="Quattrocento" w:hAnsi="Quattrocento"/>
          <w:sz w:val="24"/>
          <w:szCs w:val="24"/>
        </w:rPr>
        <w:t xml:space="preserve"> good day to you!</w:t>
      </w:r>
    </w:p>
    <w:p w14:paraId="7C1F5D03"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sz w:val="24"/>
          <w:szCs w:val="24"/>
        </w:rPr>
        <w:t>Facilities we provide,</w:t>
      </w:r>
    </w:p>
    <w:p w14:paraId="5A40248A" w14:textId="77777777" w:rsidR="00674FF2" w:rsidRPr="00A35C79" w:rsidRDefault="00674FF2" w:rsidP="007C4565">
      <w:pPr>
        <w:spacing w:line="1" w:lineRule="exact"/>
        <w:ind w:left="720"/>
        <w:rPr>
          <w:rFonts w:ascii="Quattrocento" w:eastAsia="Times New Roman" w:hAnsi="Quattrocento"/>
          <w:sz w:val="24"/>
          <w:szCs w:val="24"/>
        </w:rPr>
      </w:pPr>
    </w:p>
    <w:p w14:paraId="69C6A410" w14:textId="77777777" w:rsidR="00674FF2" w:rsidRPr="00A35C79" w:rsidRDefault="00793FCE" w:rsidP="007C4565">
      <w:pPr>
        <w:spacing w:line="0" w:lineRule="atLeast"/>
        <w:ind w:left="720"/>
        <w:rPr>
          <w:rFonts w:ascii="Quattrocento" w:hAnsi="Quattrocento"/>
          <w:b/>
          <w:sz w:val="24"/>
          <w:szCs w:val="24"/>
        </w:rPr>
      </w:pPr>
      <w:r>
        <w:rPr>
          <w:rFonts w:ascii="Quattrocento" w:hAnsi="Quattrocento"/>
          <w:b/>
          <w:sz w:val="24"/>
          <w:szCs w:val="24"/>
        </w:rPr>
        <w:t>1</w:t>
      </w:r>
      <w:r w:rsidR="00674FF2" w:rsidRPr="00A35C79">
        <w:rPr>
          <w:rFonts w:ascii="Quattrocento" w:hAnsi="Quattrocento"/>
          <w:b/>
          <w:sz w:val="24"/>
          <w:szCs w:val="24"/>
        </w:rPr>
        <w:t>. Solar Power Plants. (Domestic &amp; Commercial).</w:t>
      </w:r>
    </w:p>
    <w:p w14:paraId="0490E32A" w14:textId="77777777" w:rsidR="00674FF2" w:rsidRPr="00A35C79" w:rsidRDefault="00793FCE" w:rsidP="007C4565">
      <w:pPr>
        <w:spacing w:line="0" w:lineRule="atLeast"/>
        <w:ind w:left="720"/>
        <w:rPr>
          <w:rFonts w:ascii="Quattrocento" w:hAnsi="Quattrocento"/>
          <w:sz w:val="24"/>
          <w:szCs w:val="24"/>
        </w:rPr>
      </w:pPr>
      <w:r>
        <w:rPr>
          <w:rFonts w:ascii="Quattrocento" w:hAnsi="Quattrocento"/>
          <w:b/>
          <w:sz w:val="24"/>
          <w:szCs w:val="24"/>
        </w:rPr>
        <w:t>2</w:t>
      </w:r>
      <w:r w:rsidR="006229CE">
        <w:rPr>
          <w:rFonts w:ascii="Quattrocento" w:hAnsi="Quattrocento"/>
          <w:b/>
          <w:sz w:val="24"/>
          <w:szCs w:val="24"/>
        </w:rPr>
        <w:t>. EV Charging Station</w:t>
      </w:r>
      <w:r w:rsidR="008A760F">
        <w:rPr>
          <w:rFonts w:ascii="Quattrocento" w:hAnsi="Quattrocento"/>
          <w:b/>
          <w:sz w:val="24"/>
          <w:szCs w:val="24"/>
        </w:rPr>
        <w:t xml:space="preserve"> (</w:t>
      </w:r>
      <w:r w:rsidR="00674FF2" w:rsidRPr="00A35C79">
        <w:rPr>
          <w:rFonts w:ascii="Quattrocento" w:hAnsi="Quattrocento"/>
          <w:b/>
          <w:sz w:val="24"/>
          <w:szCs w:val="24"/>
        </w:rPr>
        <w:t>Domestic &amp; Commercial).</w:t>
      </w:r>
    </w:p>
    <w:p w14:paraId="45678492" w14:textId="77777777" w:rsidR="00674FF2" w:rsidRPr="00A35C79" w:rsidRDefault="00674FF2" w:rsidP="007C4565">
      <w:pPr>
        <w:spacing w:line="0" w:lineRule="atLeast"/>
        <w:ind w:left="720"/>
        <w:rPr>
          <w:rFonts w:ascii="Quattrocento" w:hAnsi="Quattrocento"/>
          <w:b/>
          <w:sz w:val="24"/>
          <w:szCs w:val="24"/>
        </w:rPr>
      </w:pPr>
    </w:p>
    <w:p w14:paraId="2F55A55D" w14:textId="77777777" w:rsidR="00674FF2" w:rsidRPr="00A35C79" w:rsidRDefault="00674FF2" w:rsidP="007C4565">
      <w:pPr>
        <w:spacing w:line="0" w:lineRule="atLeast"/>
        <w:ind w:left="720"/>
        <w:rPr>
          <w:rFonts w:ascii="Quattrocento" w:hAnsi="Quattrocento"/>
          <w:b/>
          <w:sz w:val="24"/>
          <w:szCs w:val="24"/>
        </w:rPr>
      </w:pPr>
    </w:p>
    <w:p w14:paraId="03B5AFD7" w14:textId="77777777" w:rsidR="00995802"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 xml:space="preserve">All the offered products are manufactured and designed by taking optimum quality basic material that is sourced from trustworthy vendors of this industry. Moreover, our quality experts examine the offered products against diverse quality parameters to make sure their accordance with predefined industry standards and quality norms. </w:t>
      </w:r>
    </w:p>
    <w:p w14:paraId="6C27706B" w14:textId="77777777" w:rsidR="00995802" w:rsidRDefault="00995802" w:rsidP="007C4565">
      <w:pPr>
        <w:spacing w:line="230" w:lineRule="auto"/>
        <w:ind w:left="720" w:right="40" w:firstLine="365"/>
        <w:rPr>
          <w:rFonts w:ascii="Quattrocento" w:hAnsi="Quattrocento"/>
          <w:sz w:val="24"/>
          <w:szCs w:val="24"/>
        </w:rPr>
      </w:pPr>
    </w:p>
    <w:p w14:paraId="4010A43E" w14:textId="77777777" w:rsidR="00674FF2" w:rsidRPr="00A35C79"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Our offered solar products find their application in various commercial, residential and industrial sectors. To meet the client’s precise demands and needs, we are offering these products in various technical specifications.</w:t>
      </w:r>
    </w:p>
    <w:p w14:paraId="5979C39A" w14:textId="77777777" w:rsidR="00674FF2" w:rsidRPr="00A35C79" w:rsidRDefault="00674FF2" w:rsidP="007C4565">
      <w:pPr>
        <w:spacing w:line="250" w:lineRule="exact"/>
        <w:ind w:left="720"/>
        <w:rPr>
          <w:rFonts w:ascii="Quattrocento" w:eastAsia="Times New Roman" w:hAnsi="Quattrocento"/>
          <w:sz w:val="24"/>
          <w:szCs w:val="24"/>
        </w:rPr>
      </w:pPr>
    </w:p>
    <w:p w14:paraId="2F51C60F" w14:textId="77777777" w:rsidR="00674FF2" w:rsidRPr="00A35C79" w:rsidRDefault="00674FF2" w:rsidP="007C4565">
      <w:pPr>
        <w:spacing w:line="250" w:lineRule="exact"/>
        <w:ind w:left="720"/>
        <w:rPr>
          <w:rFonts w:ascii="Quattrocento" w:eastAsia="Times New Roman" w:hAnsi="Quattrocento"/>
          <w:sz w:val="24"/>
          <w:szCs w:val="24"/>
        </w:rPr>
      </w:pPr>
    </w:p>
    <w:p w14:paraId="6F28027E" w14:textId="77777777" w:rsidR="00674FF2" w:rsidRPr="00A35C79" w:rsidRDefault="00674FF2" w:rsidP="00995802">
      <w:pPr>
        <w:spacing w:line="0" w:lineRule="atLeast"/>
        <w:ind w:firstLine="720"/>
        <w:rPr>
          <w:rFonts w:ascii="Quattrocento" w:eastAsia="Times New Roman" w:hAnsi="Quattrocento"/>
          <w:sz w:val="24"/>
          <w:szCs w:val="24"/>
        </w:rPr>
      </w:pPr>
      <w:r w:rsidRPr="00A35C79">
        <w:rPr>
          <w:rFonts w:ascii="Quattrocento" w:hAnsi="Quattrocento"/>
          <w:sz w:val="24"/>
          <w:szCs w:val="24"/>
        </w:rPr>
        <w:t>Sir, we would like to introduce our Techno commercial quotes for "</w:t>
      </w:r>
      <w:r w:rsidRPr="00A35C79">
        <w:rPr>
          <w:rFonts w:ascii="Quattrocento" w:hAnsi="Quattrocento"/>
          <w:b/>
          <w:sz w:val="24"/>
          <w:szCs w:val="24"/>
        </w:rPr>
        <w:t>SOLAR POWER PLANTS".</w:t>
      </w:r>
    </w:p>
    <w:p w14:paraId="6CF47BD4" w14:textId="77777777" w:rsidR="00674FF2" w:rsidRPr="00A35C79" w:rsidRDefault="00674FF2" w:rsidP="007C4565">
      <w:pPr>
        <w:spacing w:line="0" w:lineRule="atLeast"/>
        <w:ind w:left="720"/>
        <w:rPr>
          <w:rFonts w:ascii="Quattrocento" w:hAnsi="Quattrocento"/>
          <w:sz w:val="24"/>
          <w:szCs w:val="24"/>
        </w:rPr>
      </w:pPr>
      <w:proofErr w:type="gramStart"/>
      <w:r w:rsidRPr="00A35C79">
        <w:rPr>
          <w:rFonts w:ascii="Quattrocento" w:hAnsi="Quattrocento"/>
          <w:sz w:val="24"/>
          <w:szCs w:val="24"/>
        </w:rPr>
        <w:t>Thanks</w:t>
      </w:r>
      <w:proofErr w:type="gramEnd"/>
      <w:r w:rsidRPr="00A35C79">
        <w:rPr>
          <w:rFonts w:ascii="Quattrocento" w:hAnsi="Quattrocento"/>
          <w:sz w:val="24"/>
          <w:szCs w:val="24"/>
        </w:rPr>
        <w:t xml:space="preserve"> you very much!</w:t>
      </w:r>
    </w:p>
    <w:p w14:paraId="7A3F6F1F" w14:textId="77777777" w:rsidR="00674FF2" w:rsidRPr="00A35C79" w:rsidRDefault="00674FF2" w:rsidP="007C4565">
      <w:pPr>
        <w:spacing w:line="246" w:lineRule="exact"/>
        <w:ind w:left="720"/>
        <w:rPr>
          <w:rFonts w:ascii="Quattrocento" w:eastAsia="Times New Roman" w:hAnsi="Quattrocento"/>
          <w:sz w:val="24"/>
          <w:szCs w:val="24"/>
        </w:rPr>
      </w:pPr>
    </w:p>
    <w:p w14:paraId="6E96E2E2" w14:textId="77777777" w:rsidR="00674FF2" w:rsidRPr="00A35C79" w:rsidRDefault="00674FF2" w:rsidP="007C4565">
      <w:pPr>
        <w:spacing w:line="246" w:lineRule="exact"/>
        <w:ind w:left="720"/>
        <w:rPr>
          <w:rFonts w:ascii="Quattrocento" w:eastAsia="Times New Roman" w:hAnsi="Quattrocento"/>
          <w:sz w:val="24"/>
          <w:szCs w:val="24"/>
        </w:rPr>
      </w:pPr>
    </w:p>
    <w:p w14:paraId="2D8AE439" w14:textId="77777777" w:rsidR="00674FF2" w:rsidRPr="00A35C79" w:rsidRDefault="00674FF2" w:rsidP="007C4565">
      <w:pPr>
        <w:spacing w:line="0" w:lineRule="atLeast"/>
        <w:ind w:left="720"/>
        <w:rPr>
          <w:rFonts w:ascii="Quattrocento" w:hAnsi="Quattrocento"/>
          <w:sz w:val="24"/>
          <w:szCs w:val="24"/>
        </w:rPr>
      </w:pPr>
      <w:r w:rsidRPr="00A35C79">
        <w:rPr>
          <w:rFonts w:ascii="Quattrocento" w:hAnsi="Quattrocento"/>
          <w:sz w:val="24"/>
          <w:szCs w:val="24"/>
        </w:rPr>
        <w:t>Regards,</w:t>
      </w:r>
    </w:p>
    <w:p w14:paraId="44623CBE" w14:textId="77777777" w:rsidR="00674FF2" w:rsidRPr="00A35C79" w:rsidRDefault="00674FF2" w:rsidP="007C4565">
      <w:pPr>
        <w:ind w:left="294"/>
        <w:rPr>
          <w:rFonts w:ascii="Quattrocento" w:hAnsi="Quattrocento"/>
          <w:sz w:val="24"/>
          <w:szCs w:val="24"/>
        </w:rPr>
      </w:pPr>
      <w:r w:rsidRPr="00A35C79">
        <w:rPr>
          <w:rFonts w:ascii="Quattrocento" w:hAnsi="Quattrocento"/>
          <w:b/>
          <w:sz w:val="24"/>
          <w:szCs w:val="24"/>
        </w:rPr>
        <w:tab/>
        <w:t>SORYOUTH RENEWABLE ENERGY PRIVATE LIMITED</w:t>
      </w:r>
    </w:p>
    <w:p w14:paraId="07C11D4B" w14:textId="77777777" w:rsidR="001F6E55" w:rsidRDefault="001F6E55" w:rsidP="007C4565">
      <w:pPr>
        <w:spacing w:after="200" w:line="276" w:lineRule="auto"/>
        <w:ind w:left="720"/>
        <w:rPr>
          <w:rFonts w:ascii="Quattrocento" w:hAnsi="Quattrocento"/>
          <w:sz w:val="24"/>
          <w:szCs w:val="24"/>
        </w:rPr>
      </w:pPr>
    </w:p>
    <w:p w14:paraId="168D78AD" w14:textId="77777777" w:rsidR="001F6E55" w:rsidRDefault="001F6E55" w:rsidP="007C4565">
      <w:pPr>
        <w:spacing w:after="200" w:line="276" w:lineRule="auto"/>
        <w:ind w:left="720"/>
        <w:rPr>
          <w:rFonts w:ascii="Quattrocento" w:hAnsi="Quattrocento"/>
          <w:sz w:val="24"/>
          <w:szCs w:val="24"/>
        </w:rPr>
      </w:pPr>
    </w:p>
    <w:p w14:paraId="4C5B41B0" w14:textId="77777777" w:rsidR="001F6E55" w:rsidRDefault="001F6E55" w:rsidP="007C4565">
      <w:pPr>
        <w:spacing w:after="200" w:line="276" w:lineRule="auto"/>
        <w:ind w:left="720"/>
        <w:rPr>
          <w:rFonts w:ascii="Quattrocento" w:hAnsi="Quattrocento"/>
          <w:sz w:val="24"/>
          <w:szCs w:val="24"/>
        </w:rPr>
      </w:pPr>
    </w:p>
    <w:p w14:paraId="63F3E9A8" w14:textId="77777777" w:rsidR="001F6E55" w:rsidRDefault="001F6E55" w:rsidP="007C4565">
      <w:pPr>
        <w:spacing w:after="200" w:line="276" w:lineRule="auto"/>
        <w:ind w:left="720"/>
        <w:rPr>
          <w:rFonts w:ascii="Quattrocento" w:hAnsi="Quattrocento"/>
          <w:sz w:val="24"/>
          <w:szCs w:val="24"/>
        </w:rPr>
      </w:pPr>
    </w:p>
    <w:p w14:paraId="1F57C161" w14:textId="77777777" w:rsidR="001F6E55" w:rsidRDefault="001F6E55" w:rsidP="007C4565">
      <w:pPr>
        <w:spacing w:after="200" w:line="276" w:lineRule="auto"/>
        <w:ind w:left="720"/>
        <w:rPr>
          <w:rFonts w:ascii="Quattrocento" w:hAnsi="Quattrocento"/>
          <w:sz w:val="24"/>
          <w:szCs w:val="24"/>
        </w:rPr>
      </w:pPr>
    </w:p>
    <w:p w14:paraId="04A25692" w14:textId="77777777" w:rsidR="001F6E55" w:rsidRDefault="001F6E55" w:rsidP="007C4565">
      <w:pPr>
        <w:spacing w:after="200" w:line="276" w:lineRule="auto"/>
        <w:ind w:left="720"/>
        <w:rPr>
          <w:rFonts w:ascii="Quattrocento" w:hAnsi="Quattrocento"/>
          <w:sz w:val="24"/>
          <w:szCs w:val="24"/>
        </w:rPr>
      </w:pPr>
    </w:p>
    <w:p w14:paraId="62DFD895" w14:textId="77777777" w:rsidR="001F6E55" w:rsidRDefault="001F6E55" w:rsidP="007C4565">
      <w:pPr>
        <w:spacing w:after="200" w:line="276" w:lineRule="auto"/>
        <w:ind w:left="720"/>
        <w:rPr>
          <w:rFonts w:ascii="Quattrocento" w:hAnsi="Quattrocento"/>
          <w:sz w:val="24"/>
          <w:szCs w:val="24"/>
        </w:rPr>
      </w:pPr>
    </w:p>
    <w:p w14:paraId="4084B926" w14:textId="77777777" w:rsidR="00066ADF" w:rsidRPr="001F6E55" w:rsidRDefault="00066ADF" w:rsidP="001F6E55">
      <w:pPr>
        <w:spacing w:after="200" w:line="276" w:lineRule="auto"/>
        <w:rPr>
          <w:rFonts w:ascii="Quattrocento" w:hAnsi="Quattrocento"/>
          <w:sz w:val="24"/>
          <w:szCs w:val="24"/>
        </w:rPr>
      </w:pPr>
    </w:p>
    <w:p w14:paraId="3EBFCBA9" w14:textId="12A38126" w:rsidR="00674FF2" w:rsidRPr="00A35C79" w:rsidRDefault="00674FF2" w:rsidP="007C4565">
      <w:pPr>
        <w:spacing w:after="200" w:line="276" w:lineRule="auto"/>
        <w:ind w:left="720"/>
        <w:rPr>
          <w:rFonts w:ascii="Quattrocento" w:hAnsi="Quattrocento" w:cs="Times New Roman"/>
          <w:b/>
          <w:sz w:val="24"/>
          <w:szCs w:val="24"/>
        </w:rPr>
      </w:pPr>
      <w:r w:rsidRPr="00A35C79">
        <w:rPr>
          <w:rFonts w:ascii="Quattrocento" w:hAnsi="Quattrocento" w:cs="Times New Roman"/>
          <w:b/>
          <w:sz w:val="24"/>
          <w:szCs w:val="24"/>
        </w:rPr>
        <w:t xml:space="preserve">Bill and Quantities </w:t>
      </w:r>
      <w:r w:rsidR="009B2A4C" w:rsidRPr="00A35C79">
        <w:rPr>
          <w:rFonts w:ascii="Quattrocento" w:hAnsi="Quattrocento" w:cs="Times New Roman"/>
          <w:b/>
          <w:sz w:val="24"/>
          <w:szCs w:val="24"/>
        </w:rPr>
        <w:t>for</w:t>
      </w:r>
      <w:r w:rsidR="00995802">
        <w:rPr>
          <w:rFonts w:ascii="Quattrocento" w:hAnsi="Quattrocento" w:cs="Times New Roman"/>
          <w:b/>
          <w:sz w:val="24"/>
          <w:szCs w:val="24"/>
        </w:rPr>
        <w:t xml:space="preserve"> </w:t>
      </w:r>
      <w:r w:rsidR="0092191B">
        <w:rPr>
          <w:rFonts w:ascii="Quattrocento" w:hAnsi="Quattrocento" w:cs="Times New Roman"/>
          <w:b/>
          <w:sz w:val="24"/>
          <w:szCs w:val="24"/>
        </w:rPr>
        <w:t>{{</w:t>
      </w:r>
      <w:r w:rsidR="00574A90" w:rsidRPr="00574A90">
        <w:rPr>
          <w:rFonts w:ascii="Quattrocento" w:hAnsi="Quattrocento" w:cs="Times New Roman"/>
          <w:b/>
          <w:sz w:val="24"/>
          <w:szCs w:val="24"/>
        </w:rPr>
        <w:t>capacity</w:t>
      </w:r>
      <w:r w:rsidR="0092191B">
        <w:rPr>
          <w:rFonts w:ascii="Quattrocento" w:hAnsi="Quattrocento" w:cs="Times New Roman"/>
          <w:b/>
          <w:sz w:val="24"/>
          <w:szCs w:val="24"/>
        </w:rPr>
        <w:t>}}</w:t>
      </w:r>
      <w:r w:rsidR="00A26DE7" w:rsidRPr="00A35C79">
        <w:rPr>
          <w:rFonts w:ascii="Quattrocento" w:hAnsi="Quattrocento" w:cs="Times New Roman"/>
          <w:b/>
          <w:sz w:val="24"/>
          <w:szCs w:val="24"/>
        </w:rPr>
        <w:t>KW Solar P</w:t>
      </w:r>
      <w:r w:rsidRPr="00A35C79">
        <w:rPr>
          <w:rFonts w:ascii="Quattrocento" w:hAnsi="Quattrocento" w:cs="Times New Roman"/>
          <w:b/>
          <w:sz w:val="24"/>
          <w:szCs w:val="24"/>
        </w:rPr>
        <w:t>lant</w:t>
      </w:r>
    </w:p>
    <w:tbl>
      <w:tblPr>
        <w:tblStyle w:val="TableGrid"/>
        <w:tblW w:w="0" w:type="auto"/>
        <w:jc w:val="center"/>
        <w:tblLayout w:type="fixed"/>
        <w:tblLook w:val="04A0" w:firstRow="1" w:lastRow="0" w:firstColumn="1" w:lastColumn="0" w:noHBand="0" w:noVBand="1"/>
      </w:tblPr>
      <w:tblGrid>
        <w:gridCol w:w="907"/>
        <w:gridCol w:w="3954"/>
        <w:gridCol w:w="2128"/>
        <w:gridCol w:w="2777"/>
      </w:tblGrid>
      <w:tr w:rsidR="00674FF2" w:rsidRPr="00A35C79" w14:paraId="2E3BC4E1" w14:textId="77777777" w:rsidTr="0073521C">
        <w:trPr>
          <w:trHeight w:val="875"/>
          <w:jc w:val="center"/>
        </w:trPr>
        <w:tc>
          <w:tcPr>
            <w:tcW w:w="907" w:type="dxa"/>
            <w:vAlign w:val="center"/>
          </w:tcPr>
          <w:p w14:paraId="5EF4D89A"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Sr. No</w:t>
            </w:r>
          </w:p>
        </w:tc>
        <w:tc>
          <w:tcPr>
            <w:tcW w:w="3954" w:type="dxa"/>
            <w:vAlign w:val="center"/>
          </w:tcPr>
          <w:p w14:paraId="72266D5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Description</w:t>
            </w:r>
          </w:p>
        </w:tc>
        <w:tc>
          <w:tcPr>
            <w:tcW w:w="2128" w:type="dxa"/>
            <w:vAlign w:val="center"/>
          </w:tcPr>
          <w:p w14:paraId="473DF4A1" w14:textId="77777777" w:rsidR="00674FF2" w:rsidRPr="00535195" w:rsidRDefault="00995802" w:rsidP="0073521C">
            <w:pPr>
              <w:rPr>
                <w:rFonts w:ascii="Quattrocento" w:hAnsi="Quattrocento" w:cs="Times New Roman"/>
                <w:b/>
                <w:bCs/>
                <w:sz w:val="24"/>
                <w:szCs w:val="24"/>
              </w:rPr>
            </w:pPr>
            <w:r w:rsidRPr="00535195">
              <w:rPr>
                <w:rFonts w:ascii="Quattrocento" w:hAnsi="Quattrocento" w:cs="Times New Roman"/>
                <w:b/>
                <w:bCs/>
                <w:sz w:val="24"/>
                <w:szCs w:val="24"/>
              </w:rPr>
              <w:t>Quantity</w:t>
            </w:r>
          </w:p>
        </w:tc>
        <w:tc>
          <w:tcPr>
            <w:tcW w:w="2777" w:type="dxa"/>
            <w:vAlign w:val="center"/>
          </w:tcPr>
          <w:p w14:paraId="2EDEA3B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Make</w:t>
            </w:r>
          </w:p>
        </w:tc>
      </w:tr>
      <w:tr w:rsidR="00674FF2" w:rsidRPr="00A35C79" w14:paraId="4EF7D8B2" w14:textId="77777777" w:rsidTr="005652E4">
        <w:trPr>
          <w:trHeight w:val="350"/>
          <w:jc w:val="center"/>
        </w:trPr>
        <w:tc>
          <w:tcPr>
            <w:tcW w:w="907" w:type="dxa"/>
            <w:vAlign w:val="center"/>
          </w:tcPr>
          <w:p w14:paraId="45FCA8F4" w14:textId="77777777" w:rsidR="00674FF2" w:rsidRPr="00A35C79" w:rsidRDefault="00674FF2" w:rsidP="003B0222">
            <w:pPr>
              <w:rPr>
                <w:rFonts w:ascii="Quattrocento" w:hAnsi="Quattrocento" w:cs="Times New Roman"/>
                <w:sz w:val="24"/>
                <w:szCs w:val="24"/>
              </w:rPr>
            </w:pPr>
            <w:r w:rsidRPr="00A35C79">
              <w:rPr>
                <w:rFonts w:ascii="Quattrocento" w:hAnsi="Quattrocento" w:cs="Times New Roman"/>
                <w:sz w:val="24"/>
                <w:szCs w:val="24"/>
              </w:rPr>
              <w:t>1</w:t>
            </w:r>
          </w:p>
        </w:tc>
        <w:tc>
          <w:tcPr>
            <w:tcW w:w="3954" w:type="dxa"/>
            <w:vAlign w:val="center"/>
          </w:tcPr>
          <w:p w14:paraId="08EA81D8" w14:textId="427020B1" w:rsidR="00674FF2" w:rsidRDefault="00972608"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SPV Mono Panel </w:t>
            </w:r>
            <w:r w:rsidR="0092191B">
              <w:rPr>
                <w:rFonts w:ascii="Quattrocento" w:eastAsia="Times New Roman" w:hAnsi="Quattrocento"/>
                <w:sz w:val="24"/>
                <w:szCs w:val="24"/>
              </w:rPr>
              <w:t>{{</w:t>
            </w:r>
            <w:proofErr w:type="spellStart"/>
            <w:r w:rsidR="005E3B36" w:rsidRPr="005E3B36">
              <w:rPr>
                <w:rFonts w:ascii="Quattrocento" w:eastAsia="Times New Roman" w:hAnsi="Quattrocento"/>
                <w:sz w:val="24"/>
                <w:szCs w:val="24"/>
              </w:rPr>
              <w:t>module_wattage</w:t>
            </w:r>
            <w:proofErr w:type="spellEnd"/>
            <w:r w:rsidR="0092191B">
              <w:rPr>
                <w:rFonts w:ascii="Quattrocento" w:eastAsia="Times New Roman" w:hAnsi="Quattrocento"/>
                <w:sz w:val="24"/>
                <w:szCs w:val="24"/>
              </w:rPr>
              <w:t>}}</w:t>
            </w:r>
            <w:r>
              <w:rPr>
                <w:rFonts w:ascii="Quattrocento" w:eastAsia="Times New Roman" w:hAnsi="Quattrocento"/>
                <w:sz w:val="24"/>
                <w:szCs w:val="24"/>
              </w:rPr>
              <w:t xml:space="preserve"> Watt</w:t>
            </w:r>
          </w:p>
          <w:p w14:paraId="2783EFD8" w14:textId="225A75FA" w:rsidR="00D90ADB" w:rsidRPr="00A35C79" w:rsidRDefault="0092191B"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w:t>
            </w:r>
            <w:proofErr w:type="spellStart"/>
            <w:r w:rsidR="00574A90" w:rsidRPr="00574A90">
              <w:rPr>
                <w:rFonts w:ascii="Quattrocento" w:eastAsia="Times New Roman" w:hAnsi="Quattrocento"/>
                <w:sz w:val="24"/>
                <w:szCs w:val="24"/>
              </w:rPr>
              <w:t>module_type</w:t>
            </w:r>
            <w:proofErr w:type="spellEnd"/>
            <w:r>
              <w:rPr>
                <w:rFonts w:ascii="Quattrocento" w:eastAsia="Times New Roman" w:hAnsi="Quattrocento"/>
                <w:sz w:val="24"/>
                <w:szCs w:val="24"/>
              </w:rPr>
              <w:t>}}</w:t>
            </w:r>
            <w:r w:rsidR="00574A90">
              <w:rPr>
                <w:rFonts w:ascii="Quattrocento" w:eastAsia="Times New Roman" w:hAnsi="Quattrocento"/>
                <w:sz w:val="24"/>
                <w:szCs w:val="24"/>
              </w:rPr>
              <w:t xml:space="preserve"> </w:t>
            </w:r>
            <w:r w:rsidR="00E67E8B">
              <w:rPr>
                <w:rFonts w:ascii="Quattrocento" w:eastAsia="Times New Roman" w:hAnsi="Quattrocento"/>
                <w:sz w:val="24"/>
                <w:szCs w:val="24"/>
              </w:rPr>
              <w:t>Module</w:t>
            </w:r>
          </w:p>
        </w:tc>
        <w:tc>
          <w:tcPr>
            <w:tcW w:w="2128" w:type="dxa"/>
            <w:vAlign w:val="center"/>
          </w:tcPr>
          <w:p w14:paraId="0B950A0A" w14:textId="7CEE3D84" w:rsidR="00674FF2" w:rsidRPr="00A35C79" w:rsidRDefault="0092191B" w:rsidP="0073521C">
            <w:pPr>
              <w:rPr>
                <w:rFonts w:ascii="Quattrocento" w:hAnsi="Quattrocento" w:cs="Times New Roman"/>
                <w:sz w:val="24"/>
                <w:szCs w:val="24"/>
              </w:rPr>
            </w:pPr>
            <w:r>
              <w:rPr>
                <w:rFonts w:ascii="Quattrocento" w:hAnsi="Quattrocento" w:cs="Times New Roman"/>
                <w:sz w:val="24"/>
                <w:szCs w:val="24"/>
              </w:rPr>
              <w:t>{{</w:t>
            </w:r>
            <w:r w:rsidR="00574A90" w:rsidRPr="00574A90">
              <w:rPr>
                <w:rFonts w:ascii="Quattrocento" w:hAnsi="Quattrocento" w:cs="Times New Roman"/>
                <w:sz w:val="24"/>
                <w:szCs w:val="24"/>
              </w:rPr>
              <w:t>capacity</w:t>
            </w:r>
            <w:r>
              <w:rPr>
                <w:rFonts w:ascii="Quattrocento" w:hAnsi="Quattrocento" w:cs="Times New Roman"/>
                <w:sz w:val="24"/>
                <w:szCs w:val="24"/>
              </w:rPr>
              <w:t>}}</w:t>
            </w:r>
            <w:r w:rsidR="00995802">
              <w:rPr>
                <w:rFonts w:ascii="Quattrocento" w:hAnsi="Quattrocento" w:cs="Times New Roman"/>
                <w:sz w:val="24"/>
                <w:szCs w:val="24"/>
              </w:rPr>
              <w:t>KW</w:t>
            </w:r>
          </w:p>
          <w:p w14:paraId="6FAEC991" w14:textId="77777777" w:rsidR="00674FF2" w:rsidRPr="00A35C79" w:rsidRDefault="00674FF2" w:rsidP="0073521C">
            <w:pPr>
              <w:rPr>
                <w:rFonts w:ascii="Quattrocento" w:hAnsi="Quattrocento" w:cs="Times New Roman"/>
                <w:sz w:val="24"/>
                <w:szCs w:val="24"/>
              </w:rPr>
            </w:pPr>
          </w:p>
        </w:tc>
        <w:tc>
          <w:tcPr>
            <w:tcW w:w="2777" w:type="dxa"/>
            <w:vAlign w:val="center"/>
          </w:tcPr>
          <w:p w14:paraId="1F77B8C3" w14:textId="77777777" w:rsidR="00674FF2" w:rsidRPr="00A35C79" w:rsidRDefault="00FE6ED1" w:rsidP="005652E4">
            <w:pPr>
              <w:rPr>
                <w:rFonts w:ascii="Quattrocento" w:hAnsi="Quattrocento" w:cs="Times New Roman"/>
                <w:sz w:val="24"/>
                <w:szCs w:val="24"/>
              </w:rPr>
            </w:pPr>
            <w:r>
              <w:rPr>
                <w:rFonts w:ascii="Quattrocento" w:hAnsi="Quattrocento" w:cs="Times New Roman"/>
                <w:sz w:val="24"/>
                <w:szCs w:val="24"/>
              </w:rPr>
              <w:t>Mahindra Solarize</w:t>
            </w:r>
            <w:r w:rsidRPr="00A35C79">
              <w:rPr>
                <w:rFonts w:ascii="Quattrocento" w:hAnsi="Quattrocento" w:cs="Times New Roman"/>
                <w:sz w:val="24"/>
                <w:szCs w:val="24"/>
              </w:rPr>
              <w:t xml:space="preserve"> </w:t>
            </w:r>
          </w:p>
        </w:tc>
      </w:tr>
      <w:tr w:rsidR="00FE6ED1" w:rsidRPr="00A35C79" w14:paraId="01A82E2C" w14:textId="77777777" w:rsidTr="005652E4">
        <w:trPr>
          <w:trHeight w:val="656"/>
          <w:jc w:val="center"/>
        </w:trPr>
        <w:tc>
          <w:tcPr>
            <w:tcW w:w="907" w:type="dxa"/>
            <w:vAlign w:val="center"/>
          </w:tcPr>
          <w:p w14:paraId="154105ED"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2</w:t>
            </w:r>
          </w:p>
        </w:tc>
        <w:tc>
          <w:tcPr>
            <w:tcW w:w="3954" w:type="dxa"/>
            <w:vAlign w:val="center"/>
          </w:tcPr>
          <w:p w14:paraId="7A8CFFBB" w14:textId="513B17D8"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SOLAR</w:t>
            </w:r>
            <w:r>
              <w:rPr>
                <w:rFonts w:ascii="Quattrocento" w:eastAsia="Times New Roman" w:hAnsi="Quattrocento"/>
                <w:sz w:val="24"/>
                <w:szCs w:val="24"/>
              </w:rPr>
              <w:t xml:space="preserve"> GRID TIE INVERTER </w:t>
            </w:r>
            <w:r w:rsidR="0092191B">
              <w:rPr>
                <w:rFonts w:ascii="Quattrocento" w:eastAsia="Times New Roman" w:hAnsi="Quattrocento"/>
                <w:sz w:val="24"/>
                <w:szCs w:val="24"/>
              </w:rPr>
              <w:t>{{</w:t>
            </w:r>
            <w:proofErr w:type="spellStart"/>
            <w:r w:rsidR="00574A90" w:rsidRPr="00574A90">
              <w:rPr>
                <w:rFonts w:ascii="Quattrocento" w:eastAsia="Times New Roman" w:hAnsi="Quattrocento"/>
                <w:sz w:val="24"/>
                <w:szCs w:val="24"/>
              </w:rPr>
              <w:t>inverter_rating</w:t>
            </w:r>
            <w:proofErr w:type="spellEnd"/>
            <w:r w:rsidR="0092191B">
              <w:rPr>
                <w:rFonts w:ascii="Quattrocento" w:eastAsia="Times New Roman" w:hAnsi="Quattrocento"/>
                <w:sz w:val="24"/>
                <w:szCs w:val="24"/>
              </w:rPr>
              <w:t>}}</w:t>
            </w:r>
            <w:r w:rsidRPr="00A35C79">
              <w:rPr>
                <w:rFonts w:ascii="Quattrocento" w:eastAsia="Times New Roman" w:hAnsi="Quattrocento"/>
                <w:sz w:val="24"/>
                <w:szCs w:val="24"/>
              </w:rPr>
              <w:t>KW</w:t>
            </w:r>
          </w:p>
        </w:tc>
        <w:tc>
          <w:tcPr>
            <w:tcW w:w="2128" w:type="dxa"/>
            <w:vAlign w:val="center"/>
          </w:tcPr>
          <w:p w14:paraId="0E3B9057" w14:textId="44FEC3CA" w:rsidR="00FE6ED1" w:rsidRPr="00A35C79" w:rsidRDefault="0092191B" w:rsidP="00FE6ED1">
            <w:pPr>
              <w:rPr>
                <w:rFonts w:ascii="Quattrocento" w:hAnsi="Quattrocento" w:cs="Times New Roman"/>
                <w:sz w:val="24"/>
                <w:szCs w:val="24"/>
              </w:rPr>
            </w:pPr>
            <w:r>
              <w:rPr>
                <w:rFonts w:ascii="Quattrocento" w:hAnsi="Quattrocento" w:cs="Times New Roman"/>
                <w:sz w:val="24"/>
                <w:szCs w:val="24"/>
              </w:rPr>
              <w:t>{{</w:t>
            </w:r>
            <w:proofErr w:type="spellStart"/>
            <w:r w:rsidR="00574A90" w:rsidRPr="00574A90">
              <w:rPr>
                <w:rFonts w:ascii="Quattrocento" w:hAnsi="Quattrocento" w:cs="Times New Roman"/>
                <w:sz w:val="24"/>
                <w:szCs w:val="24"/>
              </w:rPr>
              <w:t>inverter_qty</w:t>
            </w:r>
            <w:proofErr w:type="spellEnd"/>
            <w:r>
              <w:rPr>
                <w:rFonts w:ascii="Quattrocento" w:hAnsi="Quattrocento" w:cs="Times New Roman"/>
                <w:sz w:val="24"/>
                <w:szCs w:val="24"/>
              </w:rPr>
              <w:t>}}</w:t>
            </w:r>
            <w:r w:rsidR="00FE6ED1" w:rsidRPr="00A35C79">
              <w:rPr>
                <w:rFonts w:ascii="Quattrocento" w:hAnsi="Quattrocento" w:cs="Times New Roman"/>
                <w:sz w:val="24"/>
                <w:szCs w:val="24"/>
              </w:rPr>
              <w:t xml:space="preserve"> No’s</w:t>
            </w:r>
          </w:p>
        </w:tc>
        <w:tc>
          <w:tcPr>
            <w:tcW w:w="2777" w:type="dxa"/>
            <w:vAlign w:val="center"/>
          </w:tcPr>
          <w:p w14:paraId="1E1D0032" w14:textId="77777777" w:rsidR="00FE6ED1" w:rsidRDefault="00FE6ED1" w:rsidP="00FE6ED1">
            <w:pPr>
              <w:rPr>
                <w:rFonts w:ascii="Quattrocento" w:hAnsi="Quattrocento" w:cs="Times New Roman"/>
                <w:sz w:val="24"/>
                <w:szCs w:val="24"/>
              </w:rPr>
            </w:pPr>
            <w:r>
              <w:rPr>
                <w:rFonts w:ascii="Quattrocento" w:hAnsi="Quattrocento" w:cs="Times New Roman"/>
                <w:sz w:val="24"/>
                <w:szCs w:val="24"/>
              </w:rPr>
              <w:t>Mahindra OEM</w:t>
            </w:r>
          </w:p>
          <w:p w14:paraId="599D468B" w14:textId="77777777" w:rsidR="00FE6ED1" w:rsidRPr="00A35C79" w:rsidRDefault="00FE6ED1" w:rsidP="00FE6ED1">
            <w:pPr>
              <w:rPr>
                <w:rFonts w:ascii="Quattrocento" w:hAnsi="Quattrocento" w:cs="Times New Roman"/>
                <w:sz w:val="24"/>
                <w:szCs w:val="24"/>
              </w:rPr>
            </w:pPr>
            <w:proofErr w:type="spellStart"/>
            <w:r>
              <w:rPr>
                <w:rFonts w:ascii="Quattrocento" w:hAnsi="Quattrocento" w:cs="Times New Roman"/>
                <w:sz w:val="24"/>
                <w:szCs w:val="24"/>
              </w:rPr>
              <w:t>Growatt</w:t>
            </w:r>
            <w:proofErr w:type="spellEnd"/>
            <w:r>
              <w:rPr>
                <w:rFonts w:ascii="Quattrocento" w:hAnsi="Quattrocento" w:cs="Times New Roman"/>
                <w:sz w:val="24"/>
                <w:szCs w:val="24"/>
              </w:rPr>
              <w:t>/</w:t>
            </w:r>
            <w:proofErr w:type="spellStart"/>
            <w:r>
              <w:rPr>
                <w:rFonts w:ascii="Quattrocento" w:hAnsi="Quattrocento" w:cs="Times New Roman"/>
                <w:sz w:val="24"/>
                <w:szCs w:val="24"/>
              </w:rPr>
              <w:t>Sungrow</w:t>
            </w:r>
            <w:proofErr w:type="spellEnd"/>
          </w:p>
        </w:tc>
      </w:tr>
      <w:tr w:rsidR="00FE6ED1" w:rsidRPr="00A35C79" w14:paraId="618C0A92" w14:textId="77777777" w:rsidTr="00F67CC8">
        <w:trPr>
          <w:trHeight w:val="1072"/>
          <w:jc w:val="center"/>
        </w:trPr>
        <w:tc>
          <w:tcPr>
            <w:tcW w:w="907" w:type="dxa"/>
            <w:vAlign w:val="center"/>
          </w:tcPr>
          <w:p w14:paraId="2C00022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3</w:t>
            </w:r>
          </w:p>
        </w:tc>
        <w:tc>
          <w:tcPr>
            <w:tcW w:w="3954" w:type="dxa"/>
            <w:vAlign w:val="center"/>
          </w:tcPr>
          <w:p w14:paraId="175EBC61" w14:textId="1E1E687A"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GI MODULE MOUNTING STRUCTU</w:t>
            </w:r>
            <w:r>
              <w:rPr>
                <w:rFonts w:ascii="Quattrocento" w:eastAsia="Times New Roman" w:hAnsi="Quattrocento"/>
                <w:sz w:val="24"/>
                <w:szCs w:val="24"/>
              </w:rPr>
              <w:t xml:space="preserve">RE-FIXED ANGLE ROOF STRUCTURE </w:t>
            </w:r>
            <w:r w:rsidR="0092191B">
              <w:rPr>
                <w:rFonts w:ascii="Quattrocento" w:eastAsia="Times New Roman" w:hAnsi="Quattrocento"/>
                <w:sz w:val="24"/>
                <w:szCs w:val="24"/>
              </w:rPr>
              <w:t>{{</w:t>
            </w:r>
            <w:r w:rsidR="00574A90" w:rsidRPr="00574A90">
              <w:rPr>
                <w:rFonts w:ascii="Quattrocento" w:eastAsia="Times New Roman" w:hAnsi="Quattrocento"/>
                <w:sz w:val="24"/>
                <w:szCs w:val="24"/>
              </w:rPr>
              <w:t>capacity</w:t>
            </w:r>
            <w:r w:rsidR="0092191B">
              <w:rPr>
                <w:rFonts w:ascii="Quattrocento" w:eastAsia="Times New Roman" w:hAnsi="Quattrocento"/>
                <w:sz w:val="24"/>
                <w:szCs w:val="24"/>
              </w:rPr>
              <w:t>}}</w:t>
            </w:r>
            <w:r w:rsidRPr="00A35C79">
              <w:rPr>
                <w:rFonts w:ascii="Quattrocento" w:eastAsia="Times New Roman" w:hAnsi="Quattrocento"/>
                <w:sz w:val="24"/>
                <w:szCs w:val="24"/>
              </w:rPr>
              <w:t>KW</w:t>
            </w:r>
          </w:p>
        </w:tc>
        <w:tc>
          <w:tcPr>
            <w:tcW w:w="2128" w:type="dxa"/>
            <w:vAlign w:val="center"/>
          </w:tcPr>
          <w:p w14:paraId="286D950B"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vAlign w:val="center"/>
          </w:tcPr>
          <w:p w14:paraId="0EFB80E2"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G.I. OR HDG OR AL</w:t>
            </w:r>
          </w:p>
        </w:tc>
      </w:tr>
      <w:tr w:rsidR="00FE6ED1" w:rsidRPr="00A35C79" w14:paraId="21E93CF2" w14:textId="77777777" w:rsidTr="005652E4">
        <w:trPr>
          <w:trHeight w:val="477"/>
          <w:jc w:val="center"/>
        </w:trPr>
        <w:tc>
          <w:tcPr>
            <w:tcW w:w="907" w:type="dxa"/>
            <w:vAlign w:val="center"/>
          </w:tcPr>
          <w:p w14:paraId="547E6887"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4</w:t>
            </w:r>
          </w:p>
        </w:tc>
        <w:tc>
          <w:tcPr>
            <w:tcW w:w="3954" w:type="dxa"/>
            <w:vAlign w:val="center"/>
          </w:tcPr>
          <w:p w14:paraId="107CF157" w14:textId="77777777" w:rsidR="00FE6ED1" w:rsidRPr="00A35C79" w:rsidRDefault="00FE6ED1" w:rsidP="00FE6ED1">
            <w:pPr>
              <w:jc w:val="center"/>
              <w:rPr>
                <w:rFonts w:ascii="Quattrocento" w:eastAsia="Times New Roman" w:hAnsi="Quattrocento"/>
                <w:sz w:val="24"/>
                <w:szCs w:val="24"/>
              </w:rPr>
            </w:pPr>
            <w:r>
              <w:rPr>
                <w:rFonts w:ascii="Quattrocento" w:eastAsia="Times New Roman" w:hAnsi="Quattrocento"/>
                <w:sz w:val="24"/>
                <w:szCs w:val="24"/>
              </w:rPr>
              <w:t>LIGHTENING ARRESTOR KIT</w:t>
            </w:r>
          </w:p>
          <w:p w14:paraId="24435878" w14:textId="77777777" w:rsidR="00FE6ED1" w:rsidRPr="00A35C79" w:rsidRDefault="00FE6ED1" w:rsidP="00FE6ED1">
            <w:pPr>
              <w:jc w:val="center"/>
              <w:rPr>
                <w:rFonts w:ascii="Quattrocento" w:hAnsi="Quattrocento" w:cs="Times New Roman"/>
                <w:b/>
                <w:sz w:val="24"/>
                <w:szCs w:val="24"/>
              </w:rPr>
            </w:pPr>
          </w:p>
        </w:tc>
        <w:tc>
          <w:tcPr>
            <w:tcW w:w="2128" w:type="dxa"/>
            <w:vAlign w:val="center"/>
          </w:tcPr>
          <w:p w14:paraId="46A5C078"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01 No’s</w:t>
            </w:r>
          </w:p>
        </w:tc>
        <w:tc>
          <w:tcPr>
            <w:tcW w:w="2777" w:type="dxa"/>
            <w:vAlign w:val="center"/>
          </w:tcPr>
          <w:p w14:paraId="5FD5A35E" w14:textId="77777777" w:rsidR="00FE6ED1" w:rsidRPr="00A35C79" w:rsidRDefault="00FE6ED1" w:rsidP="00FE6ED1">
            <w:pPr>
              <w:rPr>
                <w:rFonts w:ascii="Quattrocento" w:hAnsi="Quattrocento" w:cs="Times New Roman"/>
                <w:sz w:val="24"/>
                <w:szCs w:val="24"/>
              </w:rPr>
            </w:pPr>
            <w:r>
              <w:rPr>
                <w:rFonts w:ascii="Quattrocento" w:hAnsi="Quattrocento" w:cs="Times New Roman"/>
                <w:sz w:val="24"/>
                <w:szCs w:val="24"/>
              </w:rPr>
              <w:t>Standard IEC Compliance</w:t>
            </w:r>
          </w:p>
        </w:tc>
      </w:tr>
      <w:tr w:rsidR="00FE6ED1" w:rsidRPr="00A35C79" w14:paraId="14D76CD1" w14:textId="77777777" w:rsidTr="005652E4">
        <w:trPr>
          <w:trHeight w:val="719"/>
          <w:jc w:val="center"/>
        </w:trPr>
        <w:tc>
          <w:tcPr>
            <w:tcW w:w="907" w:type="dxa"/>
            <w:vAlign w:val="center"/>
          </w:tcPr>
          <w:p w14:paraId="0BD3C3B1"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5</w:t>
            </w:r>
          </w:p>
        </w:tc>
        <w:tc>
          <w:tcPr>
            <w:tcW w:w="3954" w:type="dxa"/>
            <w:tcBorders>
              <w:right w:val="single" w:sz="4" w:space="0" w:color="auto"/>
            </w:tcBorders>
            <w:vAlign w:val="center"/>
          </w:tcPr>
          <w:p w14:paraId="5607247B" w14:textId="77777777" w:rsidR="00FE6ED1" w:rsidRPr="00A35C79" w:rsidRDefault="00FE6ED1" w:rsidP="00FE6ED1">
            <w:pPr>
              <w:jc w:val="center"/>
              <w:rPr>
                <w:rFonts w:ascii="Quattrocento" w:hAnsi="Quattrocento" w:cs="Times New Roman"/>
                <w:b/>
                <w:sz w:val="24"/>
                <w:szCs w:val="24"/>
              </w:rPr>
            </w:pPr>
            <w:r>
              <w:rPr>
                <w:rFonts w:ascii="Quattrocento" w:eastAsia="Times New Roman" w:hAnsi="Quattrocento"/>
                <w:sz w:val="24"/>
                <w:szCs w:val="24"/>
              </w:rPr>
              <w:t xml:space="preserve">CABLE AND ACCESSORIES </w:t>
            </w:r>
            <w:r w:rsidRPr="00A35C79">
              <w:rPr>
                <w:rFonts w:ascii="Quattrocento" w:eastAsia="Times New Roman" w:hAnsi="Quattrocento"/>
                <w:sz w:val="24"/>
                <w:szCs w:val="24"/>
              </w:rPr>
              <w:t>SET</w:t>
            </w:r>
          </w:p>
        </w:tc>
        <w:tc>
          <w:tcPr>
            <w:tcW w:w="2128" w:type="dxa"/>
            <w:tcBorders>
              <w:left w:val="single" w:sz="4" w:space="0" w:color="auto"/>
              <w:right w:val="single" w:sz="4" w:space="0" w:color="auto"/>
            </w:tcBorders>
            <w:vAlign w:val="center"/>
          </w:tcPr>
          <w:p w14:paraId="6B0F71F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tcBorders>
              <w:left w:val="single" w:sz="4" w:space="0" w:color="auto"/>
            </w:tcBorders>
            <w:vAlign w:val="center"/>
          </w:tcPr>
          <w:p w14:paraId="4A936D5D"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POLYCAB</w:t>
            </w:r>
          </w:p>
        </w:tc>
      </w:tr>
      <w:tr w:rsidR="00FE6ED1" w:rsidRPr="00A35C79" w14:paraId="744359E7" w14:textId="77777777" w:rsidTr="005652E4">
        <w:trPr>
          <w:trHeight w:val="719"/>
          <w:jc w:val="center"/>
        </w:trPr>
        <w:tc>
          <w:tcPr>
            <w:tcW w:w="907" w:type="dxa"/>
            <w:vAlign w:val="center"/>
          </w:tcPr>
          <w:p w14:paraId="27765436"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6</w:t>
            </w:r>
          </w:p>
        </w:tc>
        <w:tc>
          <w:tcPr>
            <w:tcW w:w="3954" w:type="dxa"/>
            <w:tcBorders>
              <w:right w:val="single" w:sz="4" w:space="0" w:color="auto"/>
            </w:tcBorders>
            <w:vAlign w:val="center"/>
          </w:tcPr>
          <w:p w14:paraId="01895DA2" w14:textId="435B4C7C" w:rsidR="00FE6ED1" w:rsidRPr="00A35C79" w:rsidRDefault="00FE6ED1" w:rsidP="00FE6ED1">
            <w:pPr>
              <w:spacing w:line="241" w:lineRule="auto"/>
              <w:ind w:right="1020"/>
              <w:jc w:val="center"/>
              <w:rPr>
                <w:rFonts w:ascii="Quattrocento" w:hAnsi="Quattrocento" w:cs="Times New Roman"/>
                <w:sz w:val="24"/>
                <w:szCs w:val="24"/>
              </w:rPr>
            </w:pPr>
            <w:r w:rsidRPr="00A35C79">
              <w:rPr>
                <w:rFonts w:ascii="Quattrocento" w:hAnsi="Quattrocento" w:cs="Times New Roman"/>
                <w:sz w:val="24"/>
                <w:szCs w:val="24"/>
              </w:rPr>
              <w:t xml:space="preserve">ACDB </w:t>
            </w:r>
            <w:r>
              <w:rPr>
                <w:rFonts w:ascii="Quattrocento" w:hAnsi="Quattrocento" w:cs="Times New Roman"/>
                <w:sz w:val="24"/>
                <w:szCs w:val="24"/>
              </w:rPr>
              <w:t xml:space="preserve">DCDB / LT PANEL </w:t>
            </w:r>
            <w:r w:rsidR="0092191B">
              <w:rPr>
                <w:rFonts w:ascii="Quattrocento" w:hAnsi="Quattrocento" w:cs="Times New Roman"/>
                <w:sz w:val="24"/>
                <w:szCs w:val="24"/>
              </w:rPr>
              <w:t>{{</w:t>
            </w:r>
            <w:r w:rsidR="00574A90" w:rsidRPr="00574A90">
              <w:rPr>
                <w:rFonts w:ascii="Quattrocento" w:hAnsi="Quattrocento" w:cs="Times New Roman"/>
                <w:sz w:val="24"/>
                <w:szCs w:val="24"/>
              </w:rPr>
              <w:t>capacity</w:t>
            </w:r>
            <w:r w:rsidR="0092191B">
              <w:rPr>
                <w:rFonts w:ascii="Quattrocento" w:hAnsi="Quattrocento" w:cs="Times New Roman"/>
                <w:sz w:val="24"/>
                <w:szCs w:val="24"/>
              </w:rPr>
              <w:t>}}</w:t>
            </w:r>
            <w:r w:rsidRPr="00A35C79">
              <w:rPr>
                <w:rFonts w:ascii="Quattrocento" w:hAnsi="Quattrocento" w:cs="Times New Roman"/>
                <w:sz w:val="24"/>
                <w:szCs w:val="24"/>
              </w:rPr>
              <w:t>KW</w:t>
            </w:r>
          </w:p>
        </w:tc>
        <w:tc>
          <w:tcPr>
            <w:tcW w:w="2128" w:type="dxa"/>
            <w:tcBorders>
              <w:left w:val="single" w:sz="4" w:space="0" w:color="auto"/>
              <w:right w:val="single" w:sz="4" w:space="0" w:color="auto"/>
            </w:tcBorders>
            <w:vAlign w:val="center"/>
          </w:tcPr>
          <w:p w14:paraId="0DD9C44E" w14:textId="77777777" w:rsidR="00FE6ED1" w:rsidRPr="00A35C79" w:rsidRDefault="00FE6ED1" w:rsidP="00FE6ED1">
            <w:pPr>
              <w:spacing w:line="241" w:lineRule="auto"/>
              <w:ind w:right="1020"/>
              <w:rPr>
                <w:rFonts w:ascii="Quattrocento" w:hAnsi="Quattrocento" w:cs="Times New Roman"/>
                <w:sz w:val="24"/>
                <w:szCs w:val="24"/>
              </w:rPr>
            </w:pPr>
            <w:r w:rsidRPr="00A35C79">
              <w:rPr>
                <w:rFonts w:ascii="Quattrocento" w:hAnsi="Quattrocento" w:cs="Times New Roman"/>
                <w:sz w:val="24"/>
                <w:szCs w:val="24"/>
              </w:rPr>
              <w:t>01 No’s</w:t>
            </w:r>
          </w:p>
        </w:tc>
        <w:tc>
          <w:tcPr>
            <w:tcW w:w="2777" w:type="dxa"/>
            <w:tcBorders>
              <w:left w:val="single" w:sz="4" w:space="0" w:color="auto"/>
            </w:tcBorders>
            <w:vAlign w:val="center"/>
          </w:tcPr>
          <w:p w14:paraId="764C9D81" w14:textId="77777777" w:rsidR="00FE6ED1" w:rsidRPr="00A35C79" w:rsidRDefault="00FE6ED1" w:rsidP="00FE6ED1">
            <w:pPr>
              <w:spacing w:line="241" w:lineRule="auto"/>
              <w:ind w:right="1020"/>
              <w:rPr>
                <w:rFonts w:ascii="Quattrocento" w:hAnsi="Quattrocento" w:cs="Times New Roman"/>
                <w:sz w:val="24"/>
                <w:szCs w:val="24"/>
              </w:rPr>
            </w:pPr>
            <w:r w:rsidRPr="00A35C79">
              <w:rPr>
                <w:rFonts w:ascii="Quattrocento" w:hAnsi="Quattrocento" w:cs="Times New Roman"/>
                <w:sz w:val="24"/>
                <w:szCs w:val="24"/>
              </w:rPr>
              <w:t>ABB OR EQUIVALENT</w:t>
            </w:r>
          </w:p>
        </w:tc>
      </w:tr>
      <w:tr w:rsidR="00FE6ED1" w:rsidRPr="00A35C79" w14:paraId="0DCDC153" w14:textId="77777777" w:rsidTr="005652E4">
        <w:trPr>
          <w:trHeight w:val="719"/>
          <w:jc w:val="center"/>
        </w:trPr>
        <w:tc>
          <w:tcPr>
            <w:tcW w:w="907" w:type="dxa"/>
            <w:vAlign w:val="center"/>
          </w:tcPr>
          <w:p w14:paraId="56DCFB10"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7</w:t>
            </w:r>
          </w:p>
        </w:tc>
        <w:tc>
          <w:tcPr>
            <w:tcW w:w="3954" w:type="dxa"/>
            <w:tcBorders>
              <w:right w:val="single" w:sz="4" w:space="0" w:color="auto"/>
            </w:tcBorders>
            <w:vAlign w:val="center"/>
          </w:tcPr>
          <w:p w14:paraId="7698704C" w14:textId="77777777" w:rsidR="00FE6ED1" w:rsidRPr="00A35C79" w:rsidRDefault="00FE6ED1" w:rsidP="00FE6ED1">
            <w:pPr>
              <w:spacing w:line="241" w:lineRule="auto"/>
              <w:ind w:right="1020"/>
              <w:jc w:val="center"/>
              <w:rPr>
                <w:rFonts w:ascii="Quattrocento" w:hAnsi="Quattrocento" w:cs="Times New Roman"/>
                <w:sz w:val="24"/>
                <w:szCs w:val="24"/>
              </w:rPr>
            </w:pPr>
            <w:r w:rsidRPr="00A35C79">
              <w:rPr>
                <w:rFonts w:ascii="Quattrocento" w:hAnsi="Quattrocento" w:cs="Times New Roman"/>
                <w:sz w:val="24"/>
                <w:szCs w:val="24"/>
              </w:rPr>
              <w:t>EARTHING</w:t>
            </w:r>
          </w:p>
        </w:tc>
        <w:tc>
          <w:tcPr>
            <w:tcW w:w="2128" w:type="dxa"/>
            <w:tcBorders>
              <w:left w:val="single" w:sz="4" w:space="0" w:color="auto"/>
              <w:right w:val="single" w:sz="4" w:space="0" w:color="auto"/>
            </w:tcBorders>
            <w:vAlign w:val="center"/>
          </w:tcPr>
          <w:p w14:paraId="51190B7E" w14:textId="77777777" w:rsidR="00FE6ED1" w:rsidRPr="00A35C79" w:rsidRDefault="00FE6ED1" w:rsidP="00FE6ED1">
            <w:pPr>
              <w:spacing w:line="241" w:lineRule="auto"/>
              <w:ind w:right="1020"/>
              <w:rPr>
                <w:rFonts w:ascii="Quattrocento" w:hAnsi="Quattrocento" w:cs="Times New Roman"/>
                <w:sz w:val="24"/>
                <w:szCs w:val="24"/>
              </w:rPr>
            </w:pPr>
            <w:r w:rsidRPr="00A35C79">
              <w:rPr>
                <w:rFonts w:ascii="Quattrocento" w:hAnsi="Quattrocento" w:cs="Times New Roman"/>
                <w:sz w:val="24"/>
                <w:szCs w:val="24"/>
              </w:rPr>
              <w:t>03 No’s</w:t>
            </w:r>
          </w:p>
        </w:tc>
        <w:tc>
          <w:tcPr>
            <w:tcW w:w="2777" w:type="dxa"/>
            <w:tcBorders>
              <w:left w:val="single" w:sz="4" w:space="0" w:color="auto"/>
            </w:tcBorders>
            <w:vAlign w:val="center"/>
          </w:tcPr>
          <w:p w14:paraId="48DAD297"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 xml:space="preserve">Standard IEC Compliance </w:t>
            </w:r>
          </w:p>
        </w:tc>
      </w:tr>
    </w:tbl>
    <w:p w14:paraId="297E5828" w14:textId="77777777" w:rsidR="00A35C79" w:rsidRPr="00A35C79" w:rsidRDefault="00A35C79" w:rsidP="007C4565">
      <w:pPr>
        <w:ind w:left="720" w:firstLine="294"/>
        <w:rPr>
          <w:rFonts w:ascii="Quattrocento" w:hAnsi="Quattrocento" w:cs="Times New Roman"/>
          <w:b/>
          <w:sz w:val="24"/>
          <w:szCs w:val="24"/>
        </w:rPr>
      </w:pPr>
    </w:p>
    <w:p w14:paraId="6F08C98D" w14:textId="77777777" w:rsidR="00674FF2" w:rsidRPr="00A35C79" w:rsidRDefault="00674FF2" w:rsidP="007C4565">
      <w:pPr>
        <w:ind w:left="720" w:firstLine="294"/>
        <w:rPr>
          <w:rFonts w:ascii="Quattrocento" w:hAnsi="Quattrocento" w:cs="Times New Roman"/>
          <w:b/>
          <w:sz w:val="24"/>
          <w:szCs w:val="24"/>
        </w:rPr>
      </w:pPr>
      <w:r w:rsidRPr="00A35C79">
        <w:rPr>
          <w:rFonts w:ascii="Quattrocento" w:hAnsi="Quattrocento" w:cs="Times New Roman"/>
          <w:b/>
          <w:sz w:val="24"/>
          <w:szCs w:val="24"/>
        </w:rPr>
        <w:t xml:space="preserve">Space required: 1kw = 80-100 </w:t>
      </w:r>
      <w:proofErr w:type="spellStart"/>
      <w:r w:rsidR="00863112" w:rsidRPr="00A35C79">
        <w:rPr>
          <w:rFonts w:ascii="Quattrocento" w:hAnsi="Quattrocento" w:cs="Times New Roman"/>
          <w:b/>
          <w:sz w:val="24"/>
          <w:szCs w:val="24"/>
        </w:rPr>
        <w:t>sq.</w:t>
      </w:r>
      <w:r w:rsidR="00863112">
        <w:rPr>
          <w:rFonts w:ascii="Quattrocento" w:hAnsi="Quattrocento" w:cs="Times New Roman"/>
          <w:b/>
          <w:sz w:val="24"/>
          <w:szCs w:val="24"/>
        </w:rPr>
        <w:t>ft</w:t>
      </w:r>
      <w:proofErr w:type="spellEnd"/>
      <w:r w:rsidR="005E3B36">
        <w:rPr>
          <w:rFonts w:ascii="Quattrocento" w:hAnsi="Quattrocento" w:cs="Times New Roman"/>
          <w:b/>
          <w:sz w:val="24"/>
          <w:szCs w:val="24"/>
        </w:rPr>
        <w:t>.</w:t>
      </w:r>
    </w:p>
    <w:p w14:paraId="3F2909F4" w14:textId="1B06972D" w:rsidR="00674FF2" w:rsidRPr="00A35C79" w:rsidRDefault="00995802" w:rsidP="001F60D2">
      <w:pPr>
        <w:ind w:left="294" w:firstLine="720"/>
        <w:rPr>
          <w:rFonts w:ascii="Quattrocento" w:eastAsia="Cambria" w:hAnsi="Quattrocento"/>
          <w:b/>
          <w:color w:val="1F497D"/>
          <w:sz w:val="24"/>
          <w:szCs w:val="24"/>
        </w:rPr>
      </w:pPr>
      <w:r>
        <w:rPr>
          <w:rFonts w:ascii="Quattrocento" w:hAnsi="Quattrocento" w:cs="Times New Roman"/>
          <w:b/>
          <w:sz w:val="24"/>
          <w:szCs w:val="24"/>
        </w:rPr>
        <w:t xml:space="preserve">Total space required: </w:t>
      </w:r>
      <w:r w:rsidR="0092191B">
        <w:rPr>
          <w:rFonts w:ascii="Quattrocento" w:hAnsi="Quattrocento" w:cs="Times New Roman"/>
          <w:b/>
          <w:sz w:val="24"/>
          <w:szCs w:val="24"/>
        </w:rPr>
        <w:t>{{</w:t>
      </w:r>
      <w:r w:rsidR="00574A90" w:rsidRPr="00574A90">
        <w:rPr>
          <w:rFonts w:ascii="Quattrocento" w:hAnsi="Quattrocento" w:cs="Times New Roman"/>
          <w:b/>
          <w:sz w:val="24"/>
          <w:szCs w:val="24"/>
        </w:rPr>
        <w:t>capacity</w:t>
      </w:r>
      <w:r w:rsidR="0092191B">
        <w:rPr>
          <w:rFonts w:ascii="Quattrocento" w:hAnsi="Quattrocento" w:cs="Times New Roman"/>
          <w:b/>
          <w:sz w:val="24"/>
          <w:szCs w:val="24"/>
        </w:rPr>
        <w:t>}}</w:t>
      </w:r>
      <w:r w:rsidR="00697256">
        <w:rPr>
          <w:rFonts w:ascii="Quattrocento" w:hAnsi="Quattrocento" w:cs="Times New Roman"/>
          <w:b/>
          <w:sz w:val="24"/>
          <w:szCs w:val="24"/>
        </w:rPr>
        <w:t>KW</w:t>
      </w:r>
      <w:r>
        <w:rPr>
          <w:rFonts w:ascii="Quattrocento" w:hAnsi="Quattrocento" w:cs="Times New Roman"/>
          <w:b/>
          <w:sz w:val="24"/>
          <w:szCs w:val="24"/>
        </w:rPr>
        <w:t xml:space="preserve"> = &lt;&lt;</w:t>
      </w:r>
      <w:proofErr w:type="spellStart"/>
      <w:r>
        <w:rPr>
          <w:rFonts w:ascii="Quattrocento" w:hAnsi="Quattrocento" w:cs="Times New Roman"/>
          <w:b/>
          <w:sz w:val="24"/>
          <w:szCs w:val="24"/>
        </w:rPr>
        <w:t>TotalReqSpace</w:t>
      </w:r>
      <w:proofErr w:type="spellEnd"/>
      <w:r>
        <w:rPr>
          <w:rFonts w:ascii="Quattrocento" w:hAnsi="Quattrocento" w:cs="Times New Roman"/>
          <w:b/>
          <w:sz w:val="24"/>
          <w:szCs w:val="24"/>
        </w:rPr>
        <w:t>&gt;&gt;</w:t>
      </w:r>
      <w:r w:rsidR="00674FF2" w:rsidRPr="00A35C79">
        <w:rPr>
          <w:rFonts w:ascii="Quattrocento" w:hAnsi="Quattrocento" w:cs="Times New Roman"/>
          <w:b/>
          <w:sz w:val="24"/>
          <w:szCs w:val="24"/>
        </w:rPr>
        <w:t xml:space="preserve"> </w:t>
      </w:r>
      <w:proofErr w:type="spellStart"/>
      <w:r w:rsidR="00674FF2" w:rsidRPr="00A35C79">
        <w:rPr>
          <w:rFonts w:ascii="Quattrocento" w:hAnsi="Quattrocento" w:cs="Times New Roman"/>
          <w:b/>
          <w:sz w:val="24"/>
          <w:szCs w:val="24"/>
        </w:rPr>
        <w:t>sq.ft</w:t>
      </w:r>
      <w:proofErr w:type="spellEnd"/>
      <w:r w:rsidR="00674FF2" w:rsidRPr="00A35C79">
        <w:rPr>
          <w:rFonts w:ascii="Quattrocento" w:hAnsi="Quattrocento" w:cs="Times New Roman"/>
          <w:b/>
          <w:sz w:val="24"/>
          <w:szCs w:val="24"/>
        </w:rPr>
        <w:t>.</w:t>
      </w:r>
    </w:p>
    <w:p w14:paraId="246FA67E" w14:textId="77777777" w:rsidR="001F60D2" w:rsidRPr="00FE6ED1" w:rsidRDefault="00674FF2" w:rsidP="00FE6ED1">
      <w:pPr>
        <w:spacing w:line="241" w:lineRule="auto"/>
        <w:ind w:left="1014" w:right="1020"/>
        <w:rPr>
          <w:rFonts w:ascii="Quattrocento" w:eastAsia="Cambria" w:hAnsi="Quattrocento"/>
          <w:b/>
          <w:color w:val="1F497D"/>
          <w:sz w:val="24"/>
          <w:szCs w:val="24"/>
        </w:rPr>
      </w:pPr>
      <w:r w:rsidRPr="00A35C79">
        <w:rPr>
          <w:rFonts w:ascii="Quattrocento" w:eastAsia="Cambria" w:hAnsi="Quattrocento"/>
          <w:b/>
          <w:color w:val="1F497D"/>
          <w:sz w:val="24"/>
          <w:szCs w:val="24"/>
        </w:rPr>
        <w:t>NOTE: Above mentioned items and/or quantity and cost may vary depending on actual site condition</w:t>
      </w:r>
    </w:p>
    <w:p w14:paraId="6A52E2DF" w14:textId="77777777" w:rsidR="004147CA" w:rsidRDefault="004147CA" w:rsidP="001F60D2">
      <w:pPr>
        <w:spacing w:line="241" w:lineRule="auto"/>
        <w:ind w:left="720" w:right="1020"/>
        <w:rPr>
          <w:rFonts w:ascii="Quattrocento" w:hAnsi="Quattrocento" w:cs="Times New Roman"/>
          <w:b/>
          <w:sz w:val="24"/>
          <w:szCs w:val="24"/>
        </w:rPr>
      </w:pPr>
    </w:p>
    <w:p w14:paraId="08D68092" w14:textId="77777777" w:rsidR="00674FF2" w:rsidRPr="00A35C79" w:rsidRDefault="00697256" w:rsidP="007C4565">
      <w:pPr>
        <w:ind w:left="720"/>
        <w:rPr>
          <w:rFonts w:ascii="Quattrocento" w:hAnsi="Quattrocento" w:cs="Times New Roman"/>
          <w:b/>
          <w:sz w:val="24"/>
          <w:szCs w:val="24"/>
        </w:rPr>
      </w:pPr>
      <w:r>
        <w:rPr>
          <w:rFonts w:ascii="Quattrocento" w:hAnsi="Quattrocento" w:cs="Times New Roman"/>
          <w:b/>
          <w:sz w:val="24"/>
          <w:szCs w:val="24"/>
        </w:rPr>
        <w:t>Pricing for &lt;&lt;</w:t>
      </w:r>
      <w:proofErr w:type="spellStart"/>
      <w:r>
        <w:rPr>
          <w:rFonts w:ascii="Quattrocento" w:hAnsi="Quattrocento" w:cs="Times New Roman"/>
          <w:b/>
          <w:sz w:val="24"/>
          <w:szCs w:val="24"/>
        </w:rPr>
        <w:t>ReqQuote</w:t>
      </w:r>
      <w:proofErr w:type="spellEnd"/>
      <w:r>
        <w:rPr>
          <w:rFonts w:ascii="Quattrocento" w:hAnsi="Quattrocento" w:cs="Times New Roman"/>
          <w:b/>
          <w:sz w:val="24"/>
          <w:szCs w:val="24"/>
        </w:rPr>
        <w:t xml:space="preserve">&gt;&gt; </w:t>
      </w:r>
      <w:r w:rsidR="00674FF2" w:rsidRPr="00A35C79">
        <w:rPr>
          <w:rFonts w:ascii="Quattrocento" w:hAnsi="Quattrocento" w:cs="Times New Roman"/>
          <w:b/>
          <w:sz w:val="24"/>
          <w:szCs w:val="24"/>
        </w:rPr>
        <w:t xml:space="preserve">KW </w:t>
      </w:r>
    </w:p>
    <w:tbl>
      <w:tblPr>
        <w:tblW w:w="0" w:type="auto"/>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40"/>
        <w:gridCol w:w="1663"/>
        <w:gridCol w:w="2326"/>
        <w:gridCol w:w="2325"/>
      </w:tblGrid>
      <w:tr w:rsidR="006C00BC" w:rsidRPr="00A35C79" w14:paraId="0F6778BA" w14:textId="77777777" w:rsidTr="00C70AA8">
        <w:trPr>
          <w:trHeight w:val="255"/>
        </w:trPr>
        <w:tc>
          <w:tcPr>
            <w:tcW w:w="3540" w:type="dxa"/>
            <w:shd w:val="clear" w:color="auto" w:fill="auto"/>
            <w:vAlign w:val="center"/>
          </w:tcPr>
          <w:p w14:paraId="280F28AC"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 xml:space="preserve">Description of </w:t>
            </w:r>
            <w:r>
              <w:rPr>
                <w:rFonts w:ascii="Quattrocento" w:eastAsia="Times New Roman" w:hAnsi="Quattrocento"/>
                <w:b/>
                <w:bCs/>
                <w:sz w:val="24"/>
                <w:szCs w:val="24"/>
              </w:rPr>
              <w:t>I</w:t>
            </w:r>
            <w:r w:rsidRPr="005D3956">
              <w:rPr>
                <w:rFonts w:ascii="Quattrocento" w:eastAsia="Times New Roman" w:hAnsi="Quattrocento"/>
                <w:b/>
                <w:bCs/>
                <w:sz w:val="24"/>
                <w:szCs w:val="24"/>
              </w:rPr>
              <w:t>tems</w:t>
            </w:r>
          </w:p>
        </w:tc>
        <w:tc>
          <w:tcPr>
            <w:tcW w:w="1657" w:type="dxa"/>
            <w:shd w:val="clear" w:color="auto" w:fill="auto"/>
            <w:vAlign w:val="center"/>
          </w:tcPr>
          <w:p w14:paraId="68981AD6"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QTY</w:t>
            </w:r>
          </w:p>
        </w:tc>
        <w:tc>
          <w:tcPr>
            <w:tcW w:w="2326" w:type="dxa"/>
            <w:shd w:val="clear" w:color="auto" w:fill="auto"/>
            <w:vAlign w:val="center"/>
          </w:tcPr>
          <w:p w14:paraId="2E4A611B"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Rate</w:t>
            </w:r>
          </w:p>
        </w:tc>
        <w:tc>
          <w:tcPr>
            <w:tcW w:w="1974" w:type="dxa"/>
            <w:shd w:val="clear" w:color="auto" w:fill="auto"/>
            <w:vAlign w:val="center"/>
          </w:tcPr>
          <w:p w14:paraId="767C08B8"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Amount</w:t>
            </w:r>
          </w:p>
        </w:tc>
      </w:tr>
      <w:tr w:rsidR="006C00BC" w:rsidRPr="00A35C79" w14:paraId="35DD733D" w14:textId="77777777" w:rsidTr="00C70AA8">
        <w:trPr>
          <w:trHeight w:val="230"/>
        </w:trPr>
        <w:tc>
          <w:tcPr>
            <w:tcW w:w="3540" w:type="dxa"/>
            <w:tcBorders>
              <w:bottom w:val="single" w:sz="4" w:space="0" w:color="auto"/>
            </w:tcBorders>
            <w:shd w:val="clear" w:color="auto" w:fill="auto"/>
            <w:vAlign w:val="center"/>
          </w:tcPr>
          <w:p w14:paraId="0F8F310B" w14:textId="1716995F" w:rsidR="006C00BC"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 xml:space="preserve">Supply of </w:t>
            </w:r>
            <w:r w:rsidR="0092191B">
              <w:rPr>
                <w:rFonts w:ascii="Quattrocento" w:eastAsia="Cambria" w:hAnsi="Quattrocento"/>
                <w:b/>
                <w:bCs/>
                <w:w w:val="99"/>
                <w:sz w:val="24"/>
                <w:szCs w:val="24"/>
              </w:rPr>
              <w:t>{{</w:t>
            </w:r>
            <w:r w:rsidR="00574A90" w:rsidRPr="00574A90">
              <w:rPr>
                <w:rFonts w:ascii="Quattrocento" w:eastAsia="Cambria" w:hAnsi="Quattrocento"/>
                <w:b/>
                <w:bCs/>
                <w:w w:val="99"/>
                <w:sz w:val="24"/>
                <w:szCs w:val="24"/>
              </w:rPr>
              <w:t>capacity</w:t>
            </w:r>
            <w:r w:rsidR="0092191B">
              <w:rPr>
                <w:rFonts w:ascii="Quattrocento" w:eastAsia="Cambria" w:hAnsi="Quattrocento"/>
                <w:b/>
                <w:bCs/>
                <w:w w:val="99"/>
                <w:sz w:val="24"/>
                <w:szCs w:val="24"/>
              </w:rPr>
              <w:t>}}</w:t>
            </w:r>
            <w:r>
              <w:rPr>
                <w:rFonts w:ascii="Quattrocento" w:eastAsia="Cambria" w:hAnsi="Quattrocento"/>
                <w:w w:val="99"/>
                <w:sz w:val="24"/>
                <w:szCs w:val="24"/>
              </w:rPr>
              <w:t xml:space="preserve"> KW Rooftop</w:t>
            </w:r>
          </w:p>
          <w:p w14:paraId="035932B0" w14:textId="77777777" w:rsidR="006C00BC" w:rsidRPr="00A35C79"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Grid-</w:t>
            </w:r>
            <w:r w:rsidRPr="00A35C79">
              <w:rPr>
                <w:rFonts w:ascii="Quattrocento" w:eastAsia="Cambria" w:hAnsi="Quattrocento"/>
                <w:w w:val="99"/>
                <w:sz w:val="24"/>
                <w:szCs w:val="24"/>
              </w:rPr>
              <w:t>tie Solar Power Plant</w:t>
            </w:r>
          </w:p>
        </w:tc>
        <w:tc>
          <w:tcPr>
            <w:tcW w:w="1657" w:type="dxa"/>
            <w:tcBorders>
              <w:bottom w:val="single" w:sz="4" w:space="0" w:color="auto"/>
            </w:tcBorders>
            <w:shd w:val="clear" w:color="auto" w:fill="auto"/>
            <w:vAlign w:val="center"/>
          </w:tcPr>
          <w:p w14:paraId="0FFA4C8D" w14:textId="77777777" w:rsidR="00CC78B0" w:rsidRPr="00580481" w:rsidRDefault="006C00BC" w:rsidP="00C70AA8">
            <w:pPr>
              <w:spacing w:line="257" w:lineRule="exact"/>
              <w:ind w:right="280"/>
              <w:jc w:val="center"/>
              <w:rPr>
                <w:rFonts w:ascii="Quattrocento" w:eastAsia="Times New Roman" w:hAnsi="Quattrocento"/>
                <w:b/>
                <w:bCs/>
                <w:sz w:val="24"/>
                <w:szCs w:val="24"/>
              </w:rPr>
            </w:pPr>
            <w:r w:rsidRPr="00580481">
              <w:rPr>
                <w:rFonts w:ascii="Quattrocento" w:eastAsia="Times New Roman" w:hAnsi="Quattrocento"/>
                <w:b/>
                <w:bCs/>
                <w:sz w:val="24"/>
                <w:szCs w:val="24"/>
              </w:rPr>
              <w:t>&lt;&lt;Quantity&gt;&gt;</w:t>
            </w:r>
          </w:p>
          <w:p w14:paraId="1057830F" w14:textId="77777777" w:rsidR="006C00BC" w:rsidRPr="00A35C79" w:rsidRDefault="00574A90" w:rsidP="00C70AA8">
            <w:pPr>
              <w:spacing w:line="257" w:lineRule="exact"/>
              <w:ind w:right="280"/>
              <w:jc w:val="center"/>
              <w:rPr>
                <w:rFonts w:ascii="Quattrocento" w:eastAsia="Times New Roman" w:hAnsi="Quattrocento"/>
                <w:sz w:val="24"/>
                <w:szCs w:val="24"/>
              </w:rPr>
            </w:pPr>
            <w:r>
              <w:rPr>
                <w:rFonts w:ascii="Quattrocento" w:eastAsia="Times New Roman" w:hAnsi="Quattrocento"/>
                <w:sz w:val="24"/>
                <w:szCs w:val="24"/>
              </w:rPr>
              <w:t xml:space="preserve">Kilo </w:t>
            </w:r>
            <w:r w:rsidR="006C00BC">
              <w:rPr>
                <w:rFonts w:ascii="Quattrocento" w:eastAsia="Times New Roman" w:hAnsi="Quattrocento"/>
                <w:sz w:val="24"/>
                <w:szCs w:val="24"/>
              </w:rPr>
              <w:t>Watts</w:t>
            </w:r>
          </w:p>
        </w:tc>
        <w:tc>
          <w:tcPr>
            <w:tcW w:w="2326" w:type="dxa"/>
            <w:tcBorders>
              <w:bottom w:val="single" w:sz="4" w:space="0" w:color="auto"/>
            </w:tcBorders>
            <w:shd w:val="clear" w:color="auto" w:fill="auto"/>
            <w:vAlign w:val="center"/>
          </w:tcPr>
          <w:p w14:paraId="084B9505" w14:textId="6DFA039C" w:rsidR="00612ADB"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Pr="00580481">
              <w:rPr>
                <w:rFonts w:ascii="Quattrocento" w:eastAsia="Times New Roman" w:hAnsi="Quattrocento"/>
                <w:sz w:val="24"/>
                <w:szCs w:val="24"/>
              </w:rPr>
              <w:t>.</w:t>
            </w:r>
            <w:r w:rsidR="00574A90">
              <w:rPr>
                <w:rFonts w:ascii="Quattrocento" w:eastAsia="Times New Roman" w:hAnsi="Quattrocento"/>
                <w:sz w:val="24"/>
                <w:szCs w:val="24"/>
              </w:rPr>
              <w:t xml:space="preserve"> </w:t>
            </w:r>
            <w:r w:rsidR="0092191B">
              <w:rPr>
                <w:rFonts w:ascii="Quattrocento" w:eastAsia="Times New Roman" w:hAnsi="Quattrocento"/>
                <w:b/>
                <w:bCs/>
                <w:sz w:val="24"/>
                <w:szCs w:val="24"/>
              </w:rPr>
              <w:t>{{</w:t>
            </w:r>
            <w:proofErr w:type="spellStart"/>
            <w:r w:rsidR="00574A90" w:rsidRPr="00574A90">
              <w:rPr>
                <w:rFonts w:ascii="Quattrocento" w:eastAsia="Times New Roman" w:hAnsi="Quattrocento"/>
                <w:b/>
                <w:bCs/>
                <w:sz w:val="24"/>
                <w:szCs w:val="24"/>
              </w:rPr>
              <w:t>rate_per_watt</w:t>
            </w:r>
            <w:proofErr w:type="spellEnd"/>
            <w:r w:rsidR="0092191B">
              <w:rPr>
                <w:rFonts w:ascii="Quattrocento" w:eastAsia="Times New Roman" w:hAnsi="Quattrocento"/>
                <w:b/>
                <w:bCs/>
                <w:sz w:val="24"/>
                <w:szCs w:val="24"/>
              </w:rPr>
              <w:t>}}</w:t>
            </w:r>
            <w:r w:rsidR="00612ADB">
              <w:rPr>
                <w:rFonts w:ascii="Quattrocento" w:eastAsia="Times New Roman" w:hAnsi="Quattrocento"/>
                <w:sz w:val="24"/>
                <w:szCs w:val="24"/>
              </w:rPr>
              <w:t>/-</w:t>
            </w:r>
          </w:p>
          <w:p w14:paraId="56A087A1" w14:textId="77777777"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sz w:val="24"/>
                <w:szCs w:val="24"/>
              </w:rPr>
              <w:t>Per Watts</w:t>
            </w:r>
          </w:p>
        </w:tc>
        <w:tc>
          <w:tcPr>
            <w:tcW w:w="1974" w:type="dxa"/>
            <w:shd w:val="clear" w:color="auto" w:fill="auto"/>
            <w:vAlign w:val="center"/>
          </w:tcPr>
          <w:p w14:paraId="678008C6" w14:textId="05150190"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w:t>
            </w:r>
            <w:proofErr w:type="spellStart"/>
            <w:r w:rsidR="00574A90" w:rsidRPr="00574A90">
              <w:rPr>
                <w:rFonts w:ascii="Quattrocento" w:eastAsia="Times New Roman" w:hAnsi="Quattrocento"/>
                <w:b/>
                <w:bCs/>
                <w:sz w:val="24"/>
                <w:szCs w:val="24"/>
              </w:rPr>
              <w:t>base_amount</w:t>
            </w:r>
            <w:proofErr w:type="spellEnd"/>
            <w:r w:rsidR="0092191B">
              <w:rPr>
                <w:rFonts w:ascii="Quattrocento" w:eastAsia="Times New Roman" w:hAnsi="Quattrocento"/>
                <w:b/>
                <w:bCs/>
                <w:sz w:val="24"/>
                <w:szCs w:val="24"/>
              </w:rPr>
              <w:t>}}</w:t>
            </w:r>
            <w:r>
              <w:rPr>
                <w:rFonts w:ascii="Quattrocento" w:eastAsia="Times New Roman" w:hAnsi="Quattrocento"/>
                <w:sz w:val="24"/>
                <w:szCs w:val="24"/>
              </w:rPr>
              <w:t>/-</w:t>
            </w:r>
          </w:p>
        </w:tc>
      </w:tr>
      <w:tr w:rsidR="006C00BC" w:rsidRPr="00A35C79" w14:paraId="1E06548E" w14:textId="77777777" w:rsidTr="00C70AA8">
        <w:trPr>
          <w:trHeight w:val="241"/>
        </w:trPr>
        <w:tc>
          <w:tcPr>
            <w:tcW w:w="3540" w:type="dxa"/>
            <w:tcBorders>
              <w:bottom w:val="nil"/>
            </w:tcBorders>
            <w:shd w:val="clear" w:color="auto" w:fill="auto"/>
            <w:vAlign w:val="center"/>
          </w:tcPr>
          <w:p w14:paraId="0B9AC6CD" w14:textId="77777777" w:rsidR="006C00BC" w:rsidRPr="00A35C79" w:rsidRDefault="006C00BC" w:rsidP="00C70AA8">
            <w:pPr>
              <w:spacing w:line="269" w:lineRule="exact"/>
              <w:jc w:val="center"/>
              <w:rPr>
                <w:rFonts w:ascii="Quattrocento" w:eastAsia="Cambria" w:hAnsi="Quattrocento"/>
                <w:w w:val="99"/>
                <w:sz w:val="24"/>
                <w:szCs w:val="24"/>
              </w:rPr>
            </w:pPr>
            <w:r w:rsidRPr="00A35C79">
              <w:rPr>
                <w:rFonts w:ascii="Quattrocento" w:eastAsia="Cambria" w:hAnsi="Quattrocento"/>
                <w:w w:val="99"/>
                <w:sz w:val="24"/>
                <w:szCs w:val="24"/>
              </w:rPr>
              <w:t>CGST 6.9%</w:t>
            </w:r>
          </w:p>
        </w:tc>
        <w:tc>
          <w:tcPr>
            <w:tcW w:w="1657" w:type="dxa"/>
            <w:tcBorders>
              <w:bottom w:val="nil"/>
              <w:right w:val="nil"/>
            </w:tcBorders>
            <w:shd w:val="clear" w:color="auto" w:fill="auto"/>
            <w:vAlign w:val="center"/>
          </w:tcPr>
          <w:p w14:paraId="4BC95F91"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left w:val="nil"/>
              <w:bottom w:val="nil"/>
            </w:tcBorders>
            <w:shd w:val="clear" w:color="auto" w:fill="auto"/>
            <w:vAlign w:val="center"/>
          </w:tcPr>
          <w:p w14:paraId="07642741"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28429978" w14:textId="491C254F" w:rsidR="006C00BC" w:rsidRPr="00A35C79" w:rsidRDefault="006C00BC" w:rsidP="00C70AA8">
            <w:pPr>
              <w:spacing w:line="264"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w:t>
            </w:r>
            <w:proofErr w:type="spellStart"/>
            <w:r w:rsidR="00574A90" w:rsidRPr="00574A90">
              <w:rPr>
                <w:rFonts w:ascii="Quattrocento" w:eastAsia="Times New Roman" w:hAnsi="Quattrocento"/>
                <w:b/>
                <w:bCs/>
                <w:sz w:val="24"/>
                <w:szCs w:val="24"/>
              </w:rPr>
              <w:t>cgst_amount</w:t>
            </w:r>
            <w:proofErr w:type="spellEnd"/>
            <w:r w:rsidR="0092191B">
              <w:rPr>
                <w:rFonts w:ascii="Quattrocento" w:eastAsia="Times New Roman" w:hAnsi="Quattrocento"/>
                <w:b/>
                <w:bCs/>
                <w:sz w:val="24"/>
                <w:szCs w:val="24"/>
              </w:rPr>
              <w:t>}}</w:t>
            </w:r>
            <w:r>
              <w:rPr>
                <w:rFonts w:ascii="Quattrocento" w:eastAsia="Times New Roman" w:hAnsi="Quattrocento"/>
                <w:sz w:val="24"/>
                <w:szCs w:val="24"/>
              </w:rPr>
              <w:t>/-</w:t>
            </w:r>
          </w:p>
        </w:tc>
      </w:tr>
      <w:tr w:rsidR="006C00BC" w:rsidRPr="00A35C79" w14:paraId="3F8CFAD9" w14:textId="77777777" w:rsidTr="00C70AA8">
        <w:trPr>
          <w:trHeight w:val="238"/>
        </w:trPr>
        <w:tc>
          <w:tcPr>
            <w:tcW w:w="3540" w:type="dxa"/>
            <w:tcBorders>
              <w:top w:val="nil"/>
            </w:tcBorders>
            <w:shd w:val="clear" w:color="auto" w:fill="auto"/>
            <w:vAlign w:val="center"/>
          </w:tcPr>
          <w:p w14:paraId="73E69BC2"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SGST 6.9%</w:t>
            </w:r>
          </w:p>
        </w:tc>
        <w:tc>
          <w:tcPr>
            <w:tcW w:w="1657" w:type="dxa"/>
            <w:tcBorders>
              <w:top w:val="nil"/>
              <w:right w:val="nil"/>
            </w:tcBorders>
            <w:shd w:val="clear" w:color="auto" w:fill="auto"/>
            <w:vAlign w:val="center"/>
          </w:tcPr>
          <w:p w14:paraId="70F248F3"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top w:val="nil"/>
              <w:left w:val="nil"/>
            </w:tcBorders>
            <w:shd w:val="clear" w:color="auto" w:fill="auto"/>
            <w:vAlign w:val="center"/>
          </w:tcPr>
          <w:p w14:paraId="19E58CA3"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16511485" w14:textId="6575AA62" w:rsidR="006C00BC" w:rsidRPr="00A35C79" w:rsidRDefault="006C00BC" w:rsidP="00C70AA8">
            <w:pPr>
              <w:spacing w:line="0" w:lineRule="atLeas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w:t>
            </w:r>
            <w:proofErr w:type="spellStart"/>
            <w:r w:rsidR="00574A90" w:rsidRPr="00574A90">
              <w:rPr>
                <w:rFonts w:ascii="Quattrocento" w:eastAsia="Times New Roman" w:hAnsi="Quattrocento"/>
                <w:b/>
                <w:bCs/>
                <w:sz w:val="24"/>
                <w:szCs w:val="24"/>
              </w:rPr>
              <w:t>sgst_amount</w:t>
            </w:r>
            <w:proofErr w:type="spellEnd"/>
            <w:r w:rsidR="0092191B">
              <w:rPr>
                <w:rFonts w:ascii="Quattrocento" w:eastAsia="Times New Roman" w:hAnsi="Quattrocento"/>
                <w:b/>
                <w:bCs/>
                <w:sz w:val="24"/>
                <w:szCs w:val="24"/>
              </w:rPr>
              <w:t>}}</w:t>
            </w:r>
            <w:r>
              <w:rPr>
                <w:rFonts w:ascii="Quattrocento" w:eastAsia="Times New Roman" w:hAnsi="Quattrocento"/>
                <w:sz w:val="24"/>
                <w:szCs w:val="24"/>
              </w:rPr>
              <w:t>/-</w:t>
            </w:r>
          </w:p>
        </w:tc>
      </w:tr>
      <w:tr w:rsidR="006C00BC" w:rsidRPr="00A35C79" w14:paraId="3089598B" w14:textId="77777777" w:rsidTr="00C70AA8">
        <w:trPr>
          <w:trHeight w:val="443"/>
        </w:trPr>
        <w:tc>
          <w:tcPr>
            <w:tcW w:w="7523" w:type="dxa"/>
            <w:gridSpan w:val="3"/>
            <w:shd w:val="clear" w:color="auto" w:fill="auto"/>
            <w:vAlign w:val="center"/>
          </w:tcPr>
          <w:p w14:paraId="1E802A14"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b/>
                <w:sz w:val="24"/>
                <w:szCs w:val="24"/>
              </w:rPr>
              <w:t>TOTAL</w:t>
            </w:r>
          </w:p>
        </w:tc>
        <w:tc>
          <w:tcPr>
            <w:tcW w:w="1974" w:type="dxa"/>
            <w:shd w:val="clear" w:color="auto" w:fill="auto"/>
            <w:vAlign w:val="center"/>
          </w:tcPr>
          <w:p w14:paraId="35DB138A" w14:textId="69E2CE01" w:rsidR="006C00BC" w:rsidRPr="00A35C79" w:rsidRDefault="006C00BC" w:rsidP="00C70AA8">
            <w:pPr>
              <w:spacing w:line="0" w:lineRule="atLeast"/>
              <w:ind w:right="320"/>
              <w:jc w:val="center"/>
              <w:rPr>
                <w:rFonts w:ascii="Quattrocento" w:eastAsia="Times New Roman" w:hAnsi="Quattrocento"/>
                <w:b/>
                <w:sz w:val="24"/>
                <w:szCs w:val="24"/>
              </w:rPr>
            </w:pPr>
            <w:r>
              <w:rPr>
                <w:rFonts w:ascii="Quattrocento" w:eastAsia="Times New Roman" w:hAnsi="Quattrocento"/>
                <w:b/>
                <w:sz w:val="24"/>
                <w:szCs w:val="24"/>
              </w:rPr>
              <w:t>Rs.</w:t>
            </w:r>
            <w:r w:rsidR="00574A90">
              <w:rPr>
                <w:rFonts w:ascii="Quattrocento" w:eastAsia="Times New Roman" w:hAnsi="Quattrocento"/>
                <w:b/>
                <w:sz w:val="24"/>
                <w:szCs w:val="24"/>
              </w:rPr>
              <w:t xml:space="preserve"> </w:t>
            </w:r>
            <w:r w:rsidR="0092191B">
              <w:rPr>
                <w:rFonts w:ascii="Quattrocento" w:eastAsia="Times New Roman" w:hAnsi="Quattrocento"/>
                <w:b/>
                <w:sz w:val="24"/>
                <w:szCs w:val="24"/>
              </w:rPr>
              <w:t>{{</w:t>
            </w:r>
            <w:proofErr w:type="spellStart"/>
            <w:r w:rsidR="00574A90" w:rsidRPr="00574A90">
              <w:rPr>
                <w:rFonts w:ascii="Quattrocento" w:eastAsia="Times New Roman" w:hAnsi="Quattrocento"/>
                <w:b/>
                <w:sz w:val="24"/>
                <w:szCs w:val="24"/>
              </w:rPr>
              <w:t>final_amount</w:t>
            </w:r>
            <w:proofErr w:type="spellEnd"/>
            <w:r w:rsidR="0092191B">
              <w:rPr>
                <w:rFonts w:ascii="Quattrocento" w:eastAsia="Times New Roman" w:hAnsi="Quattrocento"/>
                <w:b/>
                <w:sz w:val="24"/>
                <w:szCs w:val="24"/>
              </w:rPr>
              <w:t>}}</w:t>
            </w:r>
            <w:r>
              <w:rPr>
                <w:rFonts w:ascii="Quattrocento" w:eastAsia="Times New Roman" w:hAnsi="Quattrocento"/>
                <w:b/>
                <w:sz w:val="24"/>
                <w:szCs w:val="24"/>
              </w:rPr>
              <w:t>/-</w:t>
            </w:r>
          </w:p>
        </w:tc>
      </w:tr>
      <w:tr w:rsidR="00FE6ED1" w:rsidRPr="00A35C79" w14:paraId="1B88547A" w14:textId="77777777" w:rsidTr="00C70AA8">
        <w:trPr>
          <w:trHeight w:val="443"/>
        </w:trPr>
        <w:tc>
          <w:tcPr>
            <w:tcW w:w="7523" w:type="dxa"/>
            <w:gridSpan w:val="3"/>
            <w:shd w:val="clear" w:color="auto" w:fill="auto"/>
            <w:vAlign w:val="center"/>
          </w:tcPr>
          <w:p w14:paraId="203CFD1E" w14:textId="2589C875" w:rsidR="00FE6ED1" w:rsidRPr="00A35C79" w:rsidRDefault="00FE6ED1" w:rsidP="00FE6ED1">
            <w:pPr>
              <w:spacing w:line="0" w:lineRule="atLeast"/>
              <w:jc w:val="center"/>
              <w:rPr>
                <w:rFonts w:ascii="Quattrocento" w:eastAsia="Times New Roman" w:hAnsi="Quattrocento"/>
                <w:b/>
                <w:sz w:val="24"/>
                <w:szCs w:val="24"/>
              </w:rPr>
            </w:pPr>
            <w:r>
              <w:rPr>
                <w:rFonts w:ascii="Quattrocento" w:eastAsia="Times New Roman" w:hAnsi="Quattrocento"/>
                <w:b/>
                <w:sz w:val="24"/>
                <w:szCs w:val="24"/>
              </w:rPr>
              <w:t>Subsidy Amount Approx. Rs.</w:t>
            </w:r>
            <w:r w:rsidR="005E3B36">
              <w:rPr>
                <w:rFonts w:ascii="Quattrocento" w:eastAsia="Times New Roman" w:hAnsi="Quattrocento"/>
                <w:b/>
                <w:sz w:val="24"/>
                <w:szCs w:val="24"/>
              </w:rPr>
              <w:t xml:space="preserve"> </w:t>
            </w:r>
            <w:r w:rsidR="0092191B">
              <w:rPr>
                <w:rFonts w:ascii="Quattrocento" w:eastAsia="Times New Roman" w:hAnsi="Quattrocento"/>
                <w:b/>
                <w:sz w:val="24"/>
                <w:szCs w:val="24"/>
              </w:rPr>
              <w:t>{{</w:t>
            </w:r>
            <w:proofErr w:type="spellStart"/>
            <w:r w:rsidR="005E3B36" w:rsidRPr="005E3B36">
              <w:rPr>
                <w:rFonts w:ascii="Quattrocento" w:eastAsia="Times New Roman" w:hAnsi="Quattrocento"/>
                <w:b/>
                <w:sz w:val="24"/>
                <w:szCs w:val="24"/>
              </w:rPr>
              <w:t>subsidy_amount</w:t>
            </w:r>
            <w:proofErr w:type="spellEnd"/>
            <w:r w:rsidR="0092191B">
              <w:rPr>
                <w:rFonts w:ascii="Quattrocento" w:eastAsia="Times New Roman" w:hAnsi="Quattrocento"/>
                <w:b/>
                <w:sz w:val="24"/>
                <w:szCs w:val="24"/>
              </w:rPr>
              <w:t>}}</w:t>
            </w:r>
            <w:r>
              <w:rPr>
                <w:rFonts w:ascii="Quattrocento" w:eastAsia="Times New Roman" w:hAnsi="Quattrocento"/>
                <w:b/>
                <w:sz w:val="24"/>
                <w:szCs w:val="24"/>
              </w:rPr>
              <w:t>/-</w:t>
            </w:r>
          </w:p>
        </w:tc>
        <w:tc>
          <w:tcPr>
            <w:tcW w:w="1974" w:type="dxa"/>
            <w:shd w:val="clear" w:color="auto" w:fill="auto"/>
            <w:vAlign w:val="center"/>
          </w:tcPr>
          <w:p w14:paraId="5EC736A6" w14:textId="77777777" w:rsidR="00FE6ED1" w:rsidRDefault="00FE6ED1" w:rsidP="00FE6ED1">
            <w:pPr>
              <w:spacing w:line="0" w:lineRule="atLeast"/>
              <w:ind w:right="320"/>
              <w:jc w:val="center"/>
              <w:rPr>
                <w:rFonts w:ascii="Quattrocento" w:eastAsia="Times New Roman" w:hAnsi="Quattrocento"/>
                <w:b/>
                <w:sz w:val="24"/>
                <w:szCs w:val="24"/>
              </w:rPr>
            </w:pPr>
          </w:p>
        </w:tc>
      </w:tr>
    </w:tbl>
    <w:p w14:paraId="581D7B73" w14:textId="77777777" w:rsidR="00674FF2" w:rsidRDefault="00674FF2" w:rsidP="00FE6ED1">
      <w:pPr>
        <w:spacing w:after="200" w:line="276" w:lineRule="auto"/>
        <w:rPr>
          <w:rFonts w:ascii="Quattrocento" w:eastAsia="Times New Roman" w:hAnsi="Quattrocento"/>
          <w:b/>
          <w:sz w:val="24"/>
          <w:szCs w:val="24"/>
        </w:rPr>
      </w:pPr>
    </w:p>
    <w:p w14:paraId="7E15CE47"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Load Extension &amp; Shifting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25978264"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Sprinkler System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4071EEE6" w14:textId="77777777" w:rsidR="00FE6ED1" w:rsidRPr="0060043B"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Cleaning of Solar Panel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6DE6CCB6" w14:textId="77777777" w:rsidR="00FE6ED1" w:rsidRDefault="00FE6ED1" w:rsidP="007C4565">
      <w:pPr>
        <w:spacing w:after="200" w:line="276" w:lineRule="auto"/>
        <w:ind w:left="720"/>
        <w:rPr>
          <w:rFonts w:ascii="Quattrocento" w:eastAsia="Times New Roman" w:hAnsi="Quattrocento"/>
          <w:b/>
          <w:sz w:val="24"/>
          <w:szCs w:val="24"/>
        </w:rPr>
      </w:pPr>
    </w:p>
    <w:p w14:paraId="4A48562E" w14:textId="77777777" w:rsidR="00541433" w:rsidRDefault="00541433" w:rsidP="007C4565">
      <w:pPr>
        <w:spacing w:after="200" w:line="276" w:lineRule="auto"/>
        <w:ind w:left="720"/>
        <w:rPr>
          <w:rFonts w:ascii="Quattrocento" w:eastAsia="Times New Roman" w:hAnsi="Quattrocento"/>
          <w:b/>
          <w:sz w:val="24"/>
          <w:szCs w:val="24"/>
        </w:rPr>
      </w:pPr>
    </w:p>
    <w:p w14:paraId="541F0A7C" w14:textId="77777777" w:rsidR="00D26C3F" w:rsidRDefault="00D26C3F" w:rsidP="00FE6ED1">
      <w:pPr>
        <w:spacing w:after="200" w:line="276" w:lineRule="auto"/>
        <w:rPr>
          <w:rFonts w:ascii="Quattrocento" w:eastAsia="Times New Roman" w:hAnsi="Quattrocento"/>
          <w:b/>
          <w:sz w:val="24"/>
          <w:szCs w:val="24"/>
        </w:rPr>
      </w:pPr>
    </w:p>
    <w:p w14:paraId="45E226D7" w14:textId="77777777" w:rsidR="00674FF2" w:rsidRPr="00A35C79" w:rsidRDefault="00674FF2" w:rsidP="007C4565">
      <w:pPr>
        <w:spacing w:after="200" w:line="276" w:lineRule="auto"/>
        <w:ind w:left="720"/>
        <w:rPr>
          <w:rFonts w:ascii="Quattrocento" w:eastAsia="Times New Roman" w:hAnsi="Quattrocento"/>
          <w:sz w:val="24"/>
          <w:szCs w:val="24"/>
        </w:rPr>
      </w:pPr>
      <w:r w:rsidRPr="00A35C79">
        <w:rPr>
          <w:rFonts w:ascii="Quattrocento" w:eastAsia="Times New Roman" w:hAnsi="Quattrocento"/>
          <w:b/>
          <w:sz w:val="24"/>
          <w:szCs w:val="24"/>
        </w:rPr>
        <w:t>Payback with Benefit</w:t>
      </w:r>
    </w:p>
    <w:p w14:paraId="0FF8E03F" w14:textId="77777777" w:rsidR="007266F7" w:rsidRDefault="007266F7" w:rsidP="007C4565">
      <w:pPr>
        <w:spacing w:line="0" w:lineRule="atLeast"/>
        <w:ind w:left="720"/>
        <w:jc w:val="center"/>
        <w:rPr>
          <w:rFonts w:ascii="Quattrocento" w:eastAsia="Times New Roman" w:hAnsi="Quattrocento"/>
          <w:b/>
          <w:sz w:val="24"/>
          <w:szCs w:val="24"/>
        </w:rPr>
      </w:pPr>
    </w:p>
    <w:p w14:paraId="59BF9811" w14:textId="77777777" w:rsidR="00674FF2" w:rsidRPr="00A35C79" w:rsidRDefault="00674FF2" w:rsidP="007C4565">
      <w:pPr>
        <w:spacing w:line="0" w:lineRule="atLeast"/>
        <w:ind w:left="720"/>
        <w:jc w:val="center"/>
        <w:rPr>
          <w:rFonts w:ascii="Quattrocento" w:eastAsia="Times New Roman" w:hAnsi="Quattrocento"/>
          <w:b/>
          <w:sz w:val="24"/>
          <w:szCs w:val="24"/>
        </w:rPr>
      </w:pPr>
      <w:r w:rsidRPr="00A35C79">
        <w:rPr>
          <w:rFonts w:ascii="Quattrocento" w:eastAsia="Times New Roman" w:hAnsi="Quattrocento"/>
          <w:b/>
          <w:sz w:val="24"/>
          <w:szCs w:val="24"/>
        </w:rPr>
        <w:t>CALCULATION</w:t>
      </w:r>
    </w:p>
    <w:p w14:paraId="2639B372" w14:textId="77777777"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PER KW PER DAY = 4 UNIT</w:t>
      </w:r>
    </w:p>
    <w:p w14:paraId="0EA5EC24" w14:textId="77777777" w:rsidR="001C4CDD" w:rsidRPr="00A35C79" w:rsidRDefault="001C4CDD" w:rsidP="001C4CDD">
      <w:pPr>
        <w:tabs>
          <w:tab w:val="left" w:pos="720"/>
        </w:tabs>
        <w:spacing w:after="0" w:line="230" w:lineRule="auto"/>
        <w:ind w:left="1081"/>
        <w:rPr>
          <w:rFonts w:ascii="Quattrocento" w:eastAsia="Times New Roman" w:hAnsi="Quattrocento"/>
          <w:sz w:val="24"/>
          <w:szCs w:val="24"/>
        </w:rPr>
      </w:pPr>
    </w:p>
    <w:p w14:paraId="0E60DEBF" w14:textId="77777777"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w:t>
      </w:r>
      <w:r w:rsidR="00E1375E">
        <w:rPr>
          <w:rFonts w:ascii="Quattrocento" w:eastAsia="Times New Roman" w:hAnsi="Quattrocento"/>
          <w:sz w:val="24"/>
          <w:szCs w:val="24"/>
        </w:rPr>
        <w:t>ER DAY TOTAL UNIT GENRATION = &lt;&lt;</w:t>
      </w:r>
      <w:proofErr w:type="spellStart"/>
      <w:r w:rsidR="00E1375E">
        <w:rPr>
          <w:rFonts w:ascii="Quattrocento" w:eastAsia="Times New Roman" w:hAnsi="Quattrocento"/>
          <w:sz w:val="24"/>
          <w:szCs w:val="24"/>
        </w:rPr>
        <w:t>PerDayUnit</w:t>
      </w:r>
      <w:proofErr w:type="spellEnd"/>
      <w:r w:rsidR="00E1375E">
        <w:rPr>
          <w:rFonts w:ascii="Quattrocento" w:eastAsia="Times New Roman" w:hAnsi="Quattrocento"/>
          <w:sz w:val="24"/>
          <w:szCs w:val="24"/>
        </w:rPr>
        <w:t xml:space="preserve">&gt;&gt; </w:t>
      </w:r>
      <w:proofErr w:type="gramStart"/>
      <w:r w:rsidR="00E1375E">
        <w:rPr>
          <w:rFonts w:ascii="Quattrocento" w:eastAsia="Times New Roman" w:hAnsi="Quattrocento"/>
          <w:sz w:val="24"/>
          <w:szCs w:val="24"/>
        </w:rPr>
        <w:t>UNIT  (</w:t>
      </w:r>
      <w:proofErr w:type="gramEnd"/>
      <w:r w:rsidR="00E1375E">
        <w:rPr>
          <w:rFonts w:ascii="Quattrocento" w:eastAsia="Times New Roman" w:hAnsi="Quattrocento"/>
          <w:sz w:val="24"/>
          <w:szCs w:val="24"/>
        </w:rPr>
        <w:t>&lt;&lt;</w:t>
      </w:r>
      <w:proofErr w:type="spellStart"/>
      <w:r w:rsidR="00E1375E">
        <w:rPr>
          <w:rFonts w:ascii="Quattrocento" w:eastAsia="Times New Roman" w:hAnsi="Quattrocento"/>
          <w:sz w:val="24"/>
          <w:szCs w:val="24"/>
        </w:rPr>
        <w:t>ReqQuote</w:t>
      </w:r>
      <w:proofErr w:type="spellEnd"/>
      <w:r w:rsidR="00E1375E">
        <w:rPr>
          <w:rFonts w:ascii="Quattrocento" w:eastAsia="Times New Roman" w:hAnsi="Quattrocento"/>
          <w:sz w:val="24"/>
          <w:szCs w:val="24"/>
        </w:rPr>
        <w:t>&gt;&gt; KW x 4 = &lt;&lt;</w:t>
      </w:r>
      <w:proofErr w:type="spellStart"/>
      <w:r w:rsidR="00E1375E">
        <w:rPr>
          <w:rFonts w:ascii="Quattrocento" w:eastAsia="Times New Roman" w:hAnsi="Quattrocento"/>
          <w:sz w:val="24"/>
          <w:szCs w:val="24"/>
        </w:rPr>
        <w:t>PerDayUnit</w:t>
      </w:r>
      <w:proofErr w:type="spellEnd"/>
      <w:r w:rsidR="00E1375E">
        <w:rPr>
          <w:rFonts w:ascii="Quattrocento" w:eastAsia="Times New Roman" w:hAnsi="Quattrocento"/>
          <w:sz w:val="24"/>
          <w:szCs w:val="24"/>
        </w:rPr>
        <w:t>&gt;&gt;</w:t>
      </w:r>
      <w:r w:rsidRPr="00A35C79">
        <w:rPr>
          <w:rFonts w:ascii="Quattrocento" w:eastAsia="Times New Roman" w:hAnsi="Quattrocento"/>
          <w:sz w:val="24"/>
          <w:szCs w:val="24"/>
        </w:rPr>
        <w:t xml:space="preserve"> )</w:t>
      </w:r>
    </w:p>
    <w:p w14:paraId="354E0BAC" w14:textId="77777777" w:rsidR="001C4CDD" w:rsidRDefault="001C4CDD" w:rsidP="001C4CDD">
      <w:pPr>
        <w:pStyle w:val="ListParagraph"/>
        <w:rPr>
          <w:rFonts w:ascii="Quattrocento" w:eastAsia="Times New Roman" w:hAnsi="Quattrocento"/>
          <w:sz w:val="24"/>
          <w:szCs w:val="24"/>
        </w:rPr>
      </w:pPr>
    </w:p>
    <w:p w14:paraId="0E228780"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5DB4EDF3" w14:textId="77777777" w:rsidR="00674FF2"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PER YEAR UNIT CALCULATION = &lt;&lt;</w:t>
      </w:r>
      <w:proofErr w:type="spellStart"/>
      <w:r>
        <w:rPr>
          <w:rFonts w:ascii="Quattrocento" w:eastAsia="Times New Roman" w:hAnsi="Quattrocento"/>
          <w:sz w:val="24"/>
          <w:szCs w:val="24"/>
        </w:rPr>
        <w:t>PerYear</w:t>
      </w:r>
      <w:proofErr w:type="spellEnd"/>
      <w:r>
        <w:rPr>
          <w:rFonts w:ascii="Quattrocento" w:eastAsia="Times New Roman" w:hAnsi="Quattrocento"/>
          <w:sz w:val="24"/>
          <w:szCs w:val="24"/>
        </w:rPr>
        <w:t>&gt;&gt; UNIT (&lt;&lt;</w:t>
      </w:r>
      <w:proofErr w:type="spellStart"/>
      <w:r>
        <w:rPr>
          <w:rFonts w:ascii="Quattrocento" w:eastAsia="Times New Roman" w:hAnsi="Quattrocento"/>
          <w:sz w:val="24"/>
          <w:szCs w:val="24"/>
        </w:rPr>
        <w:t>PerDayUnit</w:t>
      </w:r>
      <w:proofErr w:type="spellEnd"/>
      <w:r>
        <w:rPr>
          <w:rFonts w:ascii="Quattrocento" w:eastAsia="Times New Roman" w:hAnsi="Quattrocento"/>
          <w:sz w:val="24"/>
          <w:szCs w:val="24"/>
        </w:rPr>
        <w:t>&gt;&gt; UNIT x 365 DAYS= &lt;&lt;</w:t>
      </w:r>
      <w:proofErr w:type="spellStart"/>
      <w:r>
        <w:rPr>
          <w:rFonts w:ascii="Quattrocento" w:eastAsia="Times New Roman" w:hAnsi="Quattrocento"/>
          <w:sz w:val="24"/>
          <w:szCs w:val="24"/>
        </w:rPr>
        <w:t>PerYear</w:t>
      </w:r>
      <w:proofErr w:type="spellEnd"/>
      <w:r>
        <w:rPr>
          <w:rFonts w:ascii="Quattrocento" w:eastAsia="Times New Roman" w:hAnsi="Quattrocento"/>
          <w:sz w:val="24"/>
          <w:szCs w:val="24"/>
        </w:rPr>
        <w:t>&gt;&gt;</w:t>
      </w:r>
      <w:r w:rsidR="00674FF2" w:rsidRPr="00A35C79">
        <w:rPr>
          <w:rFonts w:ascii="Quattrocento" w:eastAsia="Times New Roman" w:hAnsi="Quattrocento"/>
          <w:sz w:val="24"/>
          <w:szCs w:val="24"/>
        </w:rPr>
        <w:t>)</w:t>
      </w:r>
    </w:p>
    <w:p w14:paraId="011962D1"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45F08FBE" w14:textId="77777777" w:rsidR="00674FF2" w:rsidRPr="00A35C79"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COST CALCULATION= &lt;&lt;</w:t>
      </w:r>
      <w:proofErr w:type="spellStart"/>
      <w:r>
        <w:rPr>
          <w:rFonts w:ascii="Quattrocento" w:eastAsia="Times New Roman" w:hAnsi="Quattrocento"/>
          <w:sz w:val="24"/>
          <w:szCs w:val="24"/>
        </w:rPr>
        <w:t>PerYear</w:t>
      </w:r>
      <w:proofErr w:type="spellEnd"/>
      <w:r>
        <w:rPr>
          <w:rFonts w:ascii="Quattrocento" w:eastAsia="Times New Roman" w:hAnsi="Quattrocento"/>
          <w:sz w:val="24"/>
          <w:szCs w:val="24"/>
        </w:rPr>
        <w:t>&gt;&gt; x 1</w:t>
      </w:r>
      <w:r w:rsidR="00A431B3">
        <w:rPr>
          <w:rFonts w:ascii="Quattrocento" w:eastAsia="Times New Roman" w:hAnsi="Quattrocento"/>
          <w:sz w:val="24"/>
          <w:szCs w:val="24"/>
        </w:rPr>
        <w:t>4</w:t>
      </w:r>
      <w:r>
        <w:rPr>
          <w:rFonts w:ascii="Quattrocento" w:eastAsia="Times New Roman" w:hAnsi="Quattrocento"/>
          <w:sz w:val="24"/>
          <w:szCs w:val="24"/>
        </w:rPr>
        <w:t xml:space="preserve"> RS PER UNIT = </w:t>
      </w:r>
      <w:proofErr w:type="gramStart"/>
      <w:r w:rsidR="00CD6AA4">
        <w:rPr>
          <w:rFonts w:ascii="Quattrocento" w:eastAsia="Times New Roman" w:hAnsi="Quattrocento"/>
          <w:sz w:val="24"/>
          <w:szCs w:val="24"/>
        </w:rPr>
        <w:t>Rs.</w:t>
      </w:r>
      <w:r>
        <w:rPr>
          <w:rFonts w:ascii="Quattrocento" w:eastAsia="Times New Roman" w:hAnsi="Quattrocento"/>
          <w:sz w:val="24"/>
          <w:szCs w:val="24"/>
        </w:rPr>
        <w:t>&lt;</w:t>
      </w:r>
      <w:proofErr w:type="gramEnd"/>
      <w:r>
        <w:rPr>
          <w:rFonts w:ascii="Quattrocento" w:eastAsia="Times New Roman" w:hAnsi="Quattrocento"/>
          <w:sz w:val="24"/>
          <w:szCs w:val="24"/>
        </w:rPr>
        <w:t>&lt;</w:t>
      </w:r>
      <w:proofErr w:type="spellStart"/>
      <w:r>
        <w:rPr>
          <w:rFonts w:ascii="Quattrocento" w:eastAsia="Times New Roman" w:hAnsi="Quattrocento"/>
          <w:sz w:val="24"/>
          <w:szCs w:val="24"/>
        </w:rPr>
        <w:t>CostPerYear</w:t>
      </w:r>
      <w:proofErr w:type="spellEnd"/>
      <w:r>
        <w:rPr>
          <w:rFonts w:ascii="Quattrocento" w:eastAsia="Times New Roman" w:hAnsi="Quattrocento"/>
          <w:sz w:val="24"/>
          <w:szCs w:val="24"/>
        </w:rPr>
        <w:t>&gt;&gt;</w:t>
      </w:r>
      <w:r w:rsidR="00CD6AA4">
        <w:rPr>
          <w:rFonts w:ascii="Quattrocento" w:eastAsia="Times New Roman" w:hAnsi="Quattrocento"/>
          <w:sz w:val="24"/>
          <w:szCs w:val="24"/>
        </w:rPr>
        <w:t>/-</w:t>
      </w:r>
    </w:p>
    <w:p w14:paraId="38C73F1F" w14:textId="77777777" w:rsidR="008C0634" w:rsidRDefault="008C0634" w:rsidP="00FE6ED1">
      <w:pPr>
        <w:spacing w:line="0" w:lineRule="atLeast"/>
        <w:rPr>
          <w:rFonts w:ascii="Quattrocento" w:eastAsia="Times New Roman" w:hAnsi="Quattrocento"/>
          <w:b/>
          <w:sz w:val="24"/>
          <w:szCs w:val="24"/>
        </w:rPr>
      </w:pPr>
    </w:p>
    <w:p w14:paraId="4ECD580F" w14:textId="77777777" w:rsidR="00D636C5" w:rsidRDefault="00D636C5" w:rsidP="007C4565">
      <w:pPr>
        <w:spacing w:line="0" w:lineRule="atLeast"/>
        <w:ind w:left="720"/>
        <w:rPr>
          <w:rFonts w:ascii="Quattrocento" w:eastAsia="Times New Roman" w:hAnsi="Quattrocento"/>
          <w:b/>
          <w:sz w:val="24"/>
          <w:szCs w:val="24"/>
        </w:rPr>
      </w:pPr>
    </w:p>
    <w:p w14:paraId="36B82273" w14:textId="77777777" w:rsidR="00674FF2" w:rsidRDefault="00674FF2" w:rsidP="007C4565">
      <w:pPr>
        <w:spacing w:line="0" w:lineRule="atLeast"/>
        <w:ind w:left="720"/>
        <w:rPr>
          <w:rFonts w:ascii="Quattrocento" w:eastAsia="Times New Roman" w:hAnsi="Quattrocento"/>
          <w:b/>
          <w:sz w:val="24"/>
          <w:szCs w:val="24"/>
          <w:u w:val="single"/>
        </w:rPr>
      </w:pPr>
      <w:r w:rsidRPr="009F7670">
        <w:rPr>
          <w:rFonts w:ascii="Quattrocento" w:eastAsia="Times New Roman" w:hAnsi="Quattrocento"/>
          <w:b/>
          <w:sz w:val="24"/>
          <w:szCs w:val="24"/>
          <w:u w:val="single"/>
        </w:rPr>
        <w:t>System Configuration</w:t>
      </w:r>
    </w:p>
    <w:p w14:paraId="510E57F0" w14:textId="77777777" w:rsidR="00FE6ED1" w:rsidRPr="00A35C79" w:rsidRDefault="00FE6ED1" w:rsidP="007C4565">
      <w:pPr>
        <w:spacing w:line="0" w:lineRule="atLeast"/>
        <w:ind w:left="720"/>
        <w:rPr>
          <w:rFonts w:ascii="Quattrocento" w:eastAsia="Times New Roman" w:hAnsi="Quattrocento"/>
          <w:b/>
          <w:sz w:val="24"/>
          <w:szCs w:val="24"/>
        </w:rPr>
      </w:pPr>
      <w:r>
        <w:rPr>
          <w:noProof/>
        </w:rPr>
        <w:drawing>
          <wp:inline distT="0" distB="0" distL="0" distR="0" wp14:anchorId="40DB325F" wp14:editId="342846A5">
            <wp:extent cx="6426200" cy="3225800"/>
            <wp:effectExtent l="0" t="0" r="0" b="0"/>
            <wp:docPr id="1020396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200" cy="3225800"/>
                    </a:xfrm>
                    <a:prstGeom prst="rect">
                      <a:avLst/>
                    </a:prstGeom>
                    <a:noFill/>
                    <a:ln>
                      <a:noFill/>
                    </a:ln>
                  </pic:spPr>
                </pic:pic>
              </a:graphicData>
            </a:graphic>
          </wp:inline>
        </w:drawing>
      </w:r>
    </w:p>
    <w:p w14:paraId="2E507AF0" w14:textId="77777777" w:rsidR="00674FF2" w:rsidRPr="00A35C79" w:rsidRDefault="00674FF2" w:rsidP="007C4565">
      <w:pPr>
        <w:spacing w:line="21" w:lineRule="exact"/>
        <w:ind w:left="720"/>
        <w:rPr>
          <w:rFonts w:ascii="Quattrocento" w:eastAsia="Times New Roman" w:hAnsi="Quattrocento"/>
          <w:sz w:val="24"/>
          <w:szCs w:val="24"/>
        </w:rPr>
      </w:pPr>
    </w:p>
    <w:p w14:paraId="6089207A" w14:textId="77777777" w:rsidR="00674FF2" w:rsidRPr="00A35C79" w:rsidRDefault="00674FF2" w:rsidP="007C4565">
      <w:pPr>
        <w:spacing w:line="0" w:lineRule="atLeast"/>
        <w:ind w:left="720"/>
        <w:rPr>
          <w:rFonts w:ascii="Quattrocento" w:eastAsia="Times New Roman" w:hAnsi="Quattrocento"/>
          <w:b/>
          <w:sz w:val="24"/>
          <w:szCs w:val="24"/>
        </w:rPr>
      </w:pPr>
      <w:r w:rsidRPr="00A35C79">
        <w:rPr>
          <w:rFonts w:ascii="Quattrocento" w:eastAsia="Times New Roman" w:hAnsi="Quattrocento"/>
          <w:b/>
          <w:sz w:val="24"/>
          <w:szCs w:val="24"/>
        </w:rPr>
        <w:t>Basic components for grid connected system</w:t>
      </w:r>
    </w:p>
    <w:p w14:paraId="07AFD99E" w14:textId="77777777" w:rsidR="00674FF2" w:rsidRPr="00A35C79" w:rsidRDefault="00674FF2" w:rsidP="007C4565">
      <w:pPr>
        <w:spacing w:line="48" w:lineRule="exact"/>
        <w:ind w:left="720"/>
        <w:rPr>
          <w:rFonts w:ascii="Quattrocento" w:eastAsia="Times New Roman" w:hAnsi="Quattrocento"/>
          <w:sz w:val="24"/>
          <w:szCs w:val="24"/>
        </w:rPr>
      </w:pPr>
    </w:p>
    <w:p w14:paraId="003C2817" w14:textId="77777777" w:rsidR="00674FF2" w:rsidRPr="009054FD"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Solar PV module</w:t>
      </w:r>
    </w:p>
    <w:p w14:paraId="1EDABBD8" w14:textId="77777777" w:rsidR="00674FF2" w:rsidRPr="00A35C79" w:rsidRDefault="00674FF2" w:rsidP="007C4565">
      <w:pPr>
        <w:spacing w:line="74" w:lineRule="exact"/>
        <w:ind w:left="720"/>
        <w:rPr>
          <w:rFonts w:ascii="Quattrocento" w:eastAsia="Times New Roman" w:hAnsi="Quattrocento"/>
          <w:sz w:val="24"/>
          <w:szCs w:val="24"/>
        </w:rPr>
      </w:pPr>
    </w:p>
    <w:p w14:paraId="48651DDE" w14:textId="77777777" w:rsidR="00674FF2"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DC cable</w:t>
      </w:r>
    </w:p>
    <w:p w14:paraId="6A37B20D" w14:textId="77777777" w:rsidR="009054FD" w:rsidRPr="009054FD" w:rsidRDefault="009054FD" w:rsidP="009054FD">
      <w:pPr>
        <w:pStyle w:val="ListParagraph"/>
        <w:rPr>
          <w:rFonts w:ascii="Quattrocento" w:eastAsia="Times New Roman" w:hAnsi="Quattrocento"/>
          <w:b/>
          <w:sz w:val="24"/>
          <w:szCs w:val="24"/>
        </w:rPr>
      </w:pPr>
    </w:p>
    <w:p w14:paraId="75B685D8"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Structures</w:t>
      </w:r>
    </w:p>
    <w:p w14:paraId="7639A999" w14:textId="77777777" w:rsidR="009054FD" w:rsidRPr="009054FD" w:rsidRDefault="009054FD" w:rsidP="009054FD">
      <w:pPr>
        <w:pStyle w:val="ListParagraph"/>
        <w:rPr>
          <w:rFonts w:ascii="Quattrocento" w:eastAsia="Times New Roman" w:hAnsi="Quattrocento"/>
          <w:b/>
          <w:sz w:val="24"/>
          <w:szCs w:val="24"/>
        </w:rPr>
      </w:pPr>
    </w:p>
    <w:p w14:paraId="1D2C55C9"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Inverter/PCU</w:t>
      </w:r>
    </w:p>
    <w:p w14:paraId="48E3B598" w14:textId="77777777" w:rsidR="009054FD" w:rsidRPr="009054FD" w:rsidRDefault="009054FD" w:rsidP="009054FD">
      <w:pPr>
        <w:pStyle w:val="ListParagraph"/>
        <w:rPr>
          <w:rFonts w:ascii="Quattrocento" w:eastAsia="Times New Roman" w:hAnsi="Quattrocento"/>
          <w:b/>
          <w:sz w:val="24"/>
          <w:szCs w:val="24"/>
        </w:rPr>
      </w:pPr>
    </w:p>
    <w:p w14:paraId="62BA5D30" w14:textId="77777777" w:rsidR="009054FD" w:rsidRP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Earthing &amp; Lightening Arrestor</w:t>
      </w:r>
    </w:p>
    <w:p w14:paraId="2295D388" w14:textId="77777777" w:rsidR="00674FF2" w:rsidRPr="00A35C79" w:rsidRDefault="00674FF2" w:rsidP="007C4565">
      <w:pPr>
        <w:spacing w:line="0" w:lineRule="atLeast"/>
        <w:ind w:left="720"/>
        <w:rPr>
          <w:rFonts w:ascii="Quattrocento" w:eastAsia="Times New Roman" w:hAnsi="Quattrocento"/>
          <w:sz w:val="24"/>
          <w:szCs w:val="24"/>
        </w:rPr>
      </w:pPr>
    </w:p>
    <w:p w14:paraId="68E0BAC2" w14:textId="77777777" w:rsidR="00E00FE5" w:rsidRDefault="00E00FE5" w:rsidP="007C4565">
      <w:pPr>
        <w:spacing w:line="0" w:lineRule="atLeast"/>
        <w:ind w:left="720"/>
        <w:rPr>
          <w:rFonts w:ascii="Quattrocento" w:eastAsia="Times New Roman" w:hAnsi="Quattrocento"/>
          <w:b/>
          <w:sz w:val="24"/>
          <w:szCs w:val="24"/>
          <w:u w:val="single"/>
        </w:rPr>
      </w:pPr>
    </w:p>
    <w:p w14:paraId="106980B7" w14:textId="77777777" w:rsidR="00E00FE5" w:rsidRDefault="00E00FE5" w:rsidP="007C4565">
      <w:pPr>
        <w:spacing w:line="0" w:lineRule="atLeast"/>
        <w:ind w:left="720"/>
        <w:rPr>
          <w:rFonts w:ascii="Quattrocento" w:eastAsia="Times New Roman" w:hAnsi="Quattrocento"/>
          <w:b/>
          <w:sz w:val="24"/>
          <w:szCs w:val="24"/>
          <w:u w:val="single"/>
        </w:rPr>
      </w:pPr>
    </w:p>
    <w:p w14:paraId="3A7BB6F6" w14:textId="77777777" w:rsidR="00656012" w:rsidRDefault="00656012" w:rsidP="007C4565">
      <w:pPr>
        <w:spacing w:line="0" w:lineRule="atLeast"/>
        <w:ind w:left="720"/>
        <w:rPr>
          <w:rFonts w:ascii="Quattrocento" w:eastAsia="Times New Roman" w:hAnsi="Quattrocento"/>
          <w:b/>
          <w:sz w:val="24"/>
          <w:szCs w:val="24"/>
          <w:u w:val="single"/>
        </w:rPr>
      </w:pPr>
    </w:p>
    <w:p w14:paraId="3726C3F9" w14:textId="77777777" w:rsidR="00656012" w:rsidRDefault="00656012" w:rsidP="00912BB6">
      <w:pPr>
        <w:spacing w:line="0" w:lineRule="atLeast"/>
        <w:rPr>
          <w:rFonts w:ascii="Quattrocento" w:eastAsia="Times New Roman" w:hAnsi="Quattrocento"/>
          <w:b/>
          <w:sz w:val="24"/>
          <w:szCs w:val="24"/>
          <w:u w:val="single"/>
        </w:rPr>
      </w:pPr>
    </w:p>
    <w:p w14:paraId="653901AB" w14:textId="77777777" w:rsidR="00674FF2" w:rsidRPr="00930C69" w:rsidRDefault="00674FF2" w:rsidP="007C4565">
      <w:pPr>
        <w:spacing w:line="0" w:lineRule="atLeast"/>
        <w:ind w:left="720"/>
        <w:rPr>
          <w:rFonts w:ascii="Quattrocento" w:eastAsia="Times New Roman" w:hAnsi="Quattrocento"/>
          <w:sz w:val="24"/>
          <w:szCs w:val="24"/>
          <w:u w:val="single"/>
        </w:rPr>
      </w:pPr>
      <w:r w:rsidRPr="00930C69">
        <w:rPr>
          <w:rFonts w:ascii="Quattrocento" w:eastAsia="Times New Roman" w:hAnsi="Quattrocento"/>
          <w:b/>
          <w:sz w:val="24"/>
          <w:szCs w:val="24"/>
          <w:u w:val="single"/>
        </w:rPr>
        <w:t>Protection</w:t>
      </w:r>
    </w:p>
    <w:p w14:paraId="5701F1A2" w14:textId="77777777" w:rsidR="00674FF2" w:rsidRPr="00A35C79" w:rsidRDefault="00674FF2" w:rsidP="007C4565">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DC side modules will be given DCDB for protection and to avoid any short circuit.</w:t>
      </w:r>
    </w:p>
    <w:p w14:paraId="009FBF01" w14:textId="77777777" w:rsidR="00674FF2" w:rsidRPr="007E3F22" w:rsidRDefault="00674FF2" w:rsidP="007E3F22">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 xml:space="preserve">AC side will be given ACDB as a protection on AC side </w:t>
      </w:r>
      <w:r w:rsidRPr="007E3F22">
        <w:rPr>
          <w:rFonts w:ascii="Quattrocento" w:eastAsia="Times New Roman" w:hAnsi="Quattrocento" w:cs="Times New Roman"/>
          <w:sz w:val="24"/>
          <w:szCs w:val="24"/>
        </w:rPr>
        <w:t xml:space="preserve">So every care has been taken from our side so as to protect the system and give more life to system </w:t>
      </w:r>
    </w:p>
    <w:p w14:paraId="0B6F331A" w14:textId="77777777" w:rsidR="00674FF2" w:rsidRDefault="00674FF2" w:rsidP="007C4565">
      <w:pPr>
        <w:spacing w:line="0" w:lineRule="atLeast"/>
        <w:ind w:left="720"/>
        <w:rPr>
          <w:rFonts w:ascii="Quattrocento" w:eastAsia="Cambria" w:hAnsi="Quattrocento"/>
          <w:b/>
          <w:sz w:val="24"/>
          <w:szCs w:val="24"/>
          <w:u w:val="single"/>
        </w:rPr>
      </w:pPr>
    </w:p>
    <w:p w14:paraId="44082697" w14:textId="77777777" w:rsidR="007266F7" w:rsidRPr="00A35C79" w:rsidRDefault="007266F7" w:rsidP="007C4565">
      <w:pPr>
        <w:spacing w:line="0" w:lineRule="atLeast"/>
        <w:ind w:left="720"/>
        <w:rPr>
          <w:rFonts w:ascii="Quattrocento" w:eastAsia="Cambria" w:hAnsi="Quattrocento"/>
          <w:b/>
          <w:sz w:val="24"/>
          <w:szCs w:val="24"/>
          <w:u w:val="single"/>
        </w:rPr>
      </w:pPr>
    </w:p>
    <w:p w14:paraId="07BD5267" w14:textId="77777777" w:rsidR="00674FF2" w:rsidRPr="00A35C79" w:rsidRDefault="00674FF2" w:rsidP="007C4565">
      <w:pPr>
        <w:spacing w:line="0" w:lineRule="atLeast"/>
        <w:ind w:left="720"/>
        <w:rPr>
          <w:rFonts w:ascii="Quattrocento" w:eastAsia="Cambria" w:hAnsi="Quattrocento" w:cs="Times New Roman"/>
          <w:b/>
          <w:sz w:val="24"/>
          <w:szCs w:val="24"/>
          <w:u w:val="single"/>
        </w:rPr>
      </w:pPr>
      <w:r w:rsidRPr="00A35C79">
        <w:rPr>
          <w:rFonts w:ascii="Quattrocento" w:eastAsia="Cambria" w:hAnsi="Quattrocento"/>
          <w:b/>
          <w:sz w:val="24"/>
          <w:szCs w:val="24"/>
          <w:u w:val="single"/>
        </w:rPr>
        <w:t>Advantages</w:t>
      </w:r>
    </w:p>
    <w:p w14:paraId="050EE5A1"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Save electricity by using free source of solar energy</w:t>
      </w:r>
    </w:p>
    <w:p w14:paraId="278C0B69"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One time investment and you can use free electricity for 25 years or more.</w:t>
      </w:r>
    </w:p>
    <w:p w14:paraId="429E7E48"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Long life system</w:t>
      </w:r>
    </w:p>
    <w:p w14:paraId="555F6067"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Low maintenance</w:t>
      </w:r>
    </w:p>
    <w:p w14:paraId="47023DDD" w14:textId="77777777" w:rsidR="00E00FE5" w:rsidRDefault="00E00FE5" w:rsidP="007C4565">
      <w:pPr>
        <w:spacing w:line="0" w:lineRule="atLeast"/>
        <w:ind w:left="720"/>
        <w:rPr>
          <w:rFonts w:ascii="Quattrocento" w:eastAsia="Cambria" w:hAnsi="Quattrocento"/>
          <w:b/>
          <w:sz w:val="24"/>
          <w:szCs w:val="24"/>
          <w:u w:val="single"/>
        </w:rPr>
      </w:pPr>
    </w:p>
    <w:p w14:paraId="3C0C1716" w14:textId="77777777" w:rsidR="002434C1" w:rsidRDefault="002434C1" w:rsidP="007C4565">
      <w:pPr>
        <w:spacing w:line="0" w:lineRule="atLeast"/>
        <w:ind w:left="720"/>
        <w:rPr>
          <w:rFonts w:ascii="Quattrocento" w:eastAsia="Cambria" w:hAnsi="Quattrocento"/>
          <w:b/>
          <w:sz w:val="24"/>
          <w:szCs w:val="24"/>
          <w:u w:val="single"/>
        </w:rPr>
      </w:pPr>
    </w:p>
    <w:p w14:paraId="36DE6BA1" w14:textId="77777777" w:rsidR="00674FF2" w:rsidRPr="00A35C79" w:rsidRDefault="00930C69" w:rsidP="007C4565">
      <w:pPr>
        <w:spacing w:line="0" w:lineRule="atLeast"/>
        <w:ind w:left="720"/>
        <w:rPr>
          <w:rFonts w:ascii="Quattrocento" w:eastAsia="Cambria" w:hAnsi="Quattrocento"/>
          <w:b/>
          <w:sz w:val="24"/>
          <w:szCs w:val="24"/>
          <w:u w:val="single"/>
        </w:rPr>
      </w:pPr>
      <w:r>
        <w:rPr>
          <w:rFonts w:ascii="Quattrocento" w:eastAsia="Cambria" w:hAnsi="Quattrocento"/>
          <w:b/>
          <w:sz w:val="24"/>
          <w:szCs w:val="24"/>
          <w:u w:val="single"/>
        </w:rPr>
        <w:t>Scope of Work</w:t>
      </w:r>
    </w:p>
    <w:p w14:paraId="0DD3C1A7" w14:textId="77777777" w:rsidR="00674FF2" w:rsidRPr="00A35C79" w:rsidRDefault="00674FF2" w:rsidP="00CC7F15">
      <w:pPr>
        <w:spacing w:after="0" w:line="104" w:lineRule="exact"/>
        <w:ind w:left="720"/>
        <w:rPr>
          <w:rFonts w:ascii="Quattrocento" w:eastAsia="Times New Roman" w:hAnsi="Quattrocento"/>
          <w:sz w:val="24"/>
          <w:szCs w:val="24"/>
        </w:rPr>
      </w:pPr>
    </w:p>
    <w:p w14:paraId="0FB8E60F"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Design, Engineering, Supply, Installation &amp; Commissioning of Solar PV Power Plant</w:t>
      </w:r>
    </w:p>
    <w:p w14:paraId="435E7E61" w14:textId="77777777" w:rsidR="00674FF2" w:rsidRPr="00A35C79" w:rsidRDefault="00674FF2" w:rsidP="00CC7F15">
      <w:pPr>
        <w:spacing w:after="0" w:line="216" w:lineRule="auto"/>
        <w:ind w:left="720" w:right="480"/>
        <w:rPr>
          <w:rFonts w:ascii="Quattrocento" w:eastAsia="Cambria" w:hAnsi="Quattrocento"/>
          <w:sz w:val="24"/>
          <w:szCs w:val="24"/>
        </w:rPr>
      </w:pPr>
    </w:p>
    <w:p w14:paraId="1B231A2B"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Detailed planning for smooth execution of project</w:t>
      </w:r>
    </w:p>
    <w:p w14:paraId="2CAFAFAD" w14:textId="77777777" w:rsidR="00674FF2" w:rsidRPr="00A35C79" w:rsidRDefault="00674FF2" w:rsidP="00CC7F15">
      <w:pPr>
        <w:pStyle w:val="ListParagraph"/>
        <w:ind w:left="1440"/>
        <w:rPr>
          <w:rFonts w:ascii="Quattrocento" w:eastAsia="Cambria" w:hAnsi="Quattrocento"/>
          <w:sz w:val="24"/>
          <w:szCs w:val="24"/>
        </w:rPr>
      </w:pPr>
    </w:p>
    <w:p w14:paraId="6AF34155"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Performance testing of the complete system</w:t>
      </w:r>
    </w:p>
    <w:p w14:paraId="111E50A5" w14:textId="77777777" w:rsidR="00674FF2" w:rsidRPr="00A35C79" w:rsidRDefault="00674FF2" w:rsidP="007C4565">
      <w:pPr>
        <w:spacing w:after="200" w:line="276" w:lineRule="auto"/>
        <w:ind w:left="720"/>
        <w:rPr>
          <w:rFonts w:ascii="Quattrocento" w:eastAsia="Cambria" w:hAnsi="Quattrocento"/>
          <w:b/>
          <w:sz w:val="24"/>
          <w:szCs w:val="24"/>
        </w:rPr>
      </w:pPr>
    </w:p>
    <w:p w14:paraId="530879AB" w14:textId="77777777" w:rsidR="00674EBA" w:rsidRDefault="00674EBA" w:rsidP="007C4565">
      <w:pPr>
        <w:spacing w:after="200" w:line="276" w:lineRule="auto"/>
        <w:ind w:left="720"/>
        <w:rPr>
          <w:rFonts w:ascii="Quattrocento" w:eastAsia="Cambria" w:hAnsi="Quattrocento"/>
          <w:b/>
          <w:sz w:val="24"/>
          <w:szCs w:val="24"/>
          <w:u w:val="single"/>
        </w:rPr>
      </w:pPr>
    </w:p>
    <w:p w14:paraId="07308A03" w14:textId="77777777" w:rsidR="00674FF2" w:rsidRPr="00CA08AD" w:rsidRDefault="00FF1714" w:rsidP="007C4565">
      <w:pPr>
        <w:spacing w:after="200" w:line="276" w:lineRule="auto"/>
        <w:ind w:left="720"/>
        <w:rPr>
          <w:rFonts w:ascii="Quattrocento" w:eastAsia="Cambria" w:hAnsi="Quattrocento"/>
          <w:sz w:val="24"/>
          <w:szCs w:val="24"/>
          <w:u w:val="single"/>
        </w:rPr>
      </w:pPr>
      <w:r>
        <w:rPr>
          <w:rFonts w:ascii="Quattrocento" w:eastAsia="Cambria" w:hAnsi="Quattrocento"/>
          <w:b/>
          <w:sz w:val="24"/>
          <w:szCs w:val="24"/>
          <w:u w:val="single"/>
        </w:rPr>
        <w:t xml:space="preserve">Service </w:t>
      </w:r>
      <w:r w:rsidR="000D2748">
        <w:rPr>
          <w:rFonts w:ascii="Quattrocento" w:eastAsia="Cambria" w:hAnsi="Quattrocento"/>
          <w:b/>
          <w:sz w:val="24"/>
          <w:szCs w:val="24"/>
          <w:u w:val="single"/>
        </w:rPr>
        <w:t>after</w:t>
      </w:r>
      <w:r w:rsidR="00930C69">
        <w:rPr>
          <w:rFonts w:ascii="Quattrocento" w:eastAsia="Cambria" w:hAnsi="Quattrocento"/>
          <w:b/>
          <w:sz w:val="24"/>
          <w:szCs w:val="24"/>
          <w:u w:val="single"/>
        </w:rPr>
        <w:t xml:space="preserve"> Sale</w:t>
      </w:r>
    </w:p>
    <w:p w14:paraId="6C2B565A"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After sale service warranty will be 1 year for cables, inverters, etc.</w:t>
      </w:r>
    </w:p>
    <w:p w14:paraId="559C9C8D"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Service warranty includes:</w:t>
      </w:r>
    </w:p>
    <w:p w14:paraId="742EAFC0"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Monitoring of system through the day, analysing daily and monthly generation &amp; reconciling it with electricity bills, publishing quarterly and yearly report on gross and net savings, tracking service issues till they are resolved, identifying their root causes, maintaining configuration records, quarterly system audit, etc.</w:t>
      </w:r>
    </w:p>
    <w:p w14:paraId="3E19537C"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Besides these, a managed service also covers activities such as loose connections, grid islanding check, firmware upgrades, etc.</w:t>
      </w:r>
    </w:p>
    <w:p w14:paraId="6CA483E7" w14:textId="77777777" w:rsidR="00674EBA" w:rsidRDefault="00674EBA" w:rsidP="007C4565">
      <w:pPr>
        <w:spacing w:line="216" w:lineRule="auto"/>
        <w:ind w:left="720" w:right="480"/>
        <w:rPr>
          <w:rFonts w:ascii="Quattrocento" w:eastAsia="Cambria" w:hAnsi="Quattrocento" w:cs="Times New Roman"/>
          <w:b/>
          <w:sz w:val="24"/>
          <w:szCs w:val="24"/>
        </w:rPr>
      </w:pPr>
    </w:p>
    <w:p w14:paraId="7E65162C" w14:textId="77777777" w:rsidR="002434C1" w:rsidRDefault="002434C1" w:rsidP="007C4565">
      <w:pPr>
        <w:spacing w:line="216" w:lineRule="auto"/>
        <w:ind w:left="720" w:right="480"/>
        <w:rPr>
          <w:rFonts w:ascii="Quattrocento" w:eastAsia="Cambria" w:hAnsi="Quattrocento" w:cs="Times New Roman"/>
          <w:b/>
          <w:sz w:val="24"/>
          <w:szCs w:val="24"/>
        </w:rPr>
      </w:pPr>
    </w:p>
    <w:p w14:paraId="07108D80" w14:textId="77777777" w:rsidR="002434C1" w:rsidRDefault="002434C1" w:rsidP="007C4565">
      <w:pPr>
        <w:spacing w:line="216" w:lineRule="auto"/>
        <w:ind w:left="720" w:right="480"/>
        <w:rPr>
          <w:rFonts w:ascii="Quattrocento" w:eastAsia="Cambria" w:hAnsi="Quattrocento" w:cs="Times New Roman"/>
          <w:b/>
          <w:sz w:val="24"/>
          <w:szCs w:val="24"/>
        </w:rPr>
      </w:pPr>
    </w:p>
    <w:p w14:paraId="21111030" w14:textId="77777777" w:rsidR="00F275F2" w:rsidRDefault="00F275F2" w:rsidP="007C4565">
      <w:pPr>
        <w:spacing w:line="216" w:lineRule="auto"/>
        <w:ind w:left="720" w:right="480"/>
        <w:rPr>
          <w:rFonts w:ascii="Quattrocento" w:eastAsia="Cambria" w:hAnsi="Quattrocento" w:cs="Times New Roman"/>
          <w:b/>
          <w:sz w:val="24"/>
          <w:szCs w:val="24"/>
        </w:rPr>
      </w:pPr>
    </w:p>
    <w:p w14:paraId="26A6CD1E" w14:textId="77777777" w:rsidR="002434C1" w:rsidRDefault="002434C1" w:rsidP="007C4565">
      <w:pPr>
        <w:spacing w:line="216" w:lineRule="auto"/>
        <w:ind w:left="720" w:right="480"/>
        <w:rPr>
          <w:rFonts w:ascii="Quattrocento" w:eastAsia="Cambria" w:hAnsi="Quattrocento" w:cs="Times New Roman"/>
          <w:b/>
          <w:sz w:val="24"/>
          <w:szCs w:val="24"/>
        </w:rPr>
      </w:pPr>
    </w:p>
    <w:p w14:paraId="6817BCE8" w14:textId="77777777" w:rsidR="002434C1" w:rsidRDefault="002434C1" w:rsidP="007C4565">
      <w:pPr>
        <w:spacing w:line="216" w:lineRule="auto"/>
        <w:ind w:left="720" w:right="480"/>
        <w:rPr>
          <w:rFonts w:ascii="Quattrocento" w:eastAsia="Cambria" w:hAnsi="Quattrocento" w:cs="Times New Roman"/>
          <w:b/>
          <w:sz w:val="24"/>
          <w:szCs w:val="24"/>
        </w:rPr>
      </w:pPr>
    </w:p>
    <w:p w14:paraId="71B6F548" w14:textId="77777777" w:rsidR="002434C1" w:rsidRDefault="002434C1" w:rsidP="007C4565">
      <w:pPr>
        <w:spacing w:line="216" w:lineRule="auto"/>
        <w:ind w:left="720" w:right="480"/>
        <w:rPr>
          <w:rFonts w:ascii="Quattrocento" w:eastAsia="Cambria" w:hAnsi="Quattrocento" w:cs="Times New Roman"/>
          <w:b/>
          <w:sz w:val="24"/>
          <w:szCs w:val="24"/>
        </w:rPr>
      </w:pPr>
    </w:p>
    <w:p w14:paraId="12ECC5AB" w14:textId="77777777" w:rsidR="00336686" w:rsidRDefault="00336686" w:rsidP="007C4565">
      <w:pPr>
        <w:spacing w:line="216" w:lineRule="auto"/>
        <w:ind w:left="720" w:right="480"/>
        <w:rPr>
          <w:rFonts w:ascii="Quattrocento" w:eastAsia="Cambria" w:hAnsi="Quattrocento" w:cs="Times New Roman"/>
          <w:b/>
          <w:sz w:val="24"/>
          <w:szCs w:val="24"/>
        </w:rPr>
      </w:pPr>
    </w:p>
    <w:p w14:paraId="2067E400" w14:textId="77777777" w:rsidR="00FE5610" w:rsidRDefault="00FE5610" w:rsidP="007C4565">
      <w:pPr>
        <w:spacing w:line="216" w:lineRule="auto"/>
        <w:ind w:left="720" w:right="480"/>
        <w:rPr>
          <w:rFonts w:ascii="Quattrocento" w:eastAsia="Cambria" w:hAnsi="Quattrocento" w:cs="Times New Roman"/>
          <w:b/>
          <w:sz w:val="24"/>
          <w:szCs w:val="24"/>
        </w:rPr>
      </w:pPr>
    </w:p>
    <w:p w14:paraId="4CA2944A" w14:textId="77777777" w:rsidR="002434C1" w:rsidRDefault="002434C1" w:rsidP="007C4565">
      <w:pPr>
        <w:spacing w:line="216" w:lineRule="auto"/>
        <w:ind w:left="720" w:right="480"/>
        <w:rPr>
          <w:rFonts w:ascii="Quattrocento" w:eastAsia="Cambria" w:hAnsi="Quattrocento" w:cs="Times New Roman"/>
          <w:b/>
          <w:sz w:val="24"/>
          <w:szCs w:val="24"/>
        </w:rPr>
      </w:pPr>
    </w:p>
    <w:p w14:paraId="141FAEE1" w14:textId="77777777" w:rsidR="00D33715" w:rsidRDefault="00D33715" w:rsidP="007C4565">
      <w:pPr>
        <w:spacing w:line="216" w:lineRule="auto"/>
        <w:ind w:left="720" w:right="480"/>
        <w:rPr>
          <w:rFonts w:ascii="Quattrocento" w:eastAsia="Cambria" w:hAnsi="Quattrocento" w:cs="Times New Roman"/>
          <w:b/>
          <w:sz w:val="24"/>
          <w:szCs w:val="24"/>
        </w:rPr>
      </w:pPr>
    </w:p>
    <w:p w14:paraId="1E84B8F8" w14:textId="77777777" w:rsidR="00674FF2" w:rsidRPr="00A35C79" w:rsidRDefault="00674FF2" w:rsidP="007C4565">
      <w:pPr>
        <w:spacing w:line="216" w:lineRule="auto"/>
        <w:ind w:left="720" w:right="480"/>
        <w:rPr>
          <w:rFonts w:ascii="Quattrocento" w:eastAsia="Cambria" w:hAnsi="Quattrocento" w:cs="Times New Roman"/>
          <w:b/>
          <w:sz w:val="24"/>
          <w:szCs w:val="24"/>
        </w:rPr>
      </w:pPr>
      <w:r w:rsidRPr="00A35C79">
        <w:rPr>
          <w:rFonts w:ascii="Quattrocento" w:eastAsia="Cambria" w:hAnsi="Quattrocento" w:cs="Times New Roman"/>
          <w:b/>
          <w:sz w:val="24"/>
          <w:szCs w:val="24"/>
        </w:rPr>
        <w:t>TERMS AND CONDITIONS</w:t>
      </w:r>
    </w:p>
    <w:p w14:paraId="64B8C3A7"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tbl>
      <w:tblPr>
        <w:tblW w:w="10433" w:type="dxa"/>
        <w:tblInd w:w="750" w:type="dxa"/>
        <w:tblLayout w:type="fixed"/>
        <w:tblCellMar>
          <w:left w:w="0" w:type="dxa"/>
          <w:right w:w="0" w:type="dxa"/>
        </w:tblCellMar>
        <w:tblLook w:val="0000" w:firstRow="0" w:lastRow="0" w:firstColumn="0" w:lastColumn="0" w:noHBand="0" w:noVBand="0"/>
      </w:tblPr>
      <w:tblGrid>
        <w:gridCol w:w="3697"/>
        <w:gridCol w:w="85"/>
        <w:gridCol w:w="4569"/>
        <w:gridCol w:w="2082"/>
      </w:tblGrid>
      <w:tr w:rsidR="00674FF2" w:rsidRPr="00D65D8C" w14:paraId="0703BD93" w14:textId="77777777" w:rsidTr="00CA08AD">
        <w:trPr>
          <w:trHeight w:val="239"/>
        </w:trPr>
        <w:tc>
          <w:tcPr>
            <w:tcW w:w="3697" w:type="dxa"/>
            <w:tcBorders>
              <w:top w:val="single" w:sz="8" w:space="0" w:color="auto"/>
              <w:left w:val="single" w:sz="8" w:space="0" w:color="auto"/>
              <w:right w:val="single" w:sz="8" w:space="0" w:color="auto"/>
            </w:tcBorders>
            <w:shd w:val="clear" w:color="auto" w:fill="auto"/>
            <w:vAlign w:val="bottom"/>
          </w:tcPr>
          <w:p w14:paraId="1F36DB66" w14:textId="77777777" w:rsidR="00674FF2" w:rsidRPr="00D65D8C" w:rsidRDefault="00674FF2" w:rsidP="009C1F0C">
            <w:pPr>
              <w:spacing w:line="0" w:lineRule="atLeast"/>
              <w:ind w:left="140"/>
              <w:rPr>
                <w:rFonts w:ascii="Quattrocento" w:eastAsia="Cambria" w:hAnsi="Quattrocento"/>
                <w:b/>
              </w:rPr>
            </w:pPr>
            <w:r w:rsidRPr="00D65D8C">
              <w:rPr>
                <w:rFonts w:ascii="Quattrocento" w:eastAsia="Cambria" w:hAnsi="Quattrocento"/>
                <w:b/>
              </w:rPr>
              <w:t>Local Tax, CST/VAT, Octroi,</w:t>
            </w:r>
          </w:p>
        </w:tc>
        <w:tc>
          <w:tcPr>
            <w:tcW w:w="6736" w:type="dxa"/>
            <w:gridSpan w:val="3"/>
            <w:tcBorders>
              <w:top w:val="single" w:sz="8" w:space="0" w:color="auto"/>
              <w:right w:val="single" w:sz="8" w:space="0" w:color="auto"/>
            </w:tcBorders>
            <w:shd w:val="clear" w:color="auto" w:fill="auto"/>
            <w:vAlign w:val="bottom"/>
          </w:tcPr>
          <w:p w14:paraId="168BA9F4" w14:textId="77777777" w:rsidR="00674FF2" w:rsidRPr="00D65D8C" w:rsidRDefault="00674FF2" w:rsidP="009C1F0C">
            <w:pPr>
              <w:spacing w:line="0" w:lineRule="atLeast"/>
              <w:ind w:left="140"/>
              <w:rPr>
                <w:rFonts w:ascii="Quattrocento" w:eastAsia="Cambria" w:hAnsi="Quattrocento"/>
              </w:rPr>
            </w:pPr>
            <w:r w:rsidRPr="00D65D8C">
              <w:rPr>
                <w:rFonts w:ascii="Quattrocento" w:eastAsia="Cambria" w:hAnsi="Quattrocento"/>
              </w:rPr>
              <w:t>Any changes in tax at the time</w:t>
            </w:r>
          </w:p>
        </w:tc>
      </w:tr>
      <w:tr w:rsidR="00674FF2" w:rsidRPr="00D65D8C" w14:paraId="257A808B"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358C7244"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Duties, Service Tax</w:t>
            </w:r>
          </w:p>
        </w:tc>
        <w:tc>
          <w:tcPr>
            <w:tcW w:w="6736" w:type="dxa"/>
            <w:gridSpan w:val="3"/>
            <w:tcBorders>
              <w:bottom w:val="single" w:sz="8" w:space="0" w:color="auto"/>
              <w:right w:val="single" w:sz="8" w:space="0" w:color="auto"/>
            </w:tcBorders>
            <w:shd w:val="clear" w:color="auto" w:fill="auto"/>
            <w:vAlign w:val="bottom"/>
          </w:tcPr>
          <w:p w14:paraId="6808679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Of execution shall be at extra cost to customer account.</w:t>
            </w:r>
          </w:p>
        </w:tc>
      </w:tr>
      <w:tr w:rsidR="00674FF2" w:rsidRPr="00D65D8C" w14:paraId="5A4DD657" w14:textId="77777777" w:rsidTr="00CA08AD">
        <w:trPr>
          <w:trHeight w:val="236"/>
        </w:trPr>
        <w:tc>
          <w:tcPr>
            <w:tcW w:w="3697" w:type="dxa"/>
            <w:tcBorders>
              <w:left w:val="single" w:sz="8" w:space="0" w:color="auto"/>
              <w:right w:val="single" w:sz="8" w:space="0" w:color="auto"/>
            </w:tcBorders>
            <w:shd w:val="clear" w:color="auto" w:fill="auto"/>
            <w:vAlign w:val="bottom"/>
          </w:tcPr>
          <w:p w14:paraId="67A21DEC"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Freight &amp; Insurance</w:t>
            </w:r>
          </w:p>
        </w:tc>
        <w:tc>
          <w:tcPr>
            <w:tcW w:w="6736" w:type="dxa"/>
            <w:gridSpan w:val="3"/>
            <w:tcBorders>
              <w:right w:val="single" w:sz="8" w:space="0" w:color="auto"/>
            </w:tcBorders>
            <w:shd w:val="clear" w:color="auto" w:fill="auto"/>
            <w:vAlign w:val="bottom"/>
          </w:tcPr>
          <w:p w14:paraId="5162E73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Transportation is included.</w:t>
            </w:r>
          </w:p>
        </w:tc>
      </w:tr>
      <w:tr w:rsidR="00674FF2" w:rsidRPr="00D65D8C" w14:paraId="4D80C61C" w14:textId="77777777" w:rsidTr="00CA08AD">
        <w:trPr>
          <w:trHeight w:val="233"/>
        </w:trPr>
        <w:tc>
          <w:tcPr>
            <w:tcW w:w="3697" w:type="dxa"/>
            <w:tcBorders>
              <w:left w:val="single" w:sz="8" w:space="0" w:color="auto"/>
              <w:bottom w:val="single" w:sz="8" w:space="0" w:color="auto"/>
              <w:right w:val="single" w:sz="8" w:space="0" w:color="auto"/>
            </w:tcBorders>
            <w:shd w:val="clear" w:color="auto" w:fill="auto"/>
            <w:vAlign w:val="bottom"/>
          </w:tcPr>
          <w:p w14:paraId="7724B6DF" w14:textId="77777777" w:rsidR="00674FF2" w:rsidRPr="00D65D8C" w:rsidRDefault="00674FF2" w:rsidP="009C1F0C">
            <w:pPr>
              <w:spacing w:line="0" w:lineRule="atLeast"/>
              <w:rPr>
                <w:rFonts w:ascii="Quattrocento" w:eastAsia="Times New Roman" w:hAnsi="Quattrocento"/>
              </w:rPr>
            </w:pPr>
          </w:p>
        </w:tc>
        <w:tc>
          <w:tcPr>
            <w:tcW w:w="6736" w:type="dxa"/>
            <w:gridSpan w:val="3"/>
            <w:tcBorders>
              <w:bottom w:val="single" w:sz="8" w:space="0" w:color="auto"/>
              <w:right w:val="single" w:sz="8" w:space="0" w:color="auto"/>
            </w:tcBorders>
            <w:shd w:val="clear" w:color="auto" w:fill="auto"/>
            <w:vAlign w:val="bottom"/>
          </w:tcPr>
          <w:p w14:paraId="56887F19" w14:textId="77777777" w:rsidR="00674FF2" w:rsidRPr="00D65D8C" w:rsidRDefault="00674FF2" w:rsidP="009C1F0C">
            <w:pPr>
              <w:spacing w:line="0" w:lineRule="atLeast"/>
              <w:rPr>
                <w:rFonts w:ascii="Quattrocento" w:eastAsia="Times New Roman" w:hAnsi="Quattrocento"/>
              </w:rPr>
            </w:pPr>
          </w:p>
        </w:tc>
      </w:tr>
      <w:tr w:rsidR="00674FF2" w:rsidRPr="00D65D8C" w14:paraId="208FE2CA" w14:textId="77777777" w:rsidTr="00CA08AD">
        <w:trPr>
          <w:trHeight w:val="230"/>
        </w:trPr>
        <w:tc>
          <w:tcPr>
            <w:tcW w:w="3697" w:type="dxa"/>
            <w:tcBorders>
              <w:left w:val="single" w:sz="8" w:space="0" w:color="auto"/>
              <w:right w:val="single" w:sz="8" w:space="0" w:color="auto"/>
            </w:tcBorders>
            <w:shd w:val="clear" w:color="auto" w:fill="auto"/>
            <w:vAlign w:val="bottom"/>
          </w:tcPr>
          <w:p w14:paraId="603D0CD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Project Implementation schedule</w:t>
            </w:r>
          </w:p>
        </w:tc>
        <w:tc>
          <w:tcPr>
            <w:tcW w:w="6736" w:type="dxa"/>
            <w:gridSpan w:val="3"/>
            <w:tcBorders>
              <w:right w:val="single" w:sz="8" w:space="0" w:color="auto"/>
            </w:tcBorders>
            <w:shd w:val="clear" w:color="auto" w:fill="auto"/>
            <w:vAlign w:val="bottom"/>
          </w:tcPr>
          <w:p w14:paraId="2121964E" w14:textId="77777777" w:rsidR="00674FF2" w:rsidRPr="00D65D8C" w:rsidRDefault="00223848" w:rsidP="00223848">
            <w:pPr>
              <w:spacing w:line="248" w:lineRule="exact"/>
              <w:rPr>
                <w:rFonts w:ascii="Quattrocento" w:eastAsia="Cambria" w:hAnsi="Quattrocento"/>
              </w:rPr>
            </w:pPr>
            <w:r>
              <w:rPr>
                <w:rFonts w:ascii="Quattrocento" w:eastAsia="Cambria" w:hAnsi="Quattrocento"/>
              </w:rPr>
              <w:t xml:space="preserve"> </w:t>
            </w:r>
            <w:r w:rsidR="00674FF2" w:rsidRPr="00D65D8C">
              <w:rPr>
                <w:rFonts w:ascii="Quattrocento" w:eastAsia="Cambria" w:hAnsi="Quattrocento"/>
              </w:rPr>
              <w:t xml:space="preserve"> </w:t>
            </w:r>
            <w:r>
              <w:rPr>
                <w:rFonts w:ascii="Quattrocento" w:eastAsia="Cambria" w:hAnsi="Quattrocento"/>
              </w:rPr>
              <w:t>60 business working days</w:t>
            </w:r>
            <w:r w:rsidR="00674FF2" w:rsidRPr="00D65D8C">
              <w:rPr>
                <w:rFonts w:ascii="Quattrocento" w:eastAsia="Cambria" w:hAnsi="Quattrocento"/>
              </w:rPr>
              <w:t xml:space="preserve"> from the da</w:t>
            </w:r>
            <w:r>
              <w:rPr>
                <w:rFonts w:ascii="Quattrocento" w:eastAsia="Cambria" w:hAnsi="Quattrocento"/>
              </w:rPr>
              <w:t>te of receipt of payment</w:t>
            </w:r>
          </w:p>
        </w:tc>
      </w:tr>
      <w:tr w:rsidR="00674FF2" w:rsidRPr="00D65D8C" w14:paraId="11D1494F" w14:textId="77777777" w:rsidTr="00CA08AD">
        <w:trPr>
          <w:trHeight w:val="238"/>
        </w:trPr>
        <w:tc>
          <w:tcPr>
            <w:tcW w:w="3697" w:type="dxa"/>
            <w:tcBorders>
              <w:left w:val="single" w:sz="8" w:space="0" w:color="auto"/>
              <w:bottom w:val="single" w:sz="4" w:space="0" w:color="auto"/>
              <w:right w:val="single" w:sz="8" w:space="0" w:color="auto"/>
            </w:tcBorders>
            <w:shd w:val="clear" w:color="auto" w:fill="auto"/>
            <w:vAlign w:val="bottom"/>
          </w:tcPr>
          <w:p w14:paraId="4AFC188E" w14:textId="77777777" w:rsidR="00674FF2" w:rsidRPr="00D65D8C" w:rsidRDefault="00674FF2" w:rsidP="009C1F0C">
            <w:pPr>
              <w:spacing w:line="255" w:lineRule="exact"/>
              <w:rPr>
                <w:rFonts w:ascii="Quattrocento" w:eastAsia="Cambria" w:hAnsi="Quattrocento"/>
                <w:b/>
              </w:rPr>
            </w:pPr>
          </w:p>
        </w:tc>
        <w:tc>
          <w:tcPr>
            <w:tcW w:w="6736" w:type="dxa"/>
            <w:gridSpan w:val="3"/>
            <w:tcBorders>
              <w:bottom w:val="single" w:sz="4" w:space="0" w:color="auto"/>
              <w:right w:val="single" w:sz="8" w:space="0" w:color="auto"/>
            </w:tcBorders>
            <w:shd w:val="clear" w:color="auto" w:fill="auto"/>
            <w:vAlign w:val="bottom"/>
          </w:tcPr>
          <w:p w14:paraId="4446C9C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commercially clear order (with all engineering approvals) with</w:t>
            </w:r>
          </w:p>
          <w:p w14:paraId="6AB7374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advance and payment schedule accepted by CE</w:t>
            </w:r>
          </w:p>
        </w:tc>
      </w:tr>
      <w:tr w:rsidR="00674FF2" w:rsidRPr="00D65D8C" w14:paraId="3D16F39C" w14:textId="77777777" w:rsidTr="00CA08AD">
        <w:trPr>
          <w:trHeight w:val="781"/>
        </w:trPr>
        <w:tc>
          <w:tcPr>
            <w:tcW w:w="3697" w:type="dxa"/>
            <w:tcBorders>
              <w:left w:val="single" w:sz="8" w:space="0" w:color="auto"/>
              <w:right w:val="single" w:sz="8" w:space="0" w:color="auto"/>
            </w:tcBorders>
            <w:shd w:val="clear" w:color="auto" w:fill="auto"/>
            <w:vAlign w:val="bottom"/>
          </w:tcPr>
          <w:p w14:paraId="24F6285A"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Payment Terms</w:t>
            </w:r>
          </w:p>
        </w:tc>
        <w:tc>
          <w:tcPr>
            <w:tcW w:w="85" w:type="dxa"/>
            <w:shd w:val="clear" w:color="auto" w:fill="auto"/>
            <w:vAlign w:val="bottom"/>
          </w:tcPr>
          <w:p w14:paraId="1276D792"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438AB77"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40% advance along with confirmed PO</w:t>
            </w:r>
          </w:p>
        </w:tc>
      </w:tr>
      <w:tr w:rsidR="00674FF2" w:rsidRPr="00D65D8C" w14:paraId="20E14543" w14:textId="77777777" w:rsidTr="00CA08AD">
        <w:trPr>
          <w:trHeight w:val="238"/>
        </w:trPr>
        <w:tc>
          <w:tcPr>
            <w:tcW w:w="3697" w:type="dxa"/>
            <w:tcBorders>
              <w:left w:val="single" w:sz="8" w:space="0" w:color="auto"/>
              <w:right w:val="single" w:sz="8" w:space="0" w:color="auto"/>
            </w:tcBorders>
            <w:shd w:val="clear" w:color="auto" w:fill="auto"/>
            <w:vAlign w:val="bottom"/>
          </w:tcPr>
          <w:p w14:paraId="348C79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C1ADE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DCC4789"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40% against first material delivery</w:t>
            </w:r>
          </w:p>
        </w:tc>
      </w:tr>
      <w:tr w:rsidR="00674FF2" w:rsidRPr="00D65D8C" w14:paraId="75A52097"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7D2AE3C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7171D562"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7140D82"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 xml:space="preserve">20% after installation of solar panel on structure </w:t>
            </w:r>
          </w:p>
          <w:p w14:paraId="17570647"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Payment should be done as per terms without any delay</w:t>
            </w:r>
          </w:p>
          <w:p w14:paraId="0098814D" w14:textId="77777777" w:rsidR="00674FF2" w:rsidRPr="00D65D8C" w:rsidRDefault="00674FF2" w:rsidP="009C1F0C">
            <w:pPr>
              <w:spacing w:line="0" w:lineRule="atLeast"/>
              <w:rPr>
                <w:rFonts w:ascii="Quattrocento" w:eastAsia="Cambria" w:hAnsi="Quattrocento"/>
              </w:rPr>
            </w:pPr>
          </w:p>
        </w:tc>
      </w:tr>
      <w:tr w:rsidR="00674FF2" w:rsidRPr="00D65D8C" w14:paraId="5F83DB01" w14:textId="77777777" w:rsidTr="00CA08AD">
        <w:trPr>
          <w:trHeight w:val="228"/>
        </w:trPr>
        <w:tc>
          <w:tcPr>
            <w:tcW w:w="3697" w:type="dxa"/>
            <w:tcBorders>
              <w:left w:val="single" w:sz="8" w:space="0" w:color="auto"/>
              <w:right w:val="single" w:sz="8" w:space="0" w:color="auto"/>
            </w:tcBorders>
            <w:shd w:val="clear" w:color="auto" w:fill="auto"/>
            <w:vAlign w:val="bottom"/>
          </w:tcPr>
          <w:p w14:paraId="5AE034D8" w14:textId="77777777" w:rsidR="00674FF2" w:rsidRPr="00D65D8C" w:rsidRDefault="00674FF2" w:rsidP="009C1F0C">
            <w:pPr>
              <w:spacing w:line="247" w:lineRule="exact"/>
              <w:ind w:left="140"/>
              <w:rPr>
                <w:rFonts w:ascii="Quattrocento" w:eastAsia="Cambria" w:hAnsi="Quattrocento"/>
                <w:b/>
              </w:rPr>
            </w:pPr>
            <w:r w:rsidRPr="00D65D8C">
              <w:rPr>
                <w:rFonts w:ascii="Quattrocento" w:eastAsia="Cambria" w:hAnsi="Quattrocento"/>
                <w:b/>
              </w:rPr>
              <w:t>Supplier’s Scope of Work</w:t>
            </w:r>
          </w:p>
        </w:tc>
        <w:tc>
          <w:tcPr>
            <w:tcW w:w="85" w:type="dxa"/>
            <w:shd w:val="clear" w:color="auto" w:fill="auto"/>
            <w:vAlign w:val="bottom"/>
          </w:tcPr>
          <w:p w14:paraId="66582EB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005F48E" w14:textId="77777777" w:rsidR="00674FF2" w:rsidRPr="00D65D8C" w:rsidRDefault="00674FF2" w:rsidP="009C1F0C">
            <w:pPr>
              <w:spacing w:line="247" w:lineRule="exact"/>
              <w:rPr>
                <w:rFonts w:ascii="Quattrocento" w:eastAsia="Cambria" w:hAnsi="Quattrocento"/>
              </w:rPr>
            </w:pPr>
            <w:r w:rsidRPr="00D65D8C">
              <w:rPr>
                <w:rFonts w:ascii="Quattrocento" w:eastAsia="Cambria" w:hAnsi="Quattrocento"/>
              </w:rPr>
              <w:t>Complete with Design, Supply, Installation, Testing of system</w:t>
            </w:r>
          </w:p>
        </w:tc>
      </w:tr>
      <w:tr w:rsidR="00674FF2" w:rsidRPr="00D65D8C" w14:paraId="5F770BF8"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0759306" w14:textId="77777777" w:rsidR="00674FF2" w:rsidRDefault="00674FF2" w:rsidP="009C1F0C">
            <w:pPr>
              <w:spacing w:line="0" w:lineRule="atLeast"/>
              <w:rPr>
                <w:rFonts w:ascii="Quattrocento" w:eastAsia="Times New Roman" w:hAnsi="Quattrocento"/>
              </w:rPr>
            </w:pPr>
          </w:p>
          <w:p w14:paraId="199628F8" w14:textId="77777777" w:rsidR="002434C1" w:rsidRPr="00D65D8C" w:rsidRDefault="002434C1"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30AE7921"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069A1F5" w14:textId="77777777" w:rsidR="00674FF2" w:rsidRPr="00D65D8C" w:rsidRDefault="00674FF2" w:rsidP="009C1F0C">
            <w:pPr>
              <w:spacing w:line="0" w:lineRule="atLeast"/>
              <w:rPr>
                <w:rFonts w:ascii="Quattrocento" w:eastAsia="Cambria" w:hAnsi="Quattrocento"/>
              </w:rPr>
            </w:pPr>
          </w:p>
        </w:tc>
      </w:tr>
      <w:tr w:rsidR="00674FF2" w:rsidRPr="00D65D8C" w14:paraId="38637BE4" w14:textId="77777777" w:rsidTr="00CA08AD">
        <w:trPr>
          <w:trHeight w:val="228"/>
        </w:trPr>
        <w:tc>
          <w:tcPr>
            <w:tcW w:w="3697" w:type="dxa"/>
            <w:tcBorders>
              <w:left w:val="single" w:sz="8" w:space="0" w:color="auto"/>
              <w:right w:val="single" w:sz="8" w:space="0" w:color="auto"/>
            </w:tcBorders>
            <w:shd w:val="clear" w:color="auto" w:fill="auto"/>
            <w:vAlign w:val="bottom"/>
          </w:tcPr>
          <w:p w14:paraId="75130C5F"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Buyer’s Scope of Work</w:t>
            </w:r>
          </w:p>
        </w:tc>
        <w:tc>
          <w:tcPr>
            <w:tcW w:w="85" w:type="dxa"/>
            <w:shd w:val="clear" w:color="auto" w:fill="auto"/>
            <w:vAlign w:val="bottom"/>
          </w:tcPr>
          <w:p w14:paraId="76CE8C3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CE56BBF"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Site preparation work will be in customer’s scope, which</w:t>
            </w:r>
          </w:p>
        </w:tc>
      </w:tr>
      <w:tr w:rsidR="00674FF2" w:rsidRPr="00D65D8C" w14:paraId="0C8B6FF9" w14:textId="77777777" w:rsidTr="00CA08AD">
        <w:trPr>
          <w:trHeight w:val="238"/>
        </w:trPr>
        <w:tc>
          <w:tcPr>
            <w:tcW w:w="3697" w:type="dxa"/>
            <w:tcBorders>
              <w:left w:val="single" w:sz="8" w:space="0" w:color="auto"/>
              <w:right w:val="single" w:sz="8" w:space="0" w:color="auto"/>
            </w:tcBorders>
            <w:shd w:val="clear" w:color="auto" w:fill="auto"/>
            <w:vAlign w:val="bottom"/>
          </w:tcPr>
          <w:p w14:paraId="5B94BD42"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42D683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0D04CF25"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includes readiness of site for installation of Mounting</w:t>
            </w:r>
          </w:p>
        </w:tc>
      </w:tr>
      <w:tr w:rsidR="00674FF2" w:rsidRPr="00D65D8C" w14:paraId="078BFCF7" w14:textId="77777777" w:rsidTr="00CA08AD">
        <w:trPr>
          <w:trHeight w:val="239"/>
        </w:trPr>
        <w:tc>
          <w:tcPr>
            <w:tcW w:w="3697" w:type="dxa"/>
            <w:tcBorders>
              <w:left w:val="single" w:sz="8" w:space="0" w:color="auto"/>
              <w:right w:val="single" w:sz="8" w:space="0" w:color="auto"/>
            </w:tcBorders>
            <w:shd w:val="clear" w:color="auto" w:fill="auto"/>
            <w:vAlign w:val="bottom"/>
          </w:tcPr>
          <w:p w14:paraId="5C535967"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499BC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8D6E7EC"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structure, erecting of Mounting structure and PV Array and</w:t>
            </w:r>
          </w:p>
        </w:tc>
      </w:tr>
      <w:tr w:rsidR="00674FF2" w:rsidRPr="00D65D8C" w14:paraId="1DDEB810"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207433FF"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24FB942E"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62707AAE"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any other site related work and activities</w:t>
            </w:r>
            <w:r w:rsidR="00AA6F6A">
              <w:rPr>
                <w:rFonts w:ascii="Quattrocento" w:eastAsia="Cambria" w:hAnsi="Quattrocento"/>
              </w:rPr>
              <w:t xml:space="preserve">, internet facility for RMS system should be provided </w:t>
            </w:r>
          </w:p>
          <w:p w14:paraId="101F5A7A" w14:textId="77777777" w:rsidR="00674FF2" w:rsidRPr="00D65D8C" w:rsidRDefault="00674FF2" w:rsidP="009C1F0C">
            <w:pPr>
              <w:pStyle w:val="ListParagraph"/>
              <w:spacing w:line="0" w:lineRule="atLeast"/>
              <w:rPr>
                <w:rFonts w:ascii="Quattrocento" w:eastAsia="Cambria" w:hAnsi="Quattrocento"/>
                <w:sz w:val="22"/>
                <w:szCs w:val="22"/>
              </w:rPr>
            </w:pPr>
          </w:p>
        </w:tc>
      </w:tr>
      <w:tr w:rsidR="00674FF2" w:rsidRPr="00D65D8C" w14:paraId="66A087CC" w14:textId="77777777" w:rsidTr="00CA08AD">
        <w:trPr>
          <w:trHeight w:val="230"/>
        </w:trPr>
        <w:tc>
          <w:tcPr>
            <w:tcW w:w="3697" w:type="dxa"/>
            <w:tcBorders>
              <w:left w:val="single" w:sz="8" w:space="0" w:color="auto"/>
              <w:right w:val="single" w:sz="8" w:space="0" w:color="auto"/>
            </w:tcBorders>
            <w:shd w:val="clear" w:color="auto" w:fill="auto"/>
            <w:vAlign w:val="bottom"/>
          </w:tcPr>
          <w:p w14:paraId="04480B1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 xml:space="preserve">System </w:t>
            </w:r>
            <w:proofErr w:type="gramStart"/>
            <w:r w:rsidRPr="00D65D8C">
              <w:rPr>
                <w:rFonts w:ascii="Quattrocento" w:eastAsia="Cambria" w:hAnsi="Quattrocento"/>
                <w:b/>
              </w:rPr>
              <w:t>Warranty:-</w:t>
            </w:r>
            <w:proofErr w:type="gramEnd"/>
          </w:p>
        </w:tc>
        <w:tc>
          <w:tcPr>
            <w:tcW w:w="85" w:type="dxa"/>
            <w:shd w:val="clear" w:color="auto" w:fill="auto"/>
            <w:vAlign w:val="bottom"/>
          </w:tcPr>
          <w:p w14:paraId="5ADD4911"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648EC5C" w14:textId="77777777" w:rsidR="00674FF2" w:rsidRPr="00D65D8C" w:rsidRDefault="00674FF2" w:rsidP="009C1F0C">
            <w:pPr>
              <w:spacing w:line="248" w:lineRule="exact"/>
              <w:rPr>
                <w:rFonts w:ascii="Quattrocento" w:eastAsia="Cambria" w:hAnsi="Quattrocento"/>
              </w:rPr>
            </w:pPr>
            <w:proofErr w:type="gramStart"/>
            <w:r w:rsidRPr="00D65D8C">
              <w:rPr>
                <w:rFonts w:ascii="Quattrocento" w:eastAsia="Cambria" w:hAnsi="Quattrocento"/>
              </w:rPr>
              <w:t>1 year</w:t>
            </w:r>
            <w:proofErr w:type="gramEnd"/>
            <w:r w:rsidRPr="00D65D8C">
              <w:rPr>
                <w:rFonts w:ascii="Quattrocento" w:eastAsia="Cambria" w:hAnsi="Quattrocento"/>
              </w:rPr>
              <w:t xml:space="preserve"> free service warranty</w:t>
            </w:r>
          </w:p>
        </w:tc>
      </w:tr>
      <w:tr w:rsidR="00674FF2" w:rsidRPr="00D65D8C" w14:paraId="435D2C06" w14:textId="77777777" w:rsidTr="00CA08AD">
        <w:trPr>
          <w:trHeight w:val="237"/>
        </w:trPr>
        <w:tc>
          <w:tcPr>
            <w:tcW w:w="3697" w:type="dxa"/>
            <w:tcBorders>
              <w:left w:val="single" w:sz="8" w:space="0" w:color="auto"/>
              <w:right w:val="single" w:sz="8" w:space="0" w:color="auto"/>
            </w:tcBorders>
            <w:shd w:val="clear" w:color="auto" w:fill="auto"/>
            <w:vAlign w:val="bottom"/>
          </w:tcPr>
          <w:p w14:paraId="3786790C"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3CDE9654"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4239ED9B" w14:textId="77777777" w:rsidR="00674FF2" w:rsidRPr="00D65D8C" w:rsidRDefault="00674FF2" w:rsidP="009C1F0C">
            <w:pPr>
              <w:spacing w:line="255" w:lineRule="exact"/>
              <w:rPr>
                <w:rFonts w:ascii="Quattrocento" w:eastAsia="Cambria" w:hAnsi="Quattrocento"/>
              </w:rPr>
            </w:pPr>
          </w:p>
        </w:tc>
      </w:tr>
      <w:tr w:rsidR="00674FF2" w:rsidRPr="00D65D8C" w14:paraId="00E3D644" w14:textId="77777777" w:rsidTr="00CA08AD">
        <w:trPr>
          <w:trHeight w:val="206"/>
        </w:trPr>
        <w:tc>
          <w:tcPr>
            <w:tcW w:w="3697" w:type="dxa"/>
            <w:tcBorders>
              <w:left w:val="single" w:sz="8" w:space="0" w:color="auto"/>
              <w:right w:val="single" w:sz="8" w:space="0" w:color="auto"/>
            </w:tcBorders>
            <w:shd w:val="clear" w:color="auto" w:fill="auto"/>
            <w:vAlign w:val="bottom"/>
          </w:tcPr>
          <w:p w14:paraId="686EBE6A"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B8BD959"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F1E1A4D" w14:textId="77777777" w:rsidR="00674FF2" w:rsidRPr="00D65D8C" w:rsidRDefault="00674FF2" w:rsidP="009C1F0C">
            <w:pPr>
              <w:spacing w:line="222" w:lineRule="exact"/>
              <w:rPr>
                <w:rFonts w:ascii="Quattrocento" w:eastAsia="Cambria" w:hAnsi="Quattrocento"/>
                <w:b/>
              </w:rPr>
            </w:pPr>
          </w:p>
        </w:tc>
      </w:tr>
      <w:tr w:rsidR="00674FF2" w:rsidRPr="00D65D8C" w14:paraId="3F288147" w14:textId="77777777" w:rsidTr="00CA08AD">
        <w:trPr>
          <w:trHeight w:val="253"/>
        </w:trPr>
        <w:tc>
          <w:tcPr>
            <w:tcW w:w="3697" w:type="dxa"/>
            <w:tcBorders>
              <w:left w:val="single" w:sz="8" w:space="0" w:color="auto"/>
              <w:right w:val="single" w:sz="8" w:space="0" w:color="auto"/>
            </w:tcBorders>
            <w:shd w:val="clear" w:color="auto" w:fill="auto"/>
            <w:vAlign w:val="bottom"/>
          </w:tcPr>
          <w:p w14:paraId="3F9F9D75"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69687887" w14:textId="77777777" w:rsidR="00674FF2" w:rsidRPr="00D65D8C" w:rsidRDefault="00674FF2" w:rsidP="009C1F0C">
            <w:pPr>
              <w:spacing w:line="0" w:lineRule="atLeast"/>
              <w:rPr>
                <w:rFonts w:ascii="Quattrocento" w:eastAsia="Times New Roman" w:hAnsi="Quattrocento"/>
              </w:rPr>
            </w:pPr>
          </w:p>
        </w:tc>
        <w:tc>
          <w:tcPr>
            <w:tcW w:w="4569" w:type="dxa"/>
            <w:tcBorders>
              <w:top w:val="single" w:sz="8" w:space="0" w:color="auto"/>
            </w:tcBorders>
            <w:shd w:val="clear" w:color="auto" w:fill="auto"/>
            <w:vAlign w:val="bottom"/>
          </w:tcPr>
          <w:p w14:paraId="67E4D557" w14:textId="77777777" w:rsidR="00674FF2" w:rsidRPr="00D65D8C" w:rsidRDefault="00674FF2" w:rsidP="009C1F0C">
            <w:pPr>
              <w:spacing w:line="0" w:lineRule="atLeast"/>
              <w:rPr>
                <w:rFonts w:ascii="Quattrocento" w:eastAsia="Cambria" w:hAnsi="Quattrocento"/>
                <w:b/>
              </w:rPr>
            </w:pPr>
            <w:r w:rsidRPr="00D65D8C">
              <w:rPr>
                <w:rFonts w:ascii="Quattrocento" w:eastAsia="Cambria" w:hAnsi="Quattrocento"/>
                <w:b/>
              </w:rPr>
              <w:t xml:space="preserve">Product </w:t>
            </w:r>
            <w:proofErr w:type="gramStart"/>
            <w:r w:rsidRPr="00D65D8C">
              <w:rPr>
                <w:rFonts w:ascii="Quattrocento" w:eastAsia="Cambria" w:hAnsi="Quattrocento"/>
                <w:b/>
              </w:rPr>
              <w:t>Warranty:-</w:t>
            </w:r>
            <w:proofErr w:type="gramEnd"/>
          </w:p>
        </w:tc>
        <w:tc>
          <w:tcPr>
            <w:tcW w:w="2082" w:type="dxa"/>
            <w:tcBorders>
              <w:right w:val="single" w:sz="8" w:space="0" w:color="auto"/>
            </w:tcBorders>
            <w:shd w:val="clear" w:color="auto" w:fill="auto"/>
            <w:vAlign w:val="bottom"/>
          </w:tcPr>
          <w:p w14:paraId="50D965F0" w14:textId="77777777" w:rsidR="00674FF2" w:rsidRPr="00D65D8C" w:rsidRDefault="00674FF2" w:rsidP="009C1F0C">
            <w:pPr>
              <w:spacing w:line="0" w:lineRule="atLeast"/>
              <w:rPr>
                <w:rFonts w:ascii="Quattrocento" w:eastAsia="Times New Roman" w:hAnsi="Quattrocento"/>
              </w:rPr>
            </w:pPr>
          </w:p>
        </w:tc>
      </w:tr>
      <w:tr w:rsidR="00674FF2" w:rsidRPr="00D65D8C" w14:paraId="26CEDDB9" w14:textId="77777777" w:rsidTr="00CA08AD">
        <w:trPr>
          <w:trHeight w:val="239"/>
        </w:trPr>
        <w:tc>
          <w:tcPr>
            <w:tcW w:w="3697" w:type="dxa"/>
            <w:tcBorders>
              <w:left w:val="single" w:sz="8" w:space="0" w:color="auto"/>
              <w:right w:val="single" w:sz="8" w:space="0" w:color="auto"/>
            </w:tcBorders>
            <w:shd w:val="clear" w:color="auto" w:fill="auto"/>
            <w:vAlign w:val="bottom"/>
          </w:tcPr>
          <w:p w14:paraId="0FF45983"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2C1AAC77"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6571BB6"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Module: Performance warranty for 25 Years from the</w:t>
            </w:r>
          </w:p>
        </w:tc>
      </w:tr>
      <w:tr w:rsidR="00674FF2" w:rsidRPr="00D65D8C" w14:paraId="6E0878D9" w14:textId="77777777" w:rsidTr="00CA08AD">
        <w:trPr>
          <w:trHeight w:val="238"/>
        </w:trPr>
        <w:tc>
          <w:tcPr>
            <w:tcW w:w="3697" w:type="dxa"/>
            <w:tcBorders>
              <w:left w:val="single" w:sz="8" w:space="0" w:color="auto"/>
              <w:right w:val="single" w:sz="8" w:space="0" w:color="auto"/>
            </w:tcBorders>
            <w:shd w:val="clear" w:color="auto" w:fill="auto"/>
            <w:vAlign w:val="bottom"/>
          </w:tcPr>
          <w:p w14:paraId="691CDC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1340E96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C463FC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Manufacturer.</w:t>
            </w:r>
          </w:p>
        </w:tc>
      </w:tr>
      <w:tr w:rsidR="00674FF2" w:rsidRPr="00D65D8C" w14:paraId="4A844F01" w14:textId="77777777" w:rsidTr="00CA08AD">
        <w:trPr>
          <w:trHeight w:val="248"/>
        </w:trPr>
        <w:tc>
          <w:tcPr>
            <w:tcW w:w="3697" w:type="dxa"/>
            <w:tcBorders>
              <w:left w:val="single" w:sz="8" w:space="0" w:color="auto"/>
              <w:bottom w:val="single" w:sz="8" w:space="0" w:color="auto"/>
              <w:right w:val="single" w:sz="8" w:space="0" w:color="auto"/>
            </w:tcBorders>
            <w:shd w:val="clear" w:color="auto" w:fill="auto"/>
            <w:vAlign w:val="bottom"/>
          </w:tcPr>
          <w:p w14:paraId="5610FD57"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64D3CAA5"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2C120631"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60-84 Months warranty of Inverter from date of installation from manufacturer.</w:t>
            </w:r>
          </w:p>
        </w:tc>
      </w:tr>
      <w:tr w:rsidR="00674FF2" w:rsidRPr="00D65D8C" w14:paraId="1FE69BAD" w14:textId="77777777" w:rsidTr="00CA08AD">
        <w:trPr>
          <w:trHeight w:val="227"/>
        </w:trPr>
        <w:tc>
          <w:tcPr>
            <w:tcW w:w="3697" w:type="dxa"/>
            <w:tcBorders>
              <w:left w:val="single" w:sz="8" w:space="0" w:color="auto"/>
              <w:bottom w:val="single" w:sz="8" w:space="0" w:color="auto"/>
              <w:right w:val="single" w:sz="8" w:space="0" w:color="auto"/>
            </w:tcBorders>
            <w:shd w:val="clear" w:color="auto" w:fill="auto"/>
            <w:vAlign w:val="bottom"/>
          </w:tcPr>
          <w:p w14:paraId="50D7C4F6"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Validity of Quotation</w:t>
            </w:r>
          </w:p>
        </w:tc>
        <w:tc>
          <w:tcPr>
            <w:tcW w:w="85" w:type="dxa"/>
            <w:tcBorders>
              <w:bottom w:val="single" w:sz="8" w:space="0" w:color="auto"/>
            </w:tcBorders>
            <w:shd w:val="clear" w:color="auto" w:fill="auto"/>
            <w:vAlign w:val="bottom"/>
          </w:tcPr>
          <w:p w14:paraId="00ABE4EB"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5D79ACCA"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20 days from the date of quotation</w:t>
            </w:r>
          </w:p>
        </w:tc>
      </w:tr>
      <w:tr w:rsidR="00674FF2" w:rsidRPr="00D65D8C" w14:paraId="700DF278" w14:textId="77777777" w:rsidTr="00CA08AD">
        <w:trPr>
          <w:trHeight w:val="228"/>
        </w:trPr>
        <w:tc>
          <w:tcPr>
            <w:tcW w:w="3697" w:type="dxa"/>
            <w:tcBorders>
              <w:left w:val="single" w:sz="8" w:space="0" w:color="auto"/>
              <w:right w:val="single" w:sz="8" w:space="0" w:color="auto"/>
            </w:tcBorders>
            <w:shd w:val="clear" w:color="auto" w:fill="auto"/>
            <w:vAlign w:val="bottom"/>
          </w:tcPr>
          <w:p w14:paraId="6CEEF611"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Force Majeure Clause</w:t>
            </w:r>
          </w:p>
        </w:tc>
        <w:tc>
          <w:tcPr>
            <w:tcW w:w="85" w:type="dxa"/>
            <w:shd w:val="clear" w:color="auto" w:fill="auto"/>
            <w:vAlign w:val="bottom"/>
          </w:tcPr>
          <w:p w14:paraId="2662C930"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6CCF634"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Force majeure clause applicable on the above offer</w:t>
            </w:r>
          </w:p>
        </w:tc>
      </w:tr>
      <w:tr w:rsidR="00674FF2" w:rsidRPr="00D65D8C" w14:paraId="4BADA12F"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21BCDA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5FADFE7F"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109452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All disputes (if any) are subject to Mumbai jurisdiction</w:t>
            </w:r>
          </w:p>
        </w:tc>
      </w:tr>
    </w:tbl>
    <w:p w14:paraId="5F0D69A1"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p w14:paraId="209A325D" w14:textId="77777777" w:rsidR="00D44AC5" w:rsidRDefault="00D44AC5" w:rsidP="007C4565">
      <w:pPr>
        <w:spacing w:line="229" w:lineRule="auto"/>
        <w:ind w:left="840" w:right="1160"/>
        <w:jc w:val="both"/>
        <w:rPr>
          <w:rFonts w:ascii="Quattrocento" w:eastAsia="Cambria" w:hAnsi="Quattrocento"/>
          <w:sz w:val="24"/>
          <w:szCs w:val="24"/>
        </w:rPr>
      </w:pPr>
    </w:p>
    <w:p w14:paraId="568ACA56" w14:textId="77777777" w:rsidR="00D44AC5" w:rsidRDefault="00D44AC5" w:rsidP="007C4565">
      <w:pPr>
        <w:spacing w:line="229" w:lineRule="auto"/>
        <w:ind w:left="840" w:right="1160"/>
        <w:jc w:val="both"/>
        <w:rPr>
          <w:rFonts w:ascii="Quattrocento" w:eastAsia="Cambria" w:hAnsi="Quattrocento"/>
          <w:sz w:val="24"/>
          <w:szCs w:val="24"/>
        </w:rPr>
      </w:pPr>
    </w:p>
    <w:p w14:paraId="25813A0F" w14:textId="77777777" w:rsidR="00B47243" w:rsidRDefault="00B47243" w:rsidP="007C4565">
      <w:pPr>
        <w:spacing w:line="229" w:lineRule="auto"/>
        <w:ind w:left="840" w:right="1160"/>
        <w:jc w:val="both"/>
        <w:rPr>
          <w:rFonts w:ascii="Quattrocento" w:eastAsia="Cambria" w:hAnsi="Quattrocento"/>
          <w:sz w:val="24"/>
          <w:szCs w:val="24"/>
        </w:rPr>
      </w:pPr>
    </w:p>
    <w:p w14:paraId="699D0BBE" w14:textId="77777777" w:rsidR="00615568" w:rsidRDefault="00615568" w:rsidP="007C4565">
      <w:pPr>
        <w:spacing w:line="229" w:lineRule="auto"/>
        <w:ind w:left="840" w:right="1160"/>
        <w:jc w:val="both"/>
        <w:rPr>
          <w:rFonts w:ascii="Quattrocento" w:eastAsia="Cambria" w:hAnsi="Quattrocento"/>
          <w:sz w:val="24"/>
          <w:szCs w:val="24"/>
        </w:rPr>
      </w:pPr>
    </w:p>
    <w:p w14:paraId="48D85E00" w14:textId="77777777" w:rsidR="00674FF2" w:rsidRPr="00A35C79" w:rsidRDefault="00674FF2" w:rsidP="007C4565">
      <w:pPr>
        <w:spacing w:line="229" w:lineRule="auto"/>
        <w:ind w:left="840" w:right="1160"/>
        <w:jc w:val="both"/>
        <w:rPr>
          <w:rFonts w:ascii="Quattrocento" w:eastAsia="Cambria" w:hAnsi="Quattrocento"/>
          <w:sz w:val="24"/>
          <w:szCs w:val="24"/>
        </w:rPr>
      </w:pPr>
      <w:r w:rsidRPr="00A35C79">
        <w:rPr>
          <w:rFonts w:ascii="Quattrocento" w:eastAsia="Cambria" w:hAnsi="Quattrocento"/>
          <w:sz w:val="24"/>
          <w:szCs w:val="24"/>
        </w:rPr>
        <w:t>We trust our offer would be in line with your requirements and looking forward to your valuable order and continuous relationship. In case of any further information or clarification, please feel free to contact us.</w:t>
      </w:r>
    </w:p>
    <w:p w14:paraId="2F9B0802" w14:textId="77777777" w:rsidR="00674FF2" w:rsidRPr="00A35C79" w:rsidRDefault="00674FF2" w:rsidP="007C4565">
      <w:pPr>
        <w:spacing w:line="1" w:lineRule="exact"/>
        <w:ind w:left="720"/>
        <w:rPr>
          <w:rFonts w:ascii="Quattrocento" w:eastAsia="Times New Roman" w:hAnsi="Quattrocento"/>
          <w:sz w:val="24"/>
          <w:szCs w:val="24"/>
        </w:rPr>
      </w:pPr>
    </w:p>
    <w:p w14:paraId="698EFEAE" w14:textId="77777777" w:rsidR="00674FF2" w:rsidRPr="00A35C79"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Thanking you and assuring you of our best services at all times.</w:t>
      </w:r>
    </w:p>
    <w:p w14:paraId="2DCD3DC4" w14:textId="77777777" w:rsidR="00674FF2" w:rsidRPr="00A35C79" w:rsidRDefault="00674FF2" w:rsidP="007C4565">
      <w:pPr>
        <w:spacing w:line="2" w:lineRule="exact"/>
        <w:ind w:left="720"/>
        <w:rPr>
          <w:rFonts w:ascii="Quattrocento" w:eastAsia="Times New Roman" w:hAnsi="Quattrocento"/>
          <w:sz w:val="24"/>
          <w:szCs w:val="24"/>
        </w:rPr>
      </w:pPr>
    </w:p>
    <w:p w14:paraId="35C758E7" w14:textId="77777777" w:rsidR="00674FF2"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Yours truly,</w:t>
      </w:r>
    </w:p>
    <w:p w14:paraId="3BAA6172" w14:textId="77777777" w:rsidR="00674FF2" w:rsidRPr="00580481" w:rsidRDefault="00580481" w:rsidP="00580481">
      <w:pPr>
        <w:spacing w:line="0" w:lineRule="atLeast"/>
        <w:ind w:left="840"/>
        <w:rPr>
          <w:rFonts w:ascii="Quattrocento" w:eastAsia="Cambria" w:hAnsi="Quattrocento"/>
          <w:sz w:val="24"/>
          <w:szCs w:val="24"/>
        </w:rPr>
      </w:pPr>
      <w:r>
        <w:rPr>
          <w:rFonts w:ascii="Quattrocento" w:eastAsia="Cambria" w:hAnsi="Quattrocento"/>
          <w:noProof/>
          <w:sz w:val="24"/>
          <w:szCs w:val="24"/>
          <w:lang w:val="en-US" w:bidi="mr-IN"/>
        </w:rPr>
        <w:drawing>
          <wp:inline distT="0" distB="0" distL="0" distR="0" wp14:anchorId="082B0382" wp14:editId="7532445A">
            <wp:extent cx="1537854" cy="1537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5989" cy="1545989"/>
                    </a:xfrm>
                    <a:prstGeom prst="rect">
                      <a:avLst/>
                    </a:prstGeom>
                  </pic:spPr>
                </pic:pic>
              </a:graphicData>
            </a:graphic>
          </wp:inline>
        </w:drawing>
      </w:r>
    </w:p>
    <w:p w14:paraId="12692FDA" w14:textId="77777777" w:rsidR="00674FF2" w:rsidRDefault="00674FF2" w:rsidP="00E6056C">
      <w:pPr>
        <w:spacing w:line="0" w:lineRule="atLeast"/>
        <w:ind w:left="720" w:firstLine="120"/>
        <w:rPr>
          <w:rFonts w:ascii="Quattrocento" w:eastAsia="Times New Roman" w:hAnsi="Quattrocento"/>
          <w:sz w:val="24"/>
          <w:szCs w:val="24"/>
        </w:rPr>
      </w:pPr>
      <w:r w:rsidRPr="00A35C79">
        <w:rPr>
          <w:rFonts w:ascii="Quattrocento" w:eastAsia="Times New Roman" w:hAnsi="Quattrocento"/>
          <w:sz w:val="24"/>
          <w:szCs w:val="24"/>
        </w:rPr>
        <w:t xml:space="preserve">Thank You for Choosing </w:t>
      </w:r>
      <w:proofErr w:type="spellStart"/>
      <w:r w:rsidRPr="00A35C79">
        <w:rPr>
          <w:rFonts w:ascii="Quattrocento" w:eastAsia="Times New Roman" w:hAnsi="Quattrocento"/>
          <w:sz w:val="24"/>
          <w:szCs w:val="24"/>
        </w:rPr>
        <w:t>Soryouth</w:t>
      </w:r>
      <w:proofErr w:type="spellEnd"/>
    </w:p>
    <w:p w14:paraId="685D8513" w14:textId="77777777" w:rsidR="00580481" w:rsidRDefault="00580481" w:rsidP="00E6056C">
      <w:pPr>
        <w:spacing w:line="0" w:lineRule="atLeast"/>
        <w:ind w:left="720" w:firstLine="120"/>
        <w:rPr>
          <w:rFonts w:ascii="Quattrocento" w:eastAsia="Times New Roman" w:hAnsi="Quattrocento"/>
          <w:sz w:val="24"/>
          <w:szCs w:val="24"/>
        </w:rPr>
      </w:pPr>
    </w:p>
    <w:p w14:paraId="66C723A9" w14:textId="77777777" w:rsidR="00580481" w:rsidRDefault="00580481" w:rsidP="00580481">
      <w:pPr>
        <w:spacing w:line="0" w:lineRule="atLeast"/>
        <w:ind w:left="840"/>
        <w:rPr>
          <w:rFonts w:ascii="Quattrocento" w:eastAsia="Times New Roman" w:hAnsi="Quattrocento"/>
          <w:b/>
          <w:sz w:val="24"/>
          <w:szCs w:val="24"/>
        </w:rPr>
      </w:pPr>
      <w:r>
        <w:rPr>
          <w:rFonts w:ascii="Quattrocento" w:eastAsia="Times New Roman" w:hAnsi="Quattrocento"/>
          <w:b/>
          <w:sz w:val="24"/>
          <w:szCs w:val="24"/>
        </w:rPr>
        <w:t>OUR Clients:</w:t>
      </w:r>
    </w:p>
    <w:p w14:paraId="00AFEA9B" w14:textId="77777777" w:rsidR="00580481" w:rsidRPr="00A35C79" w:rsidRDefault="00580481" w:rsidP="00580481">
      <w:pPr>
        <w:spacing w:line="0" w:lineRule="atLeast"/>
        <w:ind w:left="840"/>
        <w:rPr>
          <w:rFonts w:ascii="Quattrocento" w:eastAsia="Times New Roman" w:hAnsi="Quattrocento"/>
          <w:b/>
          <w:sz w:val="24"/>
          <w:szCs w:val="24"/>
        </w:rPr>
      </w:pPr>
      <w:r>
        <w:rPr>
          <w:noProof/>
          <w:lang w:val="en-US" w:bidi="mr-IN"/>
        </w:rPr>
        <w:drawing>
          <wp:anchor distT="0" distB="0" distL="114300" distR="114300" simplePos="0" relativeHeight="251662336" behindDoc="0" locked="0" layoutInCell="1" allowOverlap="1" wp14:anchorId="24751E64" wp14:editId="3C1BB92C">
            <wp:simplePos x="0" y="0"/>
            <wp:positionH relativeFrom="column">
              <wp:posOffset>3292475</wp:posOffset>
            </wp:positionH>
            <wp:positionV relativeFrom="paragraph">
              <wp:posOffset>142875</wp:posOffset>
            </wp:positionV>
            <wp:extent cx="2990850" cy="541655"/>
            <wp:effectExtent l="0" t="0" r="0" b="0"/>
            <wp:wrapSquare wrapText="bothSides"/>
            <wp:docPr id="13" name="Picture 13" descr="Jatin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tin Industr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541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1312" behindDoc="0" locked="0" layoutInCell="1" allowOverlap="1" wp14:anchorId="0E9B9478" wp14:editId="019B7E03">
            <wp:simplePos x="0" y="0"/>
            <wp:positionH relativeFrom="column">
              <wp:posOffset>530225</wp:posOffset>
            </wp:positionH>
            <wp:positionV relativeFrom="paragraph">
              <wp:posOffset>142875</wp:posOffset>
            </wp:positionV>
            <wp:extent cx="2362200" cy="571500"/>
            <wp:effectExtent l="0" t="0" r="0" b="0"/>
            <wp:wrapSquare wrapText="bothSides"/>
            <wp:docPr id="11" name="Picture 11" descr="Rustomjee Case Study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stomjee Case Study | Google 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7F879" w14:textId="77777777" w:rsidR="00580481" w:rsidRPr="00A35C79" w:rsidRDefault="00580481" w:rsidP="00580481">
      <w:pPr>
        <w:spacing w:line="216" w:lineRule="auto"/>
        <w:ind w:left="720" w:right="480"/>
        <w:rPr>
          <w:rFonts w:ascii="Quattrocento" w:eastAsia="Cambria" w:hAnsi="Quattrocento"/>
          <w:sz w:val="24"/>
          <w:szCs w:val="24"/>
        </w:rPr>
      </w:pPr>
    </w:p>
    <w:p w14:paraId="4D9434B1" w14:textId="77777777" w:rsidR="00580481" w:rsidRPr="00A35C79" w:rsidRDefault="00580481" w:rsidP="00580481">
      <w:pPr>
        <w:ind w:left="720"/>
        <w:rPr>
          <w:rFonts w:ascii="Quattrocento" w:hAnsi="Quattrocento"/>
          <w:sz w:val="24"/>
          <w:szCs w:val="24"/>
        </w:rPr>
      </w:pPr>
      <w:r>
        <w:rPr>
          <w:noProof/>
          <w:lang w:val="en-US" w:bidi="mr-IN"/>
        </w:rPr>
        <w:drawing>
          <wp:anchor distT="0" distB="0" distL="114300" distR="114300" simplePos="0" relativeHeight="251666432" behindDoc="0" locked="0" layoutInCell="1" allowOverlap="1" wp14:anchorId="453DF854" wp14:editId="756C940B">
            <wp:simplePos x="0" y="0"/>
            <wp:positionH relativeFrom="column">
              <wp:posOffset>3454400</wp:posOffset>
            </wp:positionH>
            <wp:positionV relativeFrom="paragraph">
              <wp:posOffset>2473325</wp:posOffset>
            </wp:positionV>
            <wp:extent cx="3314700" cy="990600"/>
            <wp:effectExtent l="0" t="0" r="0" b="0"/>
            <wp:wrapSquare wrapText="bothSides"/>
            <wp:docPr id="18" name="Picture 18" descr="Palava Ready Homes by lodha 1, 2, 2.5 BHK Price ₹ 43.99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lava Ready Homes by lodha 1, 2, 2.5 BHK Price ₹ 43.99 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5408" behindDoc="0" locked="0" layoutInCell="1" allowOverlap="1" wp14:anchorId="61785405" wp14:editId="603C1E8E">
            <wp:simplePos x="0" y="0"/>
            <wp:positionH relativeFrom="column">
              <wp:posOffset>463550</wp:posOffset>
            </wp:positionH>
            <wp:positionV relativeFrom="paragraph">
              <wp:posOffset>2197100</wp:posOffset>
            </wp:positionV>
            <wp:extent cx="2378075" cy="1352550"/>
            <wp:effectExtent l="0" t="0" r="3175" b="0"/>
            <wp:wrapSquare wrapText="bothSides"/>
            <wp:docPr id="17" name="Picture 17" descr="M/S BP Lubricant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 BP Lubricants Pvt. Lt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807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4384" behindDoc="0" locked="0" layoutInCell="1" allowOverlap="1" wp14:anchorId="7D6D0626" wp14:editId="5A91D477">
            <wp:simplePos x="0" y="0"/>
            <wp:positionH relativeFrom="column">
              <wp:posOffset>4283075</wp:posOffset>
            </wp:positionH>
            <wp:positionV relativeFrom="paragraph">
              <wp:posOffset>390525</wp:posOffset>
            </wp:positionV>
            <wp:extent cx="1633220" cy="1390650"/>
            <wp:effectExtent l="0" t="0" r="5080" b="0"/>
            <wp:wrapSquare wrapText="bothSides"/>
            <wp:docPr id="16" name="Picture 16" descr="ISKCON Centers Directory | List Of Worldwid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KCON Centers Directory | List Of Worldwide Branch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322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3360" behindDoc="0" locked="0" layoutInCell="1" allowOverlap="1" wp14:anchorId="2790D264" wp14:editId="79E41526">
            <wp:simplePos x="0" y="0"/>
            <wp:positionH relativeFrom="column">
              <wp:posOffset>1063625</wp:posOffset>
            </wp:positionH>
            <wp:positionV relativeFrom="paragraph">
              <wp:posOffset>390525</wp:posOffset>
            </wp:positionV>
            <wp:extent cx="1305560" cy="1447800"/>
            <wp:effectExtent l="0" t="0" r="8890" b="0"/>
            <wp:wrapSquare wrapText="bothSides"/>
            <wp:docPr id="15" name="Picture 15" descr="SVERI's College of Engineering Pandharpur - MATLAB Access for Every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ERI's College of Engineering Pandharpur - MATLAB Access for Everyone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556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t xml:space="preserve">  </w:t>
      </w:r>
    </w:p>
    <w:p w14:paraId="49B63D8C" w14:textId="77777777" w:rsidR="00580481" w:rsidRPr="00CA08AD" w:rsidRDefault="00580481" w:rsidP="00E6056C">
      <w:pPr>
        <w:spacing w:line="0" w:lineRule="atLeast"/>
        <w:ind w:left="720" w:firstLine="120"/>
        <w:rPr>
          <w:rFonts w:ascii="Quattrocento" w:eastAsia="Times New Roman" w:hAnsi="Quattrocento"/>
          <w:sz w:val="24"/>
          <w:szCs w:val="24"/>
        </w:rPr>
      </w:pPr>
    </w:p>
    <w:p w14:paraId="6F63F621" w14:textId="77777777" w:rsidR="00674FF2" w:rsidRPr="00A35C79" w:rsidRDefault="00674FF2" w:rsidP="007C4565">
      <w:pPr>
        <w:spacing w:line="0" w:lineRule="atLeast"/>
        <w:ind w:left="840"/>
        <w:rPr>
          <w:rFonts w:ascii="Quattrocento" w:eastAsia="Times New Roman" w:hAnsi="Quattrocento"/>
          <w:b/>
          <w:sz w:val="24"/>
          <w:szCs w:val="24"/>
        </w:rPr>
      </w:pPr>
    </w:p>
    <w:p w14:paraId="68E63AC2" w14:textId="77777777" w:rsidR="00674FF2" w:rsidRPr="00A35C79" w:rsidRDefault="00674FF2" w:rsidP="007C4565">
      <w:pPr>
        <w:spacing w:line="216" w:lineRule="auto"/>
        <w:ind w:left="720" w:right="480"/>
        <w:rPr>
          <w:rFonts w:ascii="Quattrocento" w:eastAsia="Cambria" w:hAnsi="Quattrocento"/>
          <w:sz w:val="24"/>
          <w:szCs w:val="24"/>
        </w:rPr>
      </w:pPr>
    </w:p>
    <w:p w14:paraId="63691E88" w14:textId="77777777" w:rsidR="00674FF2" w:rsidRPr="00A35C79" w:rsidRDefault="00674FF2" w:rsidP="007C4565">
      <w:pPr>
        <w:ind w:left="720"/>
        <w:rPr>
          <w:rFonts w:ascii="Quattrocento" w:hAnsi="Quattrocento"/>
          <w:sz w:val="24"/>
          <w:szCs w:val="24"/>
        </w:rPr>
      </w:pPr>
    </w:p>
    <w:sectPr w:rsidR="00674FF2" w:rsidRPr="00A35C79" w:rsidSect="00F84F20">
      <w:headerReference w:type="even" r:id="rId21"/>
      <w:headerReference w:type="default" r:id="rId22"/>
      <w:headerReference w:type="first" r:id="rId23"/>
      <w:pgSz w:w="11906" w:h="16838"/>
      <w:pgMar w:top="170" w:right="170" w:bottom="170" w:left="17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C5D19" w14:textId="77777777" w:rsidR="001124A1" w:rsidRDefault="001124A1" w:rsidP="006931CD">
      <w:pPr>
        <w:spacing w:after="0" w:line="240" w:lineRule="auto"/>
      </w:pPr>
      <w:r>
        <w:separator/>
      </w:r>
    </w:p>
  </w:endnote>
  <w:endnote w:type="continuationSeparator" w:id="0">
    <w:p w14:paraId="5E572802" w14:textId="77777777" w:rsidR="001124A1" w:rsidRDefault="001124A1" w:rsidP="0069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Quattrocento">
    <w:charset w:val="00"/>
    <w:family w:val="roman"/>
    <w:pitch w:val="variable"/>
    <w:sig w:usb0="800000BF" w:usb1="4000004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79AE" w14:textId="77777777" w:rsidR="009C1F0C" w:rsidRDefault="009C1F0C" w:rsidP="00333DE0">
    <w:pPr>
      <w:pStyle w:val="Footer"/>
      <w:jc w:val="center"/>
      <w:rPr>
        <w:rFonts w:ascii="Quattrocento" w:hAnsi="Quattrocento"/>
      </w:rPr>
    </w:pPr>
    <w:r>
      <w:rPr>
        <w:rFonts w:ascii="Quattrocento" w:hAnsi="Quattrocento"/>
        <w:noProof/>
        <w:lang w:eastAsia="en-IN" w:bidi="mr-IN"/>
      </w:rPr>
      <mc:AlternateContent>
        <mc:Choice Requires="wps">
          <w:drawing>
            <wp:anchor distT="0" distB="0" distL="114300" distR="114300" simplePos="0" relativeHeight="251661312" behindDoc="0" locked="0" layoutInCell="1" allowOverlap="1" wp14:anchorId="6626BD0E" wp14:editId="772FAD75">
              <wp:simplePos x="0" y="0"/>
              <wp:positionH relativeFrom="column">
                <wp:posOffset>15875</wp:posOffset>
              </wp:positionH>
              <wp:positionV relativeFrom="paragraph">
                <wp:posOffset>74931</wp:posOffset>
              </wp:positionV>
              <wp:extent cx="73056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119F8A57"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5.9pt" to="57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" strokecolor="#da212d" strokeweight="2.25pt">
              <v:stroke joinstyle="miter"/>
            </v:line>
          </w:pict>
        </mc:Fallback>
      </mc:AlternateContent>
    </w:r>
  </w:p>
  <w:p w14:paraId="1788E87F" w14:textId="77777777" w:rsidR="009C1F0C" w:rsidRPr="00DD49B8" w:rsidRDefault="009C1F0C" w:rsidP="00BF6436">
    <w:pPr>
      <w:pStyle w:val="Footer"/>
      <w:jc w:val="center"/>
      <w:rPr>
        <w:rFonts w:ascii="Quattrocento" w:hAnsi="Quattrocento"/>
      </w:rPr>
    </w:pPr>
    <w:r>
      <w:rPr>
        <w:rFonts w:ascii="Quattrocento" w:hAnsi="Quattrocento"/>
      </w:rPr>
      <w:t>Address</w:t>
    </w:r>
    <w:r w:rsidRPr="00DD49B8">
      <w:rPr>
        <w:rFonts w:ascii="Quattrocento" w:hAnsi="Quattrocento"/>
      </w:rPr>
      <w:t xml:space="preserve">: 206, </w:t>
    </w:r>
    <w:proofErr w:type="spellStart"/>
    <w:r w:rsidRPr="00DD49B8">
      <w:rPr>
        <w:rFonts w:ascii="Quattrocento" w:hAnsi="Quattrocento"/>
      </w:rPr>
      <w:t>Shubhalaxmi</w:t>
    </w:r>
    <w:proofErr w:type="spellEnd"/>
    <w:r w:rsidRPr="00DD49B8">
      <w:rPr>
        <w:rFonts w:ascii="Quattrocento" w:hAnsi="Quattrocento"/>
      </w:rPr>
      <w:t xml:space="preserve"> Complex, Ch. Shivaji Maharaj Chowk, Kalyan West – 421301.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58F39" w14:textId="77777777" w:rsidR="001124A1" w:rsidRDefault="001124A1" w:rsidP="006931CD">
      <w:pPr>
        <w:spacing w:after="0" w:line="240" w:lineRule="auto"/>
      </w:pPr>
      <w:r>
        <w:separator/>
      </w:r>
    </w:p>
  </w:footnote>
  <w:footnote w:type="continuationSeparator" w:id="0">
    <w:p w14:paraId="570BD9C5" w14:textId="77777777" w:rsidR="001124A1" w:rsidRDefault="001124A1" w:rsidP="00693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E7E1" w14:textId="77777777" w:rsidR="00114E20" w:rsidRDefault="00000000">
    <w:pPr>
      <w:pStyle w:val="Header"/>
    </w:pPr>
    <w:r>
      <w:rPr>
        <w:noProof/>
      </w:rPr>
      <w:pict w14:anchorId="3595D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8" o:spid="_x0000_s1027" type="#_x0000_t136" style="position:absolute;margin-left:0;margin-top:0;width:640.6pt;height:174.7pt;rotation:315;z-index:-251644928;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E631" w14:textId="77777777" w:rsidR="009C1F0C" w:rsidRDefault="001271D5">
    <w:pPr>
      <w:pStyle w:val="Header"/>
    </w:pPr>
    <w:r>
      <w:rPr>
        <w:noProof/>
        <w:lang w:eastAsia="en-IN" w:bidi="mr-IN"/>
      </w:rPr>
      <w:drawing>
        <wp:anchor distT="0" distB="0" distL="114300" distR="114300" simplePos="0" relativeHeight="251666432" behindDoc="0" locked="0" layoutInCell="1" allowOverlap="1" wp14:anchorId="4F6D64AB" wp14:editId="32BBD29B">
          <wp:simplePos x="0" y="0"/>
          <wp:positionH relativeFrom="margin">
            <wp:posOffset>5257800</wp:posOffset>
          </wp:positionH>
          <wp:positionV relativeFrom="margin">
            <wp:posOffset>-1195705</wp:posOffset>
          </wp:positionV>
          <wp:extent cx="2052000" cy="900000"/>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l="14743" t="19667" b="16036"/>
                  <a:stretch/>
                </pic:blipFill>
                <pic:spPr bwMode="auto">
                  <a:xfrm>
                    <a:off x="0" y="0"/>
                    <a:ext cx="2052000" cy="9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6A8B60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9" o:spid="_x0000_s1028" type="#_x0000_t136" style="position:absolute;margin-left:0;margin-top:0;width:666.75pt;height:174.7pt;rotation:315;z-index:-251642880;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r w:rsidR="009C1F0C">
      <w:rPr>
        <w:noProof/>
        <w:lang w:eastAsia="en-IN" w:bidi="mr-IN"/>
      </w:rPr>
      <mc:AlternateContent>
        <mc:Choice Requires="wps">
          <w:drawing>
            <wp:anchor distT="0" distB="0" distL="114300" distR="114300" simplePos="0" relativeHeight="251658240" behindDoc="0" locked="0" layoutInCell="1" allowOverlap="1" wp14:anchorId="7FEF863D" wp14:editId="22FDDDFA">
              <wp:simplePos x="0" y="0"/>
              <wp:positionH relativeFrom="column">
                <wp:posOffset>228600</wp:posOffset>
              </wp:positionH>
              <wp:positionV relativeFrom="paragraph">
                <wp:posOffset>104775</wp:posOffset>
              </wp:positionV>
              <wp:extent cx="1260000" cy="1260000"/>
              <wp:effectExtent l="0" t="0" r="0" b="0"/>
              <wp:wrapNone/>
              <wp:docPr id="2" name="Rectangle 2" descr="PHOTO-2020-11-02-17-58-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0000" cy="1260000"/>
                      </a:xfrm>
                      <a:prstGeom prst="rect">
                        <a:avLst/>
                      </a:prstGeom>
                      <a:blipFill dpi="0" rotWithShape="0">
                        <a:blip r:embed="rId2"/>
                        <a:srcRect/>
                        <a:stretch>
                          <a:fillRect l="-10684" t="935" r="-9684" b="-29743"/>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A75F7" id="Rectangle 2" o:spid="_x0000_s1026" alt="PHOTO-2020-11-02-17-58-23" style="position:absolute;margin-left:18pt;margin-top:8.25pt;width:99.2pt;height: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" stroked="f">
              <v:fill r:id="rId3" o:title="PHOTO-2020-11-02-17-58-23" recolor="t" type="frame"/>
            </v:rect>
          </w:pict>
        </mc:Fallback>
      </mc:AlternateContent>
    </w:r>
  </w:p>
  <w:p w14:paraId="4B05C196" w14:textId="77777777" w:rsidR="009C1F0C" w:rsidRDefault="009C1F0C">
    <w:pPr>
      <w:pStyle w:val="Header"/>
    </w:pPr>
    <w:r>
      <w:rPr>
        <w:noProof/>
        <w:lang w:eastAsia="en-IN" w:bidi="mr-IN"/>
      </w:rPr>
      <mc:AlternateContent>
        <mc:Choice Requires="wps">
          <w:drawing>
            <wp:anchor distT="0" distB="0" distL="114300" distR="114300" simplePos="0" relativeHeight="251660288" behindDoc="0" locked="0" layoutInCell="1" allowOverlap="1" wp14:anchorId="00399791" wp14:editId="3C783DB0">
              <wp:simplePos x="0" y="0"/>
              <wp:positionH relativeFrom="column">
                <wp:posOffset>1371600</wp:posOffset>
              </wp:positionH>
              <wp:positionV relativeFrom="paragraph">
                <wp:posOffset>29210</wp:posOffset>
              </wp:positionV>
              <wp:extent cx="3962400"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62400" cy="819150"/>
                      </a:xfrm>
                      <a:prstGeom prst="rect">
                        <a:avLst/>
                      </a:prstGeom>
                      <a:noFill/>
                      <a:ln w="6350">
                        <a:noFill/>
                      </a:ln>
                    </wps:spPr>
                    <wps:txb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399791" id="_x0000_t202" coordsize="21600,21600" o:spt="202" path="m,l,21600r21600,l21600,xe">
              <v:stroke joinstyle="miter"/>
              <v:path gradientshapeok="t" o:connecttype="rect"/>
            </v:shapetype>
            <v:shape id="Text Box 4" o:spid="_x0000_s1026" type="#_x0000_t202" style="position:absolute;margin-left:108pt;margin-top:2.3pt;width:312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" filled="f" stroked="f" strokeweight=".5pt">
              <v:textbo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v:textbox>
            </v:shape>
          </w:pict>
        </mc:Fallback>
      </mc:AlternateContent>
    </w:r>
  </w:p>
  <w:p w14:paraId="36E084E3" w14:textId="77777777" w:rsidR="009C1F0C" w:rsidRDefault="009C1F0C">
    <w:pPr>
      <w:pStyle w:val="Header"/>
    </w:pPr>
  </w:p>
  <w:p w14:paraId="5E56D9CC" w14:textId="77777777" w:rsidR="009C1F0C" w:rsidRDefault="009C1F0C">
    <w:pPr>
      <w:pStyle w:val="Header"/>
    </w:pPr>
  </w:p>
  <w:p w14:paraId="44EE3F13" w14:textId="77777777" w:rsidR="009C1F0C" w:rsidRDefault="009C1F0C">
    <w:pPr>
      <w:pStyle w:val="Header"/>
    </w:pPr>
  </w:p>
  <w:p w14:paraId="02F69F30" w14:textId="77777777" w:rsidR="009C1F0C" w:rsidRDefault="009C1F0C">
    <w:pPr>
      <w:pStyle w:val="Header"/>
    </w:pPr>
    <w:r>
      <w:rPr>
        <w:noProof/>
        <w:lang w:eastAsia="en-IN" w:bidi="mr-IN"/>
      </w:rPr>
      <mc:AlternateContent>
        <mc:Choice Requires="wps">
          <w:drawing>
            <wp:anchor distT="0" distB="0" distL="114300" distR="114300" simplePos="0" relativeHeight="251664384" behindDoc="0" locked="0" layoutInCell="1" allowOverlap="1" wp14:anchorId="6BE362A0" wp14:editId="0D4B8C9D">
              <wp:simplePos x="0" y="0"/>
              <wp:positionH relativeFrom="column">
                <wp:posOffset>1387475</wp:posOffset>
              </wp:positionH>
              <wp:positionV relativeFrom="paragraph">
                <wp:posOffset>71120</wp:posOffset>
              </wp:positionV>
              <wp:extent cx="2009775"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9775" cy="314325"/>
                      </a:xfrm>
                      <a:prstGeom prst="rect">
                        <a:avLst/>
                      </a:prstGeom>
                      <a:noFill/>
                      <a:ln w="6350">
                        <a:noFill/>
                      </a:ln>
                    </wps:spPr>
                    <wps:txb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362A0" id="Text Box 8" o:spid="_x0000_s1027" type="#_x0000_t202" style="position:absolute;margin-left:109.25pt;margin-top:5.6pt;width:158.2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" filled="f" stroked="f" strokeweight=".5pt">
              <v:textbo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v:textbox>
            </v:shape>
          </w:pict>
        </mc:Fallback>
      </mc:AlternateContent>
    </w:r>
    <w:r>
      <w:rPr>
        <w:noProof/>
        <w:lang w:eastAsia="en-IN" w:bidi="mr-IN"/>
      </w:rPr>
      <mc:AlternateContent>
        <mc:Choice Requires="wps">
          <w:drawing>
            <wp:anchor distT="0" distB="0" distL="114300" distR="114300" simplePos="0" relativeHeight="251667456" behindDoc="0" locked="0" layoutInCell="1" allowOverlap="1" wp14:anchorId="265E1983" wp14:editId="03056C18">
              <wp:simplePos x="0" y="0"/>
              <wp:positionH relativeFrom="column">
                <wp:posOffset>3349625</wp:posOffset>
              </wp:positionH>
              <wp:positionV relativeFrom="paragraph">
                <wp:posOffset>80645</wp:posOffset>
              </wp:positionV>
              <wp:extent cx="9144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E1983" id="Text Box 7" o:spid="_x0000_s1028" type="#_x0000_t202" style="position:absolute;margin-left:263.75pt;margin-top:6.35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" filled="f" stroked="f" strokeweight=".5pt">
              <v:textbo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v:textbox>
            </v:shape>
          </w:pict>
        </mc:Fallback>
      </mc:AlternateContent>
    </w:r>
  </w:p>
  <w:p w14:paraId="4A459B66" w14:textId="77777777" w:rsidR="009C1F0C" w:rsidRDefault="009C1F0C">
    <w:pPr>
      <w:pStyle w:val="Header"/>
    </w:pPr>
    <w:r>
      <w:rPr>
        <w:noProof/>
        <w:lang w:eastAsia="en-IN" w:bidi="mr-IN"/>
      </w:rPr>
      <mc:AlternateContent>
        <mc:Choice Requires="wps">
          <w:drawing>
            <wp:anchor distT="0" distB="0" distL="114300" distR="114300" simplePos="0" relativeHeight="251665408" behindDoc="0" locked="0" layoutInCell="1" allowOverlap="1" wp14:anchorId="02107C5C" wp14:editId="4D7F8C45">
              <wp:simplePos x="0" y="0"/>
              <wp:positionH relativeFrom="column">
                <wp:posOffset>1381125</wp:posOffset>
              </wp:positionH>
              <wp:positionV relativeFrom="paragraph">
                <wp:posOffset>100965</wp:posOffset>
              </wp:positionV>
              <wp:extent cx="4114800" cy="248285"/>
              <wp:effectExtent l="0" t="0" r="0" b="0"/>
              <wp:wrapNone/>
              <wp:docPr id="9" name="Text Box 9"/>
              <wp:cNvGraphicFramePr/>
              <a:graphic xmlns:a="http://schemas.openxmlformats.org/drawingml/2006/main">
                <a:graphicData uri="http://schemas.microsoft.com/office/word/2010/wordprocessingShape">
                  <wps:wsp>
                    <wps:cNvSpPr txBox="1"/>
                    <wps:spPr>
                      <a:xfrm>
                        <a:off x="0" y="0"/>
                        <a:ext cx="4114800" cy="248285"/>
                      </a:xfrm>
                      <a:prstGeom prst="rect">
                        <a:avLst/>
                      </a:prstGeom>
                      <a:noFill/>
                      <a:ln w="6350">
                        <a:noFill/>
                      </a:ln>
                    </wps:spPr>
                    <wps:txb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4"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07C5C" id="Text Box 9" o:spid="_x0000_s1029" type="#_x0000_t202" style="position:absolute;margin-left:108.75pt;margin-top:7.95pt;width:324pt;height:1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" filled="f" stroked="f" strokeweight=".5pt">
              <v:textbo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5"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v:textbox>
            </v:shape>
          </w:pict>
        </mc:Fallback>
      </mc:AlternateContent>
    </w:r>
  </w:p>
  <w:p w14:paraId="6B678347" w14:textId="77777777" w:rsidR="009C1F0C" w:rsidRDefault="009C1F0C">
    <w:pPr>
      <w:pStyle w:val="Header"/>
    </w:pPr>
    <w:r>
      <w:rPr>
        <w:rFonts w:ascii="Quattrocento" w:hAnsi="Quattrocento"/>
        <w:noProof/>
        <w:lang w:eastAsia="en-IN" w:bidi="mr-IN"/>
      </w:rPr>
      <mc:AlternateContent>
        <mc:Choice Requires="wps">
          <w:drawing>
            <wp:anchor distT="0" distB="0" distL="114300" distR="114300" simplePos="0" relativeHeight="251663360" behindDoc="0" locked="0" layoutInCell="1" allowOverlap="1" wp14:anchorId="31352268" wp14:editId="5E75BED4">
              <wp:simplePos x="0" y="0"/>
              <wp:positionH relativeFrom="column">
                <wp:posOffset>0</wp:posOffset>
              </wp:positionH>
              <wp:positionV relativeFrom="paragraph">
                <wp:posOffset>191135</wp:posOffset>
              </wp:positionV>
              <wp:extent cx="73056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57F31693" id="Straight Connector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5.05pt" to="575.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" strokecolor="#da212d" strokeweight="2.2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148C" w14:textId="77777777" w:rsidR="00114E20" w:rsidRDefault="00000000">
    <w:pPr>
      <w:pStyle w:val="Header"/>
    </w:pPr>
    <w:r>
      <w:rPr>
        <w:noProof/>
      </w:rPr>
      <w:pict w14:anchorId="7B1E46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7" o:spid="_x0000_s1026" type="#_x0000_t136" style="position:absolute;margin-left:0;margin-top:0;width:640.6pt;height:174.7pt;rotation:315;z-index:-25164697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C040" w14:textId="77777777" w:rsidR="00114E20" w:rsidRDefault="00000000">
    <w:pPr>
      <w:pStyle w:val="Header"/>
    </w:pPr>
    <w:r>
      <w:rPr>
        <w:noProof/>
      </w:rPr>
      <w:pict w14:anchorId="5383BD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1" o:spid="_x0000_s1030" type="#_x0000_t136" style="position:absolute;margin-left:0;margin-top:0;width:640.6pt;height:174.7pt;rotation:315;z-index:-251638784;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7BB5" w14:textId="77777777" w:rsidR="008C0634" w:rsidRPr="008C0634" w:rsidRDefault="00000000" w:rsidP="008C0634">
    <w:pPr>
      <w:pStyle w:val="Header"/>
    </w:pPr>
    <w:r>
      <w:rPr>
        <w:noProof/>
      </w:rPr>
      <w:pict w14:anchorId="0004BE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2" o:spid="_x0000_s1031" type="#_x0000_t136" style="position:absolute;margin-left:0;margin-top:0;width:666.75pt;height:174.7pt;rotation:315;z-index:-25163673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C623" w14:textId="77777777" w:rsidR="00114E20" w:rsidRDefault="00000000">
    <w:pPr>
      <w:pStyle w:val="Header"/>
    </w:pPr>
    <w:r>
      <w:rPr>
        <w:noProof/>
      </w:rPr>
      <w:pict w14:anchorId="5116B2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0" o:spid="_x0000_s1029" type="#_x0000_t136" style="position:absolute;margin-left:0;margin-top:0;width:640.6pt;height:174.7pt;rotation:315;z-index:-251640832;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8E070D"/>
    <w:multiLevelType w:val="hybridMultilevel"/>
    <w:tmpl w:val="723E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855DC1"/>
    <w:multiLevelType w:val="hybridMultilevel"/>
    <w:tmpl w:val="EB3A9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B61A99"/>
    <w:multiLevelType w:val="hybridMultilevel"/>
    <w:tmpl w:val="14648548"/>
    <w:lvl w:ilvl="0" w:tplc="C248B6D8">
      <w:start w:val="2"/>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2345F"/>
    <w:multiLevelType w:val="hybridMultilevel"/>
    <w:tmpl w:val="ABD8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A25A09"/>
    <w:multiLevelType w:val="hybridMultilevel"/>
    <w:tmpl w:val="AF16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D008AF"/>
    <w:multiLevelType w:val="hybridMultilevel"/>
    <w:tmpl w:val="B9B01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5953756">
    <w:abstractNumId w:val="3"/>
  </w:num>
  <w:num w:numId="2" w16cid:durableId="678237881">
    <w:abstractNumId w:val="0"/>
  </w:num>
  <w:num w:numId="3" w16cid:durableId="1061321024">
    <w:abstractNumId w:val="1"/>
  </w:num>
  <w:num w:numId="4" w16cid:durableId="382759276">
    <w:abstractNumId w:val="4"/>
  </w:num>
  <w:num w:numId="5" w16cid:durableId="538056408">
    <w:abstractNumId w:val="2"/>
  </w:num>
  <w:num w:numId="6" w16cid:durableId="2116903022">
    <w:abstractNumId w:val="5"/>
  </w:num>
  <w:num w:numId="7" w16cid:durableId="554704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72"/>
    <w:rsid w:val="000402C4"/>
    <w:rsid w:val="00042467"/>
    <w:rsid w:val="00055044"/>
    <w:rsid w:val="00066ADF"/>
    <w:rsid w:val="00075C45"/>
    <w:rsid w:val="000A6F4D"/>
    <w:rsid w:val="000D2588"/>
    <w:rsid w:val="000D2748"/>
    <w:rsid w:val="000E2DE9"/>
    <w:rsid w:val="000E7609"/>
    <w:rsid w:val="001124A1"/>
    <w:rsid w:val="00114E20"/>
    <w:rsid w:val="001271D5"/>
    <w:rsid w:val="00144497"/>
    <w:rsid w:val="00152BC9"/>
    <w:rsid w:val="00154565"/>
    <w:rsid w:val="0015688D"/>
    <w:rsid w:val="00182055"/>
    <w:rsid w:val="0019392E"/>
    <w:rsid w:val="001C4CDD"/>
    <w:rsid w:val="001D0D58"/>
    <w:rsid w:val="001F60D2"/>
    <w:rsid w:val="001F6E55"/>
    <w:rsid w:val="001F7B6C"/>
    <w:rsid w:val="00200B89"/>
    <w:rsid w:val="00202463"/>
    <w:rsid w:val="00223848"/>
    <w:rsid w:val="002434C1"/>
    <w:rsid w:val="00254DC5"/>
    <w:rsid w:val="00274EEE"/>
    <w:rsid w:val="00295B40"/>
    <w:rsid w:val="002C0DE5"/>
    <w:rsid w:val="002C2783"/>
    <w:rsid w:val="002D3E15"/>
    <w:rsid w:val="00333DE0"/>
    <w:rsid w:val="00336686"/>
    <w:rsid w:val="003573BE"/>
    <w:rsid w:val="003635A8"/>
    <w:rsid w:val="00385CF5"/>
    <w:rsid w:val="00393AA3"/>
    <w:rsid w:val="003B0222"/>
    <w:rsid w:val="003C7037"/>
    <w:rsid w:val="003D1181"/>
    <w:rsid w:val="003D36E7"/>
    <w:rsid w:val="004147CA"/>
    <w:rsid w:val="004427F3"/>
    <w:rsid w:val="00455864"/>
    <w:rsid w:val="00455EF8"/>
    <w:rsid w:val="00456AA6"/>
    <w:rsid w:val="00477F50"/>
    <w:rsid w:val="004D584D"/>
    <w:rsid w:val="004E21C1"/>
    <w:rsid w:val="005252DA"/>
    <w:rsid w:val="00535195"/>
    <w:rsid w:val="00541433"/>
    <w:rsid w:val="00541829"/>
    <w:rsid w:val="00555E05"/>
    <w:rsid w:val="005652E4"/>
    <w:rsid w:val="00574A90"/>
    <w:rsid w:val="00580481"/>
    <w:rsid w:val="005D3956"/>
    <w:rsid w:val="005E3B36"/>
    <w:rsid w:val="005F6D89"/>
    <w:rsid w:val="00612ADB"/>
    <w:rsid w:val="00615568"/>
    <w:rsid w:val="006229CE"/>
    <w:rsid w:val="006471FF"/>
    <w:rsid w:val="00656012"/>
    <w:rsid w:val="00674EBA"/>
    <w:rsid w:val="00674FF2"/>
    <w:rsid w:val="006760FD"/>
    <w:rsid w:val="006931CD"/>
    <w:rsid w:val="00697256"/>
    <w:rsid w:val="006A4863"/>
    <w:rsid w:val="006B2309"/>
    <w:rsid w:val="006C00BC"/>
    <w:rsid w:val="006C20B3"/>
    <w:rsid w:val="006D1F29"/>
    <w:rsid w:val="006E469E"/>
    <w:rsid w:val="006F4E20"/>
    <w:rsid w:val="006F5659"/>
    <w:rsid w:val="0070570A"/>
    <w:rsid w:val="007250FA"/>
    <w:rsid w:val="007266F7"/>
    <w:rsid w:val="0073521C"/>
    <w:rsid w:val="00741B4D"/>
    <w:rsid w:val="00771BAF"/>
    <w:rsid w:val="00793FCE"/>
    <w:rsid w:val="00794695"/>
    <w:rsid w:val="007963F1"/>
    <w:rsid w:val="007A6B5C"/>
    <w:rsid w:val="007A74E9"/>
    <w:rsid w:val="007C4565"/>
    <w:rsid w:val="007E1EF7"/>
    <w:rsid w:val="007E3F22"/>
    <w:rsid w:val="00801856"/>
    <w:rsid w:val="00810FE7"/>
    <w:rsid w:val="008177CE"/>
    <w:rsid w:val="00841C92"/>
    <w:rsid w:val="00853A9A"/>
    <w:rsid w:val="00863112"/>
    <w:rsid w:val="00865319"/>
    <w:rsid w:val="00873562"/>
    <w:rsid w:val="0089129F"/>
    <w:rsid w:val="0089323C"/>
    <w:rsid w:val="008A4572"/>
    <w:rsid w:val="008A760F"/>
    <w:rsid w:val="008B3B9C"/>
    <w:rsid w:val="008B3FB0"/>
    <w:rsid w:val="008C0634"/>
    <w:rsid w:val="00904A52"/>
    <w:rsid w:val="009054FD"/>
    <w:rsid w:val="00912BB6"/>
    <w:rsid w:val="0092191B"/>
    <w:rsid w:val="00930AE0"/>
    <w:rsid w:val="00930C69"/>
    <w:rsid w:val="00955FC5"/>
    <w:rsid w:val="00972608"/>
    <w:rsid w:val="00995802"/>
    <w:rsid w:val="009A3594"/>
    <w:rsid w:val="009B2A4C"/>
    <w:rsid w:val="009C0392"/>
    <w:rsid w:val="009C1F0C"/>
    <w:rsid w:val="009C437F"/>
    <w:rsid w:val="009C5EDF"/>
    <w:rsid w:val="009F7670"/>
    <w:rsid w:val="00A26DE7"/>
    <w:rsid w:val="00A35C79"/>
    <w:rsid w:val="00A42345"/>
    <w:rsid w:val="00A431B3"/>
    <w:rsid w:val="00A45504"/>
    <w:rsid w:val="00A51C59"/>
    <w:rsid w:val="00A5430B"/>
    <w:rsid w:val="00A7394B"/>
    <w:rsid w:val="00AA6F6A"/>
    <w:rsid w:val="00AB3FCE"/>
    <w:rsid w:val="00AE3CFC"/>
    <w:rsid w:val="00B47243"/>
    <w:rsid w:val="00B56F67"/>
    <w:rsid w:val="00B8193F"/>
    <w:rsid w:val="00BB141F"/>
    <w:rsid w:val="00BE3C26"/>
    <w:rsid w:val="00BF18EF"/>
    <w:rsid w:val="00BF6436"/>
    <w:rsid w:val="00C15358"/>
    <w:rsid w:val="00C1747C"/>
    <w:rsid w:val="00C256F9"/>
    <w:rsid w:val="00C477F6"/>
    <w:rsid w:val="00C67EA0"/>
    <w:rsid w:val="00C70AA8"/>
    <w:rsid w:val="00C96489"/>
    <w:rsid w:val="00CA08AD"/>
    <w:rsid w:val="00CC78B0"/>
    <w:rsid w:val="00CC7F15"/>
    <w:rsid w:val="00CD027B"/>
    <w:rsid w:val="00CD6AA4"/>
    <w:rsid w:val="00CF474D"/>
    <w:rsid w:val="00CF66F4"/>
    <w:rsid w:val="00D1120B"/>
    <w:rsid w:val="00D26C3F"/>
    <w:rsid w:val="00D33715"/>
    <w:rsid w:val="00D44AC5"/>
    <w:rsid w:val="00D536CF"/>
    <w:rsid w:val="00D6004C"/>
    <w:rsid w:val="00D636C5"/>
    <w:rsid w:val="00D65D8C"/>
    <w:rsid w:val="00D722F0"/>
    <w:rsid w:val="00D90ADB"/>
    <w:rsid w:val="00DD49B8"/>
    <w:rsid w:val="00DE7F5E"/>
    <w:rsid w:val="00DF48AC"/>
    <w:rsid w:val="00E00FE5"/>
    <w:rsid w:val="00E0783E"/>
    <w:rsid w:val="00E12733"/>
    <w:rsid w:val="00E1375E"/>
    <w:rsid w:val="00E14752"/>
    <w:rsid w:val="00E15C6A"/>
    <w:rsid w:val="00E16239"/>
    <w:rsid w:val="00E23EF3"/>
    <w:rsid w:val="00E444D9"/>
    <w:rsid w:val="00E6056C"/>
    <w:rsid w:val="00E628BE"/>
    <w:rsid w:val="00E67E8B"/>
    <w:rsid w:val="00E72BFE"/>
    <w:rsid w:val="00E83DCB"/>
    <w:rsid w:val="00E95614"/>
    <w:rsid w:val="00EB2E47"/>
    <w:rsid w:val="00EC5551"/>
    <w:rsid w:val="00EC7BF5"/>
    <w:rsid w:val="00ED17B4"/>
    <w:rsid w:val="00F160F9"/>
    <w:rsid w:val="00F17F91"/>
    <w:rsid w:val="00F275F2"/>
    <w:rsid w:val="00F46D0C"/>
    <w:rsid w:val="00F47534"/>
    <w:rsid w:val="00F50598"/>
    <w:rsid w:val="00F55F65"/>
    <w:rsid w:val="00F6140D"/>
    <w:rsid w:val="00F66D4A"/>
    <w:rsid w:val="00F67CC8"/>
    <w:rsid w:val="00F67D0E"/>
    <w:rsid w:val="00F84F20"/>
    <w:rsid w:val="00FB0AB6"/>
    <w:rsid w:val="00FE1E0E"/>
    <w:rsid w:val="00FE5610"/>
    <w:rsid w:val="00FE6ED1"/>
    <w:rsid w:val="00FF060E"/>
    <w:rsid w:val="00FF1714"/>
    <w:rsid w:val="00FF4E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03FEA"/>
  <w15:chartTrackingRefBased/>
  <w15:docId w15:val="{1DE0E1D9-152E-45FE-B4E7-FE82F19D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1CD"/>
  </w:style>
  <w:style w:type="paragraph" w:styleId="Footer">
    <w:name w:val="footer"/>
    <w:basedOn w:val="Normal"/>
    <w:link w:val="FooterChar"/>
    <w:uiPriority w:val="99"/>
    <w:unhideWhenUsed/>
    <w:rsid w:val="00693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1CD"/>
  </w:style>
  <w:style w:type="character" w:styleId="Hyperlink">
    <w:name w:val="Hyperlink"/>
    <w:basedOn w:val="DefaultParagraphFont"/>
    <w:uiPriority w:val="99"/>
    <w:unhideWhenUsed/>
    <w:rsid w:val="00BF6436"/>
    <w:rPr>
      <w:color w:val="0563C1" w:themeColor="hyperlink"/>
      <w:u w:val="single"/>
    </w:rPr>
  </w:style>
  <w:style w:type="table" w:styleId="TableGrid">
    <w:name w:val="Table Grid"/>
    <w:basedOn w:val="TableNormal"/>
    <w:uiPriority w:val="59"/>
    <w:rsid w:val="000E76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4FF2"/>
    <w:pPr>
      <w:spacing w:after="0" w:line="240" w:lineRule="auto"/>
      <w:ind w:left="720"/>
      <w:contextualSpacing/>
    </w:pPr>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6229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9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 Id="rId5" Type="http://schemas.openxmlformats.org/officeDocument/2006/relationships/hyperlink" Target="mailto:enquiry@soryouth.com" TargetMode="External"/><Relationship Id="rId4" Type="http://schemas.openxmlformats.org/officeDocument/2006/relationships/hyperlink" Target="mailto:enquiry@soryout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Downloads\Standard%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F7A99-5DDB-46ED-A671-29331E45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 Template</Template>
  <TotalTime>0</TotalTime>
  <Pages>7</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 Lanke</cp:lastModifiedBy>
  <cp:revision>2</cp:revision>
  <cp:lastPrinted>2023-11-02T06:49:00Z</cp:lastPrinted>
  <dcterms:created xsi:type="dcterms:W3CDTF">2025-06-27T16:02:00Z</dcterms:created>
  <dcterms:modified xsi:type="dcterms:W3CDTF">2025-06-27T16:38:00Z</dcterms:modified>
</cp:coreProperties>
</file>