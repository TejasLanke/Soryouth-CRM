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77777777"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574A90" w:rsidRPr="00574A90">
        <w:rPr>
          <w:rFonts w:ascii="Quattrocento" w:hAnsi="Quattrocento"/>
          <w:sz w:val="24"/>
          <w:szCs w:val="24"/>
        </w:rPr>
        <w:t>{proposal_date}</w:t>
      </w:r>
    </w:p>
    <w:p w14:paraId="14795C71" w14:textId="77777777"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Pr="00574A90">
        <w:rPr>
          <w:rFonts w:ascii="Quattrocento" w:hAnsi="Quattrocento"/>
          <w:sz w:val="24"/>
          <w:szCs w:val="24"/>
        </w:rPr>
        <w:t>{proposal_number}</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2"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77777777" w:rsidR="000E7609" w:rsidRPr="00A35C79" w:rsidRDefault="00574A90" w:rsidP="00741B4D">
            <w:pPr>
              <w:jc w:val="center"/>
              <w:rPr>
                <w:rFonts w:ascii="Quattrocento" w:hAnsi="Quattrocento"/>
                <w:sz w:val="24"/>
                <w:szCs w:val="24"/>
              </w:rPr>
            </w:pPr>
            <w:r w:rsidRPr="00574A90">
              <w:rPr>
                <w:rFonts w:ascii="Quattrocento" w:hAnsi="Quattrocento"/>
                <w:sz w:val="24"/>
                <w:szCs w:val="24"/>
              </w:rPr>
              <w:t>{name}</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77777777" w:rsidR="00995802" w:rsidRPr="00A35C79" w:rsidRDefault="00574A90" w:rsidP="00741B4D">
            <w:pPr>
              <w:jc w:val="center"/>
              <w:rPr>
                <w:rFonts w:ascii="Quattrocento" w:hAnsi="Quattrocento"/>
                <w:sz w:val="24"/>
                <w:szCs w:val="24"/>
              </w:rPr>
            </w:pPr>
            <w:r w:rsidRPr="00574A90">
              <w:rPr>
                <w:rFonts w:ascii="Quattrocento" w:hAnsi="Quattrocento"/>
                <w:sz w:val="24"/>
                <w:szCs w:val="24"/>
              </w:rPr>
              <w:t>{location}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77777777" w:rsidR="000E7609" w:rsidRPr="00A35C79" w:rsidRDefault="00574A90" w:rsidP="00741B4D">
            <w:pPr>
              <w:jc w:val="center"/>
              <w:rPr>
                <w:rFonts w:ascii="Quattrocento" w:hAnsi="Quattrocento"/>
                <w:sz w:val="24"/>
                <w:szCs w:val="24"/>
              </w:rPr>
            </w:pPr>
            <w:r w:rsidRPr="00574A90">
              <w:rPr>
                <w:rFonts w:ascii="Quattrocento" w:hAnsi="Quattrocento"/>
                <w:sz w:val="24"/>
                <w:szCs w:val="24"/>
              </w:rPr>
              <w:t>{contact_person}</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77777777" w:rsidR="00574A90" w:rsidRDefault="00574A90" w:rsidP="007C4565">
      <w:pPr>
        <w:spacing w:line="0" w:lineRule="atLeast"/>
        <w:ind w:left="720"/>
        <w:rPr>
          <w:rFonts w:ascii="Quattrocento" w:hAnsi="Quattrocento"/>
          <w:b/>
          <w:sz w:val="24"/>
          <w:szCs w:val="24"/>
        </w:rPr>
      </w:pPr>
      <w:r w:rsidRPr="00574A90">
        <w:rPr>
          <w:rFonts w:ascii="Quattrocento" w:hAnsi="Quattrocento"/>
          <w:b/>
          <w:sz w:val="24"/>
          <w:szCs w:val="24"/>
        </w:rPr>
        <w:t>{contact_person}</w:t>
      </w:r>
    </w:p>
    <w:p w14:paraId="63F8CE76" w14:textId="77777777" w:rsidR="00674FF2" w:rsidRPr="00A35C79" w:rsidRDefault="00574A90" w:rsidP="007C4565">
      <w:pPr>
        <w:spacing w:line="0" w:lineRule="atLeast"/>
        <w:ind w:left="720"/>
        <w:rPr>
          <w:rFonts w:ascii="Quattrocento" w:hAnsi="Quattrocento"/>
          <w:b/>
          <w:sz w:val="24"/>
          <w:szCs w:val="24"/>
        </w:rPr>
      </w:pPr>
      <w:r w:rsidRPr="00574A90">
        <w:rPr>
          <w:rFonts w:ascii="Quattrocento" w:hAnsi="Quattrocento"/>
          <w:b/>
          <w:sz w:val="24"/>
          <w:szCs w:val="24"/>
        </w:rPr>
        <w:t>{location}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77777777"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574A90" w:rsidRPr="00574A90">
        <w:rPr>
          <w:rFonts w:ascii="Quattrocento" w:hAnsi="Quattrocento"/>
          <w:bCs/>
          <w:sz w:val="24"/>
          <w:szCs w:val="24"/>
        </w:rPr>
        <w:t>{module_type}</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ir, Very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Thanks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77777777"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574A90" w:rsidRPr="00574A90">
        <w:rPr>
          <w:rFonts w:ascii="Quattrocento" w:hAnsi="Quattrocento" w:cs="Times New Roman"/>
          <w:b/>
          <w:sz w:val="24"/>
          <w:szCs w:val="24"/>
        </w:rPr>
        <w:t>{capacity}</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5652E4">
        <w:trPr>
          <w:trHeight w:val="350"/>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77777777"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5E3B36" w:rsidRPr="005E3B36">
              <w:rPr>
                <w:rFonts w:ascii="Quattrocento" w:eastAsia="Times New Roman" w:hAnsi="Quattrocento"/>
                <w:sz w:val="24"/>
                <w:szCs w:val="24"/>
              </w:rPr>
              <w:t>{module_wattage}</w:t>
            </w:r>
            <w:r>
              <w:rPr>
                <w:rFonts w:ascii="Quattrocento" w:eastAsia="Times New Roman" w:hAnsi="Quattrocento"/>
                <w:sz w:val="24"/>
                <w:szCs w:val="24"/>
              </w:rPr>
              <w:t xml:space="preserve"> Watt</w:t>
            </w:r>
          </w:p>
          <w:p w14:paraId="2783EFD8" w14:textId="77777777" w:rsidR="00D90ADB" w:rsidRPr="00A35C79" w:rsidRDefault="00574A90" w:rsidP="00E95614">
            <w:pPr>
              <w:spacing w:line="250" w:lineRule="exact"/>
              <w:jc w:val="center"/>
              <w:rPr>
                <w:rFonts w:ascii="Quattrocento" w:eastAsia="Times New Roman" w:hAnsi="Quattrocento"/>
                <w:sz w:val="24"/>
                <w:szCs w:val="24"/>
              </w:rPr>
            </w:pPr>
            <w:r w:rsidRPr="00574A90">
              <w:rPr>
                <w:rFonts w:ascii="Quattrocento" w:eastAsia="Times New Roman" w:hAnsi="Quattrocento"/>
                <w:sz w:val="24"/>
                <w:szCs w:val="24"/>
              </w:rPr>
              <w:t>{module_type}</w:t>
            </w:r>
            <w:r>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7777777" w:rsidR="00674FF2" w:rsidRPr="00A35C79" w:rsidRDefault="00574A90" w:rsidP="0073521C">
            <w:pPr>
              <w:rPr>
                <w:rFonts w:ascii="Quattrocento" w:hAnsi="Quattrocento" w:cs="Times New Roman"/>
                <w:sz w:val="24"/>
                <w:szCs w:val="24"/>
              </w:rPr>
            </w:pPr>
            <w:r w:rsidRPr="00574A90">
              <w:rPr>
                <w:rFonts w:ascii="Quattrocento" w:hAnsi="Quattrocento" w:cs="Times New Roman"/>
                <w:sz w:val="24"/>
                <w:szCs w:val="24"/>
              </w:rPr>
              <w:t>{capacity}</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77777777" w:rsidR="00674FF2" w:rsidRPr="00A35C79" w:rsidRDefault="00FE6ED1" w:rsidP="005652E4">
            <w:pPr>
              <w:rPr>
                <w:rFonts w:ascii="Quattrocento" w:hAnsi="Quattrocento" w:cs="Times New Roman"/>
                <w:sz w:val="24"/>
                <w:szCs w:val="24"/>
              </w:rPr>
            </w:pPr>
            <w:r>
              <w:rPr>
                <w:rFonts w:ascii="Quattrocento" w:hAnsi="Quattrocento" w:cs="Times New Roman"/>
                <w:sz w:val="24"/>
                <w:szCs w:val="24"/>
              </w:rPr>
              <w:t>Mahindra Solarize</w:t>
            </w:r>
            <w:r w:rsidRPr="00A35C79">
              <w:rPr>
                <w:rFonts w:ascii="Quattrocento" w:hAnsi="Quattrocento" w:cs="Times New Roman"/>
                <w:sz w:val="24"/>
                <w:szCs w:val="24"/>
              </w:rPr>
              <w:t xml:space="preserve"> </w:t>
            </w:r>
          </w:p>
        </w:tc>
      </w:tr>
      <w:tr w:rsidR="00FE6ED1" w:rsidRPr="00A35C79" w14:paraId="01A82E2C" w14:textId="77777777" w:rsidTr="005652E4">
        <w:trPr>
          <w:trHeight w:val="65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77777777"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574A90" w:rsidRPr="00574A90">
              <w:rPr>
                <w:rFonts w:ascii="Quattrocento" w:eastAsia="Times New Roman" w:hAnsi="Quattrocento"/>
                <w:sz w:val="24"/>
                <w:szCs w:val="24"/>
              </w:rPr>
              <w:t>{inverter_rating}</w:t>
            </w:r>
            <w:r w:rsidRPr="00A35C79">
              <w:rPr>
                <w:rFonts w:ascii="Quattrocento" w:eastAsia="Times New Roman" w:hAnsi="Quattrocento"/>
                <w:sz w:val="24"/>
                <w:szCs w:val="24"/>
              </w:rPr>
              <w:t>KW</w:t>
            </w:r>
          </w:p>
        </w:tc>
        <w:tc>
          <w:tcPr>
            <w:tcW w:w="2128" w:type="dxa"/>
            <w:vAlign w:val="center"/>
          </w:tcPr>
          <w:p w14:paraId="0E3B9057" w14:textId="77777777" w:rsidR="00FE6ED1" w:rsidRPr="00A35C79" w:rsidRDefault="00574A90" w:rsidP="00FE6ED1">
            <w:pPr>
              <w:rPr>
                <w:rFonts w:ascii="Quattrocento" w:hAnsi="Quattrocento" w:cs="Times New Roman"/>
                <w:sz w:val="24"/>
                <w:szCs w:val="24"/>
              </w:rPr>
            </w:pPr>
            <w:r w:rsidRPr="00574A90">
              <w:rPr>
                <w:rFonts w:ascii="Quattrocento" w:hAnsi="Quattrocento" w:cs="Times New Roman"/>
                <w:sz w:val="24"/>
                <w:szCs w:val="24"/>
              </w:rPr>
              <w:t>{inverter_qty}</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FE6ED1">
            <w:pP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FE6ED1">
            <w:pPr>
              <w:rPr>
                <w:rFonts w:ascii="Quattrocento" w:hAnsi="Quattrocento" w:cs="Times New Roman"/>
                <w:sz w:val="24"/>
                <w:szCs w:val="24"/>
              </w:rPr>
            </w:pPr>
            <w:r>
              <w:rPr>
                <w:rFonts w:ascii="Quattrocento" w:hAnsi="Quattrocento" w:cs="Times New Roman"/>
                <w:sz w:val="24"/>
                <w:szCs w:val="24"/>
              </w:rPr>
              <w:t>Growatt/Sungrow</w:t>
            </w:r>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77777777"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574A90" w:rsidRPr="00574A90">
              <w:rPr>
                <w:rFonts w:ascii="Quattrocento" w:eastAsia="Times New Roman" w:hAnsi="Quattrocento"/>
                <w:sz w:val="24"/>
                <w:szCs w:val="24"/>
              </w:rPr>
              <w:t>{capacity}</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FE6ED1">
            <w:pPr>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A35C79" w:rsidRDefault="00FE6ED1" w:rsidP="00FE6ED1">
            <w:pPr>
              <w:jc w:val="center"/>
              <w:rPr>
                <w:rFonts w:ascii="Quattrocento" w:hAnsi="Quattrocento" w:cs="Times New Roman"/>
                <w:b/>
                <w:sz w:val="24"/>
                <w:szCs w:val="24"/>
              </w:rPr>
            </w:pPr>
          </w:p>
        </w:tc>
        <w:tc>
          <w:tcPr>
            <w:tcW w:w="2128" w:type="dxa"/>
            <w:vAlign w:val="center"/>
          </w:tcPr>
          <w:p w14:paraId="46A5C078"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01 No’s</w:t>
            </w:r>
          </w:p>
        </w:tc>
        <w:tc>
          <w:tcPr>
            <w:tcW w:w="2777" w:type="dxa"/>
            <w:vAlign w:val="center"/>
          </w:tcPr>
          <w:p w14:paraId="5FD5A35E" w14:textId="77777777" w:rsidR="00FE6ED1" w:rsidRPr="00A35C79" w:rsidRDefault="00FE6ED1" w:rsidP="00FE6ED1">
            <w:pP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A35C79" w:rsidRDefault="00FE6ED1" w:rsidP="00FE6ED1">
            <w:pPr>
              <w:jc w:val="center"/>
              <w:rPr>
                <w:rFonts w:ascii="Quattrocento" w:hAnsi="Quattrocento" w:cs="Times New Roman"/>
                <w:b/>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77777777" w:rsidR="00FE6ED1" w:rsidRPr="00A35C79" w:rsidRDefault="00FE6ED1" w:rsidP="00FE6ED1">
            <w:pPr>
              <w:spacing w:line="241" w:lineRule="auto"/>
              <w:ind w:right="1020"/>
              <w:jc w:val="center"/>
              <w:rPr>
                <w:rFonts w:ascii="Quattrocento" w:hAnsi="Quattrocento" w:cs="Times New Roman"/>
                <w:sz w:val="24"/>
                <w:szCs w:val="24"/>
              </w:rPr>
            </w:pPr>
            <w:r w:rsidRPr="00A35C79">
              <w:rPr>
                <w:rFonts w:ascii="Quattrocento" w:hAnsi="Quattrocento" w:cs="Times New Roman"/>
                <w:sz w:val="24"/>
                <w:szCs w:val="24"/>
              </w:rPr>
              <w:t xml:space="preserve">ACDB </w:t>
            </w:r>
            <w:r>
              <w:rPr>
                <w:rFonts w:ascii="Quattrocento" w:hAnsi="Quattrocento" w:cs="Times New Roman"/>
                <w:sz w:val="24"/>
                <w:szCs w:val="24"/>
              </w:rPr>
              <w:t xml:space="preserve">DCDB / LT PANEL </w:t>
            </w:r>
            <w:r w:rsidR="00574A90" w:rsidRPr="00574A90">
              <w:rPr>
                <w:rFonts w:ascii="Quattrocento" w:hAnsi="Quattrocento" w:cs="Times New Roman"/>
                <w:sz w:val="24"/>
                <w:szCs w:val="24"/>
              </w:rPr>
              <w:t>{capacity}</w:t>
            </w:r>
            <w:r w:rsidRPr="00A35C79">
              <w:rPr>
                <w:rFonts w:ascii="Quattrocento" w:hAnsi="Quattrocento" w:cs="Times New Roman"/>
                <w:sz w:val="24"/>
                <w:szCs w:val="24"/>
              </w:rPr>
              <w:t>KW</w:t>
            </w:r>
          </w:p>
        </w:tc>
        <w:tc>
          <w:tcPr>
            <w:tcW w:w="2128" w:type="dxa"/>
            <w:tcBorders>
              <w:left w:val="single" w:sz="4" w:space="0" w:color="auto"/>
              <w:right w:val="single" w:sz="4" w:space="0" w:color="auto"/>
            </w:tcBorders>
            <w:vAlign w:val="center"/>
          </w:tcPr>
          <w:p w14:paraId="0DD9C44E" w14:textId="77777777" w:rsidR="00FE6ED1" w:rsidRPr="00A35C79" w:rsidRDefault="00FE6ED1" w:rsidP="00FE6ED1">
            <w:pPr>
              <w:spacing w:line="241" w:lineRule="auto"/>
              <w:ind w:right="1020"/>
              <w:rPr>
                <w:rFonts w:ascii="Quattrocento" w:hAnsi="Quattrocento" w:cs="Times New Roman"/>
                <w:sz w:val="24"/>
                <w:szCs w:val="24"/>
              </w:rPr>
            </w:pPr>
            <w:r w:rsidRPr="00A35C79">
              <w:rPr>
                <w:rFonts w:ascii="Quattrocento" w:hAnsi="Quattrocento" w:cs="Times New Roman"/>
                <w:sz w:val="24"/>
                <w:szCs w:val="24"/>
              </w:rPr>
              <w:t>01 No’s</w:t>
            </w:r>
          </w:p>
        </w:tc>
        <w:tc>
          <w:tcPr>
            <w:tcW w:w="2777" w:type="dxa"/>
            <w:tcBorders>
              <w:left w:val="single" w:sz="4" w:space="0" w:color="auto"/>
            </w:tcBorders>
            <w:vAlign w:val="center"/>
          </w:tcPr>
          <w:p w14:paraId="764C9D81" w14:textId="77777777" w:rsidR="00FE6ED1" w:rsidRPr="00A35C79" w:rsidRDefault="00FE6ED1" w:rsidP="00FE6ED1">
            <w:pPr>
              <w:spacing w:line="241" w:lineRule="auto"/>
              <w:ind w:right="1020"/>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A35C79" w:rsidRDefault="00FE6ED1" w:rsidP="00FE6ED1">
            <w:pPr>
              <w:spacing w:line="241" w:lineRule="auto"/>
              <w:ind w:right="1020"/>
              <w:jc w:val="center"/>
              <w:rPr>
                <w:rFonts w:ascii="Quattrocento" w:hAnsi="Quattrocento" w:cs="Times New Roman"/>
                <w:sz w:val="24"/>
                <w:szCs w:val="24"/>
              </w:rPr>
            </w:pPr>
            <w:r w:rsidRPr="00A35C79">
              <w:rPr>
                <w:rFonts w:ascii="Quattrocento" w:hAnsi="Quattrocento" w:cs="Times New Roman"/>
                <w:sz w:val="24"/>
                <w:szCs w:val="24"/>
              </w:rPr>
              <w:t>EARTHING</w:t>
            </w:r>
          </w:p>
        </w:tc>
        <w:tc>
          <w:tcPr>
            <w:tcW w:w="2128" w:type="dxa"/>
            <w:tcBorders>
              <w:left w:val="single" w:sz="4" w:space="0" w:color="auto"/>
              <w:right w:val="single" w:sz="4" w:space="0" w:color="auto"/>
            </w:tcBorders>
            <w:vAlign w:val="center"/>
          </w:tcPr>
          <w:p w14:paraId="51190B7E" w14:textId="77777777" w:rsidR="00FE6ED1" w:rsidRPr="00A35C79" w:rsidRDefault="00FE6ED1" w:rsidP="00FE6ED1">
            <w:pPr>
              <w:spacing w:line="241" w:lineRule="auto"/>
              <w:ind w:right="1020"/>
              <w:rPr>
                <w:rFonts w:ascii="Quattrocento" w:hAnsi="Quattrocento" w:cs="Times New Roman"/>
                <w:sz w:val="24"/>
                <w:szCs w:val="24"/>
              </w:rPr>
            </w:pPr>
            <w:r w:rsidRPr="00A35C79">
              <w:rPr>
                <w:rFonts w:ascii="Quattrocento" w:hAnsi="Quattrocento" w:cs="Times New Roman"/>
                <w:sz w:val="24"/>
                <w:szCs w:val="24"/>
              </w:rPr>
              <w:t>03 No’s</w:t>
            </w:r>
          </w:p>
        </w:tc>
        <w:tc>
          <w:tcPr>
            <w:tcW w:w="2777" w:type="dxa"/>
            <w:tcBorders>
              <w:left w:val="single" w:sz="4" w:space="0" w:color="auto"/>
            </w:tcBorders>
            <w:vAlign w:val="center"/>
          </w:tcPr>
          <w:p w14:paraId="48DAD297"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 xml:space="preserve">Standard IEC Compliance </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r w:rsidR="00863112" w:rsidRPr="00A35C79">
        <w:rPr>
          <w:rFonts w:ascii="Quattrocento" w:hAnsi="Quattrocento" w:cs="Times New Roman"/>
          <w:b/>
          <w:sz w:val="24"/>
          <w:szCs w:val="24"/>
        </w:rPr>
        <w:t>sq.</w:t>
      </w:r>
      <w:r w:rsidR="00863112">
        <w:rPr>
          <w:rFonts w:ascii="Quattrocento" w:hAnsi="Quattrocento" w:cs="Times New Roman"/>
          <w:b/>
          <w:sz w:val="24"/>
          <w:szCs w:val="24"/>
        </w:rPr>
        <w:t>ft</w:t>
      </w:r>
      <w:r w:rsidR="005E3B36">
        <w:rPr>
          <w:rFonts w:ascii="Quattrocento" w:hAnsi="Quattrocento" w:cs="Times New Roman"/>
          <w:b/>
          <w:sz w:val="24"/>
          <w:szCs w:val="24"/>
        </w:rPr>
        <w:t>.</w:t>
      </w:r>
    </w:p>
    <w:p w14:paraId="3F2909F4" w14:textId="77777777"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574A90" w:rsidRPr="00574A90">
        <w:rPr>
          <w:rFonts w:ascii="Quattrocento" w:hAnsi="Quattrocento" w:cs="Times New Roman"/>
          <w:b/>
          <w:sz w:val="24"/>
          <w:szCs w:val="24"/>
        </w:rPr>
        <w:t>{capacity}</w:t>
      </w:r>
      <w:r w:rsidR="00697256">
        <w:rPr>
          <w:rFonts w:ascii="Quattrocento" w:hAnsi="Quattrocento" w:cs="Times New Roman"/>
          <w:b/>
          <w:sz w:val="24"/>
          <w:szCs w:val="24"/>
        </w:rPr>
        <w:t>KW</w:t>
      </w:r>
      <w:r>
        <w:rPr>
          <w:rFonts w:ascii="Quattrocento" w:hAnsi="Quattrocento" w:cs="Times New Roman"/>
          <w:b/>
          <w:sz w:val="24"/>
          <w:szCs w:val="24"/>
        </w:rPr>
        <w:t xml:space="preserve"> = &lt;&lt;TotalReqSpace&gt;&gt;</w:t>
      </w:r>
      <w:r w:rsidR="00674FF2" w:rsidRPr="00A35C79">
        <w:rPr>
          <w:rFonts w:ascii="Quattrocento" w:hAnsi="Quattrocento" w:cs="Times New Roman"/>
          <w:b/>
          <w:sz w:val="24"/>
          <w:szCs w:val="24"/>
        </w:rPr>
        <w:t xml:space="preserve"> sq.ft.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77777777"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&lt;&lt;ReqQuote&gt;&gt; </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63"/>
        <w:gridCol w:w="2326"/>
        <w:gridCol w:w="2186"/>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77777777"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574A90" w:rsidRPr="00574A90">
              <w:rPr>
                <w:rFonts w:ascii="Quattrocento" w:eastAsia="Cambria" w:hAnsi="Quattrocento"/>
                <w:b/>
                <w:bCs/>
                <w:w w:val="99"/>
                <w:sz w:val="24"/>
                <w:szCs w:val="24"/>
              </w:rPr>
              <w:t>{capacity}</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0FFA4C8D" w14:textId="77777777" w:rsidR="00CC78B0" w:rsidRPr="00580481" w:rsidRDefault="006C00BC" w:rsidP="00C70AA8">
            <w:pPr>
              <w:spacing w:line="257" w:lineRule="exact"/>
              <w:ind w:right="280"/>
              <w:jc w:val="center"/>
              <w:rPr>
                <w:rFonts w:ascii="Quattrocento" w:eastAsia="Times New Roman" w:hAnsi="Quattrocento"/>
                <w:b/>
                <w:bCs/>
                <w:sz w:val="24"/>
                <w:szCs w:val="24"/>
              </w:rPr>
            </w:pPr>
            <w:r w:rsidRPr="00580481">
              <w:rPr>
                <w:rFonts w:ascii="Quattrocento" w:eastAsia="Times New Roman" w:hAnsi="Quattrocento"/>
                <w:b/>
                <w:bCs/>
                <w:sz w:val="24"/>
                <w:szCs w:val="24"/>
              </w:rPr>
              <w:t>&lt;&lt;Quantity&gt;&gt;</w:t>
            </w:r>
          </w:p>
          <w:p w14:paraId="1057830F" w14:textId="77777777" w:rsidR="006C00BC" w:rsidRPr="00A35C79" w:rsidRDefault="00574A90" w:rsidP="00C70AA8">
            <w:pPr>
              <w:spacing w:line="257" w:lineRule="exact"/>
              <w:ind w:right="280"/>
              <w:jc w:val="center"/>
              <w:rPr>
                <w:rFonts w:ascii="Quattrocento" w:eastAsia="Times New Roman" w:hAnsi="Quattrocento"/>
                <w:sz w:val="24"/>
                <w:szCs w:val="24"/>
              </w:rPr>
            </w:pPr>
            <w:r>
              <w:rPr>
                <w:rFonts w:ascii="Quattrocento" w:eastAsia="Times New Roman" w:hAnsi="Quattrocento"/>
                <w:sz w:val="24"/>
                <w:szCs w:val="24"/>
              </w:rPr>
              <w:t xml:space="preserve">Kilo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77777777"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574A90" w:rsidRPr="00574A90">
              <w:rPr>
                <w:rFonts w:ascii="Quattrocento" w:eastAsia="Times New Roman" w:hAnsi="Quattrocento"/>
                <w:b/>
                <w:bCs/>
                <w:sz w:val="24"/>
                <w:szCs w:val="24"/>
              </w:rPr>
              <w:t>{rate_per_watt}</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574A90" w:rsidRPr="00574A90">
              <w:rPr>
                <w:rFonts w:ascii="Quattrocento" w:eastAsia="Times New Roman" w:hAnsi="Quattrocento"/>
                <w:b/>
                <w:bCs/>
                <w:sz w:val="24"/>
                <w:szCs w:val="24"/>
              </w:rPr>
              <w:t>{base_amount}</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77777777"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574A90" w:rsidRPr="00574A90">
              <w:rPr>
                <w:rFonts w:ascii="Quattrocento" w:eastAsia="Times New Roman" w:hAnsi="Quattrocento"/>
                <w:b/>
                <w:bCs/>
                <w:sz w:val="24"/>
                <w:szCs w:val="24"/>
              </w:rPr>
              <w:t>{cgst_amount}</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77777777"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574A90" w:rsidRPr="00574A90">
              <w:rPr>
                <w:rFonts w:ascii="Quattrocento" w:eastAsia="Times New Roman" w:hAnsi="Quattrocento"/>
                <w:b/>
                <w:bCs/>
                <w:sz w:val="24"/>
                <w:szCs w:val="24"/>
              </w:rPr>
              <w:t>{sgst_amount}</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77777777"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574A90" w:rsidRPr="00574A90">
              <w:rPr>
                <w:rFonts w:ascii="Quattrocento" w:eastAsia="Times New Roman" w:hAnsi="Quattrocento"/>
                <w:b/>
                <w:sz w:val="24"/>
                <w:szCs w:val="24"/>
              </w:rPr>
              <w:t>{final_amount}</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77777777"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5E3B36" w:rsidRPr="005E3B36">
              <w:rPr>
                <w:rFonts w:ascii="Quattrocento" w:eastAsia="Times New Roman" w:hAnsi="Quattrocento"/>
                <w:b/>
                <w:sz w:val="24"/>
                <w:szCs w:val="24"/>
              </w:rPr>
              <w:t>{subsidy_amount}</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Load Extension &amp; Shifting Charges As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Sprinkler System Charges As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Cleaning of Solar Panel Charges As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ER DAY TOTAL UNIT GENRATION = &lt;&lt;PerDayUnit&gt;&gt; UNIT  (&lt;&lt;ReqQuote&gt;&gt; KW x 4 = &lt;&lt;PerDayUnit&gt;&gt;</w:t>
      </w:r>
      <w:r w:rsidRPr="00A35C79">
        <w:rPr>
          <w:rFonts w:ascii="Quattrocento" w:eastAsia="Times New Roman" w:hAnsi="Quattrocento"/>
          <w:sz w:val="24"/>
          <w:szCs w:val="24"/>
        </w:rPr>
        <w:t xml:space="preserve"> )</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77777777"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PER YEAR UNIT CALCULATION = &lt;&lt;PerYear&gt;&gt; UNIT (&lt;&lt;PerDayUnit&gt;&gt; UNIT x 365 DAYS= &lt;&lt;PerYear&gt;&gt;</w:t>
      </w:r>
      <w:r w:rsidR="00674FF2" w:rsidRPr="00A35C79">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77777777"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COST CALCULATION= &lt;&lt;PerYear&gt;&gt;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Pr>
          <w:rFonts w:ascii="Quattrocento" w:eastAsia="Times New Roman" w:hAnsi="Quattrocento"/>
          <w:sz w:val="24"/>
          <w:szCs w:val="24"/>
        </w:rPr>
        <w:t>&lt;&lt;CostPerYear&gt;&gt;</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2039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System Warranty:-</w:t>
            </w:r>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r w:rsidRPr="00D65D8C">
              <w:rPr>
                <w:rFonts w:ascii="Quattrocento" w:eastAsia="Cambria" w:hAnsi="Quattrocento"/>
              </w:rPr>
              <w:t>1 year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77777777"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Product Warranty:-</w:t>
            </w:r>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Thank You for Choosing Soryouth</w:t>
      </w:r>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3"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1"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8"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6"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5"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525EC" w14:textId="77777777" w:rsidR="00A5430B" w:rsidRDefault="00A5430B" w:rsidP="006931CD">
      <w:pPr>
        <w:spacing w:after="0" w:line="240" w:lineRule="auto"/>
      </w:pPr>
      <w:r>
        <w:separator/>
      </w:r>
    </w:p>
  </w:endnote>
  <w:endnote w:type="continuationSeparator" w:id="0">
    <w:p w14:paraId="286A5FB6" w14:textId="77777777" w:rsidR="00A5430B" w:rsidRDefault="00A5430B"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206, Shubhalaxmi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B34FC" w14:textId="77777777" w:rsidR="00A5430B" w:rsidRDefault="00A5430B" w:rsidP="006931CD">
      <w:pPr>
        <w:spacing w:after="0" w:line="240" w:lineRule="auto"/>
      </w:pPr>
      <w:r>
        <w:separator/>
      </w:r>
    </w:p>
  </w:footnote>
  <w:footnote w:type="continuationSeparator" w:id="0">
    <w:p w14:paraId="64E3A8F6" w14:textId="77777777" w:rsidR="00A5430B" w:rsidRDefault="00A5430B"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402C4"/>
    <w:rsid w:val="00042467"/>
    <w:rsid w:val="00055044"/>
    <w:rsid w:val="00066ADF"/>
    <w:rsid w:val="00075C45"/>
    <w:rsid w:val="000A6F4D"/>
    <w:rsid w:val="000D2588"/>
    <w:rsid w:val="000D2748"/>
    <w:rsid w:val="000E2DE9"/>
    <w:rsid w:val="000E7609"/>
    <w:rsid w:val="00114E20"/>
    <w:rsid w:val="001271D5"/>
    <w:rsid w:val="00144497"/>
    <w:rsid w:val="00152BC9"/>
    <w:rsid w:val="00154565"/>
    <w:rsid w:val="0015688D"/>
    <w:rsid w:val="00182055"/>
    <w:rsid w:val="0019392E"/>
    <w:rsid w:val="001C4CDD"/>
    <w:rsid w:val="001D0D58"/>
    <w:rsid w:val="001F60D2"/>
    <w:rsid w:val="001F6E55"/>
    <w:rsid w:val="001F7B6C"/>
    <w:rsid w:val="00200B89"/>
    <w:rsid w:val="00202463"/>
    <w:rsid w:val="00223848"/>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3B36"/>
    <w:rsid w:val="005F6D89"/>
    <w:rsid w:val="00612ADB"/>
    <w:rsid w:val="00615568"/>
    <w:rsid w:val="006229CE"/>
    <w:rsid w:val="006471FF"/>
    <w:rsid w:val="00656012"/>
    <w:rsid w:val="00674EBA"/>
    <w:rsid w:val="00674FF2"/>
    <w:rsid w:val="006760FD"/>
    <w:rsid w:val="006931CD"/>
    <w:rsid w:val="00697256"/>
    <w:rsid w:val="006A4863"/>
    <w:rsid w:val="006C00BC"/>
    <w:rsid w:val="006C20B3"/>
    <w:rsid w:val="006D1F29"/>
    <w:rsid w:val="006E469E"/>
    <w:rsid w:val="006F4E20"/>
    <w:rsid w:val="006F5659"/>
    <w:rsid w:val="0070570A"/>
    <w:rsid w:val="007250FA"/>
    <w:rsid w:val="007266F7"/>
    <w:rsid w:val="0073521C"/>
    <w:rsid w:val="00741B4D"/>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30AE0"/>
    <w:rsid w:val="00930C69"/>
    <w:rsid w:val="00955FC5"/>
    <w:rsid w:val="00972608"/>
    <w:rsid w:val="00995802"/>
    <w:rsid w:val="009A3594"/>
    <w:rsid w:val="009B2A4C"/>
    <w:rsid w:val="009C0392"/>
    <w:rsid w:val="009C1F0C"/>
    <w:rsid w:val="009C437F"/>
    <w:rsid w:val="009C5EDF"/>
    <w:rsid w:val="009F7670"/>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474D"/>
    <w:rsid w:val="00CF66F4"/>
    <w:rsid w:val="00D1120B"/>
    <w:rsid w:val="00D26C3F"/>
    <w:rsid w:val="00D33715"/>
    <w:rsid w:val="00D44AC5"/>
    <w:rsid w:val="00D536CF"/>
    <w:rsid w:val="00D6004C"/>
    <w:rsid w:val="00D636C5"/>
    <w:rsid w:val="00D65D8C"/>
    <w:rsid w:val="00D722F0"/>
    <w:rsid w:val="00D90ADB"/>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84F20"/>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0</TotalTime>
  <Pages>7</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1</cp:revision>
  <cp:lastPrinted>2023-11-02T06:49:00Z</cp:lastPrinted>
  <dcterms:created xsi:type="dcterms:W3CDTF">2025-06-27T16:02:00Z</dcterms:created>
  <dcterms:modified xsi:type="dcterms:W3CDTF">2025-06-27T16:03:00Z</dcterms:modified>
</cp:coreProperties>
</file>