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w:t>
      </w:r>
      <w:proofErr w:type="spellStart"/>
      <w:r w:rsidR="00574A90" w:rsidRPr="00574A90">
        <w:rPr>
          <w:rFonts w:ascii="Quattrocento" w:hAnsi="Quattrocento"/>
          <w:sz w:val="24"/>
          <w:szCs w:val="24"/>
        </w:rPr>
        <w:t>proposal_date</w:t>
      </w:r>
      <w:proofErr w:type="spellEnd"/>
      <w:r w:rsidR="0092191B">
        <w:rPr>
          <w:rFonts w:ascii="Quattrocento" w:hAnsi="Quattrocento"/>
          <w:sz w:val="24"/>
          <w:szCs w:val="24"/>
        </w:rPr>
        <w:t>}}</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w:t>
      </w:r>
      <w:proofErr w:type="spellStart"/>
      <w:r w:rsidRPr="00574A90">
        <w:rPr>
          <w:rFonts w:ascii="Quattrocento" w:hAnsi="Quattrocento"/>
          <w:sz w:val="24"/>
          <w:szCs w:val="24"/>
        </w:rPr>
        <w:t>proposal_number</w:t>
      </w:r>
      <w:proofErr w:type="spellEnd"/>
      <w:r w:rsidR="0092191B">
        <w:rPr>
          <w:rFonts w:ascii="Quattrocento" w:hAnsi="Quattrocento"/>
          <w:sz w:val="24"/>
          <w:szCs w:val="24"/>
        </w:rPr>
        <w:t>}}</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2"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w:t>
            </w:r>
            <w:r w:rsidR="00574A90" w:rsidRPr="00574A90">
              <w:rPr>
                <w:rFonts w:ascii="Quattrocento" w:hAnsi="Quattrocento"/>
                <w:sz w:val="24"/>
                <w:szCs w:val="24"/>
              </w:rPr>
              <w:t>name</w:t>
            </w:r>
            <w:r>
              <w:rPr>
                <w:rFonts w:ascii="Quattrocento" w:hAnsi="Quattrocento"/>
                <w:sz w:val="24"/>
                <w:szCs w:val="24"/>
              </w:rPr>
              <w:t>}}</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w:t>
            </w:r>
            <w:r w:rsidR="00574A90" w:rsidRPr="00574A90">
              <w:rPr>
                <w:rFonts w:ascii="Quattrocento" w:hAnsi="Quattrocento"/>
                <w:sz w:val="24"/>
                <w:szCs w:val="24"/>
              </w:rPr>
              <w:t>location</w:t>
            </w:r>
            <w:r>
              <w:rPr>
                <w:rFonts w:ascii="Quattrocento" w:hAnsi="Quattrocento"/>
                <w:sz w:val="24"/>
                <w:szCs w:val="24"/>
              </w:rPr>
              <w:t>}}</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w:t>
            </w:r>
            <w:proofErr w:type="spellStart"/>
            <w:r w:rsidR="00574A90" w:rsidRPr="00574A90">
              <w:rPr>
                <w:rFonts w:ascii="Quattrocento" w:hAnsi="Quattrocento"/>
                <w:sz w:val="24"/>
                <w:szCs w:val="24"/>
              </w:rPr>
              <w:t>contact_person</w:t>
            </w:r>
            <w:proofErr w:type="spellEnd"/>
            <w:r>
              <w:rPr>
                <w:rFonts w:ascii="Quattrocento" w:hAnsi="Quattrocento"/>
                <w:sz w:val="24"/>
                <w:szCs w:val="24"/>
              </w:rPr>
              <w:t>}}</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w:t>
      </w:r>
      <w:proofErr w:type="spellStart"/>
      <w:r w:rsidR="00574A90" w:rsidRPr="00574A90">
        <w:rPr>
          <w:rFonts w:ascii="Quattrocento" w:hAnsi="Quattrocento"/>
          <w:b/>
          <w:sz w:val="24"/>
          <w:szCs w:val="24"/>
        </w:rPr>
        <w:t>contact_person</w:t>
      </w:r>
      <w:proofErr w:type="spellEnd"/>
      <w:r>
        <w:rPr>
          <w:rFonts w:ascii="Quattrocento" w:hAnsi="Quattrocento"/>
          <w:b/>
          <w:sz w:val="24"/>
          <w:szCs w:val="24"/>
        </w:rPr>
        <w:t>}}</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w:t>
      </w:r>
      <w:r w:rsidR="00574A90" w:rsidRPr="00574A90">
        <w:rPr>
          <w:rFonts w:ascii="Quattrocento" w:hAnsi="Quattrocento"/>
          <w:b/>
          <w:sz w:val="24"/>
          <w:szCs w:val="24"/>
        </w:rPr>
        <w:t>location</w:t>
      </w:r>
      <w:r>
        <w:rPr>
          <w:rFonts w:ascii="Quattrocento" w:hAnsi="Quattrocento"/>
          <w:b/>
          <w:sz w:val="24"/>
          <w:szCs w:val="24"/>
        </w:rPr>
        <w:t>}}</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w:t>
      </w:r>
      <w:proofErr w:type="spellStart"/>
      <w:r w:rsidR="00574A90" w:rsidRPr="00574A90">
        <w:rPr>
          <w:rFonts w:ascii="Quattrocento" w:hAnsi="Quattrocento"/>
          <w:bCs/>
          <w:sz w:val="24"/>
          <w:szCs w:val="24"/>
        </w:rPr>
        <w:t>module_type</w:t>
      </w:r>
      <w:proofErr w:type="spellEnd"/>
      <w:r w:rsidR="0092191B">
        <w:rPr>
          <w:rFonts w:ascii="Quattrocento" w:hAnsi="Quattrocento"/>
          <w:bCs/>
          <w:sz w:val="24"/>
          <w:szCs w:val="24"/>
        </w:rPr>
        <w:t>}}</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w:t>
      </w:r>
      <w:r w:rsidR="00574A90" w:rsidRPr="00574A90">
        <w:rPr>
          <w:rFonts w:ascii="Quattrocento" w:hAnsi="Quattrocento" w:cs="Times New Roman"/>
          <w:b/>
          <w:sz w:val="24"/>
          <w:szCs w:val="24"/>
        </w:rPr>
        <w:t>capacity</w:t>
      </w:r>
      <w:r w:rsidR="0092191B">
        <w:rPr>
          <w:rFonts w:ascii="Quattrocento" w:hAnsi="Quattrocento" w:cs="Times New Roman"/>
          <w:b/>
          <w:sz w:val="24"/>
          <w:szCs w:val="24"/>
        </w:rPr>
        <w:t>}}</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w:t>
            </w:r>
            <w:proofErr w:type="spellStart"/>
            <w:r w:rsidR="005E3B36" w:rsidRPr="005E3B36">
              <w:rPr>
                <w:rFonts w:ascii="Quattrocento" w:eastAsia="Times New Roman" w:hAnsi="Quattrocento"/>
                <w:sz w:val="24"/>
                <w:szCs w:val="24"/>
              </w:rPr>
              <w:t>module_wattage</w:t>
            </w:r>
            <w:proofErr w:type="spellEnd"/>
            <w:r w:rsidR="0092191B">
              <w:rPr>
                <w:rFonts w:ascii="Quattrocento" w:eastAsia="Times New Roman" w:hAnsi="Quattrocento"/>
                <w:sz w:val="24"/>
                <w:szCs w:val="24"/>
              </w:rPr>
              <w:t>}}</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w:t>
            </w:r>
            <w:proofErr w:type="spellStart"/>
            <w:r w:rsidR="00574A90" w:rsidRPr="00574A90">
              <w:rPr>
                <w:rFonts w:ascii="Quattrocento" w:eastAsia="Times New Roman" w:hAnsi="Quattrocento"/>
                <w:sz w:val="24"/>
                <w:szCs w:val="24"/>
              </w:rPr>
              <w:t>module_type</w:t>
            </w:r>
            <w:proofErr w:type="spellEnd"/>
            <w:r>
              <w:rPr>
                <w:rFonts w:ascii="Quattrocento" w:eastAsia="Times New Roman" w:hAnsi="Quattrocento"/>
                <w:sz w:val="24"/>
                <w:szCs w:val="24"/>
              </w:rPr>
              <w:t>}}</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w:t>
            </w:r>
            <w:r w:rsidR="00574A90" w:rsidRPr="00574A90">
              <w:rPr>
                <w:rFonts w:ascii="Quattrocento" w:hAnsi="Quattrocento" w:cs="Times New Roman"/>
                <w:sz w:val="24"/>
                <w:szCs w:val="24"/>
              </w:rPr>
              <w:t>capacity</w:t>
            </w:r>
            <w:r>
              <w:rPr>
                <w:rFonts w:ascii="Quattrocento" w:hAnsi="Quattrocento" w:cs="Times New Roman"/>
                <w:sz w:val="24"/>
                <w:szCs w:val="24"/>
              </w:rPr>
              <w:t>}}</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w:t>
            </w:r>
            <w:proofErr w:type="spellStart"/>
            <w:r w:rsidR="00574A90" w:rsidRPr="00574A90">
              <w:rPr>
                <w:rFonts w:ascii="Quattrocento" w:eastAsia="Times New Roman" w:hAnsi="Quattrocento"/>
                <w:sz w:val="24"/>
                <w:szCs w:val="24"/>
              </w:rPr>
              <w:t>inverter_rating</w:t>
            </w:r>
            <w:proofErr w:type="spellEnd"/>
            <w:r w:rsidR="0092191B">
              <w:rPr>
                <w:rFonts w:ascii="Quattrocento" w:eastAsia="Times New Roman" w:hAnsi="Quattrocento"/>
                <w:sz w:val="24"/>
                <w:szCs w:val="24"/>
              </w:rPr>
              <w:t>}}</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w:t>
            </w:r>
            <w:proofErr w:type="spellStart"/>
            <w:r w:rsidR="00574A90" w:rsidRPr="00574A90">
              <w:rPr>
                <w:rFonts w:ascii="Quattrocento" w:hAnsi="Quattrocento" w:cs="Times New Roman"/>
                <w:sz w:val="24"/>
                <w:szCs w:val="24"/>
              </w:rPr>
              <w:t>inverter_qty</w:t>
            </w:r>
            <w:proofErr w:type="spellEnd"/>
            <w:r>
              <w:rPr>
                <w:rFonts w:ascii="Quattrocento" w:hAnsi="Quattrocento" w:cs="Times New Roman"/>
                <w:sz w:val="24"/>
                <w:szCs w:val="24"/>
              </w:rPr>
              <w:t>}}</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w:t>
            </w:r>
            <w:r w:rsidR="00574A90" w:rsidRPr="00574A90">
              <w:rPr>
                <w:rFonts w:ascii="Quattrocento" w:eastAsia="Times New Roman" w:hAnsi="Quattrocento"/>
                <w:sz w:val="24"/>
                <w:szCs w:val="24"/>
              </w:rPr>
              <w:t>capacity</w:t>
            </w:r>
            <w:r w:rsidR="0092191B">
              <w:rPr>
                <w:rFonts w:ascii="Quattrocento" w:eastAsia="Times New Roman" w:hAnsi="Quattrocento"/>
                <w:sz w:val="24"/>
                <w:szCs w:val="24"/>
              </w:rPr>
              <w:t>}}</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w:t>
            </w:r>
            <w:proofErr w:type="spellStart"/>
            <w:r w:rsidRPr="00CF263A">
              <w:rPr>
                <w:rFonts w:ascii="Quattrocento" w:hAnsi="Quattrocento" w:cs="Times New Roman"/>
                <w:sz w:val="24"/>
                <w:szCs w:val="24"/>
              </w:rPr>
              <w:t>la_kit_qty</w:t>
            </w:r>
            <w:proofErr w:type="spellEnd"/>
            <w:r w:rsidRPr="00CF263A">
              <w:rPr>
                <w:rFonts w:ascii="Quattrocento" w:hAnsi="Quattrocento" w:cs="Times New Roman"/>
                <w:sz w:val="24"/>
                <w:szCs w:val="24"/>
              </w:rPr>
              <w:t>}}</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w:t>
            </w:r>
            <w:r w:rsidR="00574A90" w:rsidRPr="00242903">
              <w:rPr>
                <w:rFonts w:ascii="Quattrocento" w:eastAsia="Times New Roman" w:hAnsi="Quattrocento"/>
                <w:sz w:val="24"/>
                <w:szCs w:val="24"/>
              </w:rPr>
              <w:t>capacity</w:t>
            </w:r>
            <w:r w:rsidR="0092191B" w:rsidRPr="00242903">
              <w:rPr>
                <w:rFonts w:ascii="Quattrocento" w:eastAsia="Times New Roman" w:hAnsi="Quattrocento"/>
                <w:sz w:val="24"/>
                <w:szCs w:val="24"/>
              </w:rPr>
              <w:t>}}</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w:t>
            </w:r>
            <w:proofErr w:type="spellStart"/>
            <w:r w:rsidRPr="00CF263A">
              <w:rPr>
                <w:rFonts w:ascii="Quattrocento" w:hAnsi="Quattrocento" w:cs="Times New Roman"/>
                <w:sz w:val="24"/>
                <w:szCs w:val="24"/>
              </w:rPr>
              <w:t>acdb_dcdb_qty</w:t>
            </w:r>
            <w:proofErr w:type="spellEnd"/>
            <w:r w:rsidRPr="00CF263A">
              <w:rPr>
                <w:rFonts w:ascii="Quattrocento" w:hAnsi="Quattrocento" w:cs="Times New Roman"/>
                <w:sz w:val="24"/>
                <w:szCs w:val="24"/>
              </w:rPr>
              <w:t>}}</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w:t>
            </w:r>
            <w:proofErr w:type="spellStart"/>
            <w:r w:rsidRPr="00CF263A">
              <w:rPr>
                <w:rFonts w:ascii="Quattrocento" w:hAnsi="Quattrocento" w:cs="Times New Roman"/>
                <w:sz w:val="24"/>
                <w:szCs w:val="24"/>
              </w:rPr>
              <w:t>earthing_kit_qty</w:t>
            </w:r>
            <w:proofErr w:type="spellEnd"/>
            <w:r w:rsidRPr="00CF263A">
              <w:rPr>
                <w:rFonts w:ascii="Quattrocento" w:hAnsi="Quattrocento" w:cs="Times New Roman"/>
                <w:sz w:val="24"/>
                <w:szCs w:val="24"/>
              </w:rPr>
              <w:t>}}</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w:t>
      </w:r>
      <w:r w:rsidR="00574A90" w:rsidRPr="00574A90">
        <w:rPr>
          <w:rFonts w:ascii="Quattrocento" w:hAnsi="Quattrocento" w:cs="Times New Roman"/>
          <w:b/>
          <w:sz w:val="24"/>
          <w:szCs w:val="24"/>
        </w:rPr>
        <w:t>capacity</w:t>
      </w:r>
      <w:r w:rsidR="0092191B">
        <w:rPr>
          <w:rFonts w:ascii="Quattrocento" w:hAnsi="Quattrocento" w:cs="Times New Roman"/>
          <w:b/>
          <w:sz w:val="24"/>
          <w:szCs w:val="24"/>
        </w:rPr>
        <w:t>}}</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w:t>
      </w:r>
      <w:proofErr w:type="spellStart"/>
      <w:r w:rsidR="00065BB6" w:rsidRPr="00065BB6">
        <w:rPr>
          <w:rFonts w:ascii="Quattrocento" w:hAnsi="Quattrocento" w:cs="Times New Roman"/>
          <w:b/>
          <w:sz w:val="24"/>
          <w:szCs w:val="24"/>
        </w:rPr>
        <w:t>required_space</w:t>
      </w:r>
      <w:proofErr w:type="spellEnd"/>
      <w:r w:rsidR="00065BB6" w:rsidRPr="00065BB6">
        <w:rPr>
          <w:rFonts w:ascii="Quattrocento" w:hAnsi="Quattrocento" w:cs="Times New Roman"/>
          <w:b/>
          <w:sz w:val="24"/>
          <w:szCs w:val="24"/>
        </w:rPr>
        <w:t>}}</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{{capacity}}</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w:t>
            </w:r>
            <w:r w:rsidR="00574A90" w:rsidRPr="00574A90">
              <w:rPr>
                <w:rFonts w:ascii="Quattrocento" w:eastAsia="Cambria" w:hAnsi="Quattrocento"/>
                <w:b/>
                <w:bCs/>
                <w:w w:val="99"/>
                <w:sz w:val="24"/>
                <w:szCs w:val="24"/>
              </w:rPr>
              <w:t>capacity</w:t>
            </w:r>
            <w:r w:rsidR="0092191B">
              <w:rPr>
                <w:rFonts w:ascii="Quattrocento" w:eastAsia="Cambria" w:hAnsi="Quattrocento"/>
                <w:b/>
                <w:bCs/>
                <w:w w:val="99"/>
                <w:sz w:val="24"/>
                <w:szCs w:val="24"/>
              </w:rPr>
              <w:t>}}</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{{capacity}}</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rate_per_watt</w:t>
            </w:r>
            <w:proofErr w:type="spellEnd"/>
            <w:r w:rsidR="0092191B">
              <w:rPr>
                <w:rFonts w:ascii="Quattrocento" w:eastAsia="Times New Roman" w:hAnsi="Quattrocento"/>
                <w:b/>
                <w:bCs/>
                <w:sz w:val="24"/>
                <w:szCs w:val="24"/>
              </w:rPr>
              <w:t>}}</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base_amount</w:t>
            </w:r>
            <w:proofErr w:type="spellEnd"/>
            <w:r w:rsidR="0092191B">
              <w:rPr>
                <w:rFonts w:ascii="Quattrocento" w:eastAsia="Times New Roman" w:hAnsi="Quattrocento"/>
                <w:b/>
                <w:bCs/>
                <w:sz w:val="24"/>
                <w:szCs w:val="24"/>
              </w:rPr>
              <w:t>}}</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cgst_amount</w:t>
            </w:r>
            <w:proofErr w:type="spellEnd"/>
            <w:r w:rsidR="0092191B">
              <w:rPr>
                <w:rFonts w:ascii="Quattrocento" w:eastAsia="Times New Roman" w:hAnsi="Quattrocento"/>
                <w:b/>
                <w:bCs/>
                <w:sz w:val="24"/>
                <w:szCs w:val="24"/>
              </w:rPr>
              <w:t>}}</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sgst_amount</w:t>
            </w:r>
            <w:proofErr w:type="spellEnd"/>
            <w:r w:rsidR="0092191B">
              <w:rPr>
                <w:rFonts w:ascii="Quattrocento" w:eastAsia="Times New Roman" w:hAnsi="Quattrocento"/>
                <w:b/>
                <w:bCs/>
                <w:sz w:val="24"/>
                <w:szCs w:val="24"/>
              </w:rPr>
              <w:t>}}</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w:t>
            </w:r>
            <w:proofErr w:type="spellStart"/>
            <w:r w:rsidR="00574A90" w:rsidRPr="00574A90">
              <w:rPr>
                <w:rFonts w:ascii="Quattrocento" w:eastAsia="Times New Roman" w:hAnsi="Quattrocento"/>
                <w:b/>
                <w:sz w:val="24"/>
                <w:szCs w:val="24"/>
              </w:rPr>
              <w:t>final_amount</w:t>
            </w:r>
            <w:proofErr w:type="spellEnd"/>
            <w:r w:rsidR="0092191B">
              <w:rPr>
                <w:rFonts w:ascii="Quattrocento" w:eastAsia="Times New Roman" w:hAnsi="Quattrocento"/>
                <w:b/>
                <w:sz w:val="24"/>
                <w:szCs w:val="24"/>
              </w:rPr>
              <w:t>}}</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w:t>
            </w:r>
            <w:proofErr w:type="spellStart"/>
            <w:r w:rsidR="005E3B36" w:rsidRPr="005E3B36">
              <w:rPr>
                <w:rFonts w:ascii="Quattrocento" w:eastAsia="Times New Roman" w:hAnsi="Quattrocento"/>
                <w:b/>
                <w:sz w:val="24"/>
                <w:szCs w:val="24"/>
              </w:rPr>
              <w:t>subsidy_amount</w:t>
            </w:r>
            <w:proofErr w:type="spellEnd"/>
            <w:r w:rsidR="0092191B">
              <w:rPr>
                <w:rFonts w:ascii="Quattrocento" w:eastAsia="Times New Roman" w:hAnsi="Quattrocento"/>
                <w:b/>
                <w:sz w:val="24"/>
                <w:szCs w:val="24"/>
              </w:rPr>
              <w:t>}}</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w:t>
      </w:r>
      <w:proofErr w:type="spellStart"/>
      <w:r w:rsidR="00683A28" w:rsidRPr="00683A28">
        <w:rPr>
          <w:rFonts w:ascii="Quattrocento" w:eastAsia="Times New Roman" w:hAnsi="Quattrocento"/>
          <w:sz w:val="24"/>
          <w:szCs w:val="24"/>
        </w:rPr>
        <w:t>generation_per_day</w:t>
      </w:r>
      <w:proofErr w:type="spellEnd"/>
      <w:r w:rsidR="00683A28" w:rsidRPr="00683A28">
        <w:rPr>
          <w:rFonts w:ascii="Quattrocento" w:eastAsia="Times New Roman" w:hAnsi="Quattrocento"/>
          <w:sz w:val="24"/>
          <w:szCs w:val="24"/>
        </w:rPr>
        <w:t>}}</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w:t>
      </w:r>
      <w:r w:rsidR="00683A28">
        <w:rPr>
          <w:rFonts w:ascii="Quattrocento" w:eastAsia="Times New Roman" w:hAnsi="Quattrocento"/>
          <w:sz w:val="24"/>
          <w:szCs w:val="24"/>
        </w:rPr>
        <w:t xml:space="preserve"> {</w:t>
      </w:r>
      <w:proofErr w:type="gramEnd"/>
      <w:r w:rsidR="00683A28">
        <w:rPr>
          <w:rFonts w:ascii="Quattrocento" w:eastAsia="Times New Roman" w:hAnsi="Quattrocento"/>
          <w:sz w:val="24"/>
          <w:szCs w:val="24"/>
        </w:rPr>
        <w:t>{capacity}}</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w:t>
      </w:r>
      <w:proofErr w:type="spellStart"/>
      <w:r w:rsidR="00683A28" w:rsidRPr="00683A28">
        <w:rPr>
          <w:rFonts w:ascii="Quattrocento" w:eastAsia="Times New Roman" w:hAnsi="Quattrocento"/>
          <w:sz w:val="24"/>
          <w:szCs w:val="24"/>
        </w:rPr>
        <w:t>generation_per_day</w:t>
      </w:r>
      <w:proofErr w:type="spellEnd"/>
      <w:r w:rsidR="00683A28" w:rsidRPr="00683A28">
        <w:rPr>
          <w:rFonts w:ascii="Quattrocento" w:eastAsia="Times New Roman" w:hAnsi="Quattrocento"/>
          <w:sz w:val="24"/>
          <w:szCs w:val="24"/>
        </w:rPr>
        <w:t>}</w:t>
      </w:r>
      <w:r w:rsidR="00683A28">
        <w:rPr>
          <w:rFonts w:ascii="Quattrocento" w:eastAsia="Times New Roman" w:hAnsi="Quattrocento"/>
          <w:sz w:val="24"/>
          <w:szCs w:val="24"/>
        </w:rPr>
        <w:t xml:space="preserve">}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w:t>
      </w:r>
      <w:proofErr w:type="spellStart"/>
      <w:r w:rsidR="006F4DBE" w:rsidRPr="006F4DBE">
        <w:rPr>
          <w:rFonts w:ascii="Quattrocento" w:eastAsia="Times New Roman" w:hAnsi="Quattrocento"/>
          <w:sz w:val="24"/>
          <w:szCs w:val="24"/>
        </w:rPr>
        <w:t>generation_per_year</w:t>
      </w:r>
      <w:proofErr w:type="spellEnd"/>
      <w:r w:rsidR="006F4DBE" w:rsidRPr="006F4DBE">
        <w:rPr>
          <w:rFonts w:ascii="Quattrocento" w:eastAsia="Times New Roman" w:hAnsi="Quattrocento"/>
          <w:sz w:val="24"/>
          <w:szCs w:val="24"/>
        </w:rPr>
        <w:t>}}</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w:t>
      </w:r>
      <w:proofErr w:type="spellStart"/>
      <w:r w:rsidR="006F4DBE" w:rsidRPr="00683A28">
        <w:rPr>
          <w:rFonts w:ascii="Quattrocento" w:eastAsia="Times New Roman" w:hAnsi="Quattrocento"/>
          <w:sz w:val="24"/>
          <w:szCs w:val="24"/>
        </w:rPr>
        <w:t>generation_per_day</w:t>
      </w:r>
      <w:proofErr w:type="spellEnd"/>
      <w:r w:rsidR="006F4DBE" w:rsidRPr="00683A28">
        <w:rPr>
          <w:rFonts w:ascii="Quattrocento" w:eastAsia="Times New Roman" w:hAnsi="Quattrocento"/>
          <w:sz w:val="24"/>
          <w:szCs w:val="24"/>
        </w:rPr>
        <w:t>}}</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w:t>
      </w:r>
      <w:proofErr w:type="spellStart"/>
      <w:r w:rsidR="006F4DBE" w:rsidRPr="006F4DBE">
        <w:rPr>
          <w:rFonts w:ascii="Quattrocento" w:eastAsia="Times New Roman" w:hAnsi="Quattrocento"/>
          <w:sz w:val="24"/>
          <w:szCs w:val="24"/>
        </w:rPr>
        <w:t>generation_per_year</w:t>
      </w:r>
      <w:proofErr w:type="spellEnd"/>
      <w:r w:rsidR="006F4DBE" w:rsidRPr="006F4DBE">
        <w:rPr>
          <w:rFonts w:ascii="Quattrocento" w:eastAsia="Times New Roman" w:hAnsi="Quattrocento"/>
          <w:sz w:val="24"/>
          <w:szCs w:val="24"/>
        </w:rPr>
        <w:t>}}</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w:t>
      </w:r>
      <w:proofErr w:type="spellStart"/>
      <w:r w:rsidR="006F4DBE" w:rsidRPr="006F4DBE">
        <w:rPr>
          <w:rFonts w:ascii="Quattrocento" w:eastAsia="Times New Roman" w:hAnsi="Quattrocento"/>
          <w:sz w:val="24"/>
          <w:szCs w:val="24"/>
        </w:rPr>
        <w:t>generation_per_year</w:t>
      </w:r>
      <w:proofErr w:type="spellEnd"/>
      <w:r w:rsidR="006F4DBE" w:rsidRPr="006F4DBE">
        <w:rPr>
          <w:rFonts w:ascii="Quattrocento" w:eastAsia="Times New Roman" w:hAnsi="Quattrocento"/>
          <w:sz w:val="24"/>
          <w:szCs w:val="24"/>
        </w:rPr>
        <w:t>}}</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w:t>
      </w:r>
      <w:proofErr w:type="gramEnd"/>
      <w:r w:rsidR="006F4DBE" w:rsidRPr="006F4DBE">
        <w:rPr>
          <w:rFonts w:ascii="Quattrocento" w:eastAsia="Times New Roman" w:hAnsi="Quattrocento"/>
          <w:sz w:val="24"/>
          <w:szCs w:val="24"/>
        </w:rPr>
        <w:t>{</w:t>
      </w:r>
      <w:proofErr w:type="spellStart"/>
      <w:r w:rsidR="006F4DBE" w:rsidRPr="006F4DBE">
        <w:rPr>
          <w:rFonts w:ascii="Quattrocento" w:eastAsia="Times New Roman" w:hAnsi="Quattrocento"/>
          <w:sz w:val="24"/>
          <w:szCs w:val="24"/>
        </w:rPr>
        <w:t>savings_per_year</w:t>
      </w:r>
      <w:proofErr w:type="spellEnd"/>
      <w:r w:rsidR="006F4DBE" w:rsidRPr="006F4DBE">
        <w:rPr>
          <w:rFonts w:ascii="Quattrocento" w:eastAsia="Times New Roman" w:hAnsi="Quattrocento"/>
          <w:sz w:val="24"/>
          <w:szCs w:val="24"/>
        </w:rPr>
        <w:t>}}</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2039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3"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1"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8"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6"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5"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cp:coreProperties>
</file>